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65A5" w:rsidRPr="001279F2" w:rsidRDefault="00DE65A5" w:rsidP="00041E14">
      <w:pPr>
        <w:pStyle w:val="ACLTitle"/>
        <w:rPr>
          <w:vanish/>
          <w:kern w:val="16"/>
          <w:lang w:eastAsia="tr-TR"/>
          <w:specVanish/>
        </w:rPr>
      </w:pPr>
      <w:r w:rsidRPr="001279F2">
        <w:rPr>
          <w:kern w:val="16"/>
          <w:lang w:eastAsia="tr-TR"/>
        </w:rPr>
        <w:t>Instructions for NAACL HLT 2016 Proceedings</w:t>
      </w:r>
      <w:r w:rsidRPr="001279F2">
        <w:rPr>
          <w:rStyle w:val="FootnoteReference"/>
          <w:kern w:val="16"/>
        </w:rPr>
        <w:footnoteReference w:customMarkFollows="1" w:id="2"/>
        <w:t>*</w:t>
      </w:r>
    </w:p>
    <w:tbl>
      <w:tblPr>
        <w:tblW w:w="0" w:type="auto"/>
        <w:jc w:val="center"/>
        <w:tblLook w:val="01E0" w:firstRow="1" w:lastRow="1" w:firstColumn="1" w:lastColumn="1" w:noHBand="0" w:noVBand="0"/>
      </w:tblPr>
      <w:tblGrid>
        <w:gridCol w:w="9345"/>
      </w:tblGrid>
      <w:tr w:rsidR="00DE65A5" w:rsidRPr="001279F2" w:rsidTr="00FE4C01">
        <w:trPr>
          <w:trHeight w:val="288"/>
          <w:jc w:val="center"/>
        </w:trPr>
        <w:tc>
          <w:tcPr>
            <w:tcW w:w="9345" w:type="dxa"/>
          </w:tcPr>
          <w:p w:rsidR="00DE65A5" w:rsidRPr="002D17F9" w:rsidRDefault="00DE65A5" w:rsidP="00FE4C01">
            <w:pPr>
              <w:autoSpaceDE w:val="0"/>
              <w:autoSpaceDN w:val="0"/>
              <w:adjustRightInd w:val="0"/>
              <w:rPr>
                <w:b/>
                <w:kern w:val="16"/>
                <w:sz w:val="30"/>
                <w:szCs w:val="30"/>
                <w:lang w:eastAsia="tr-TR"/>
              </w:rPr>
            </w:pPr>
          </w:p>
        </w:tc>
      </w:tr>
      <w:tr w:rsidR="00DE65A5" w:rsidRPr="001279F2" w:rsidTr="00FE4C01">
        <w:trPr>
          <w:trHeight w:val="288"/>
          <w:jc w:val="center"/>
        </w:trPr>
        <w:tc>
          <w:tcPr>
            <w:tcW w:w="9345" w:type="dxa"/>
          </w:tcPr>
          <w:p w:rsidR="00DE65A5" w:rsidRPr="001279F2" w:rsidRDefault="00DE65A5" w:rsidP="00FE4C01">
            <w:pPr>
              <w:autoSpaceDE w:val="0"/>
              <w:autoSpaceDN w:val="0"/>
              <w:adjustRightInd w:val="0"/>
              <w:rPr>
                <w:b/>
                <w:kern w:val="16"/>
                <w:sz w:val="24"/>
                <w:szCs w:val="24"/>
                <w:lang w:eastAsia="tr-TR"/>
              </w:rPr>
            </w:pPr>
          </w:p>
        </w:tc>
      </w:tr>
      <w:tr w:rsidR="00DE65A5" w:rsidRPr="001279F2" w:rsidTr="00FE4C01">
        <w:trPr>
          <w:trHeight w:val="288"/>
          <w:jc w:val="center"/>
        </w:trPr>
        <w:tc>
          <w:tcPr>
            <w:tcW w:w="9345" w:type="dxa"/>
          </w:tcPr>
          <w:p w:rsidR="00DE65A5" w:rsidRPr="001279F2" w:rsidRDefault="00DE65A5" w:rsidP="00FE4C01">
            <w:pPr>
              <w:autoSpaceDE w:val="0"/>
              <w:autoSpaceDN w:val="0"/>
              <w:adjustRightInd w:val="0"/>
              <w:rPr>
                <w:b/>
                <w:kern w:val="16"/>
                <w:sz w:val="24"/>
                <w:szCs w:val="24"/>
                <w:lang w:eastAsia="tr-TR"/>
              </w:rPr>
            </w:pPr>
          </w:p>
        </w:tc>
      </w:tr>
      <w:tr w:rsidR="00DE65A5" w:rsidRPr="001279F2" w:rsidTr="00FE4C01">
        <w:trPr>
          <w:trHeight w:val="272"/>
          <w:jc w:val="center"/>
        </w:trPr>
        <w:tc>
          <w:tcPr>
            <w:tcW w:w="9345" w:type="dxa"/>
          </w:tcPr>
          <w:p w:rsidR="00DE65A5" w:rsidRPr="001279F2" w:rsidRDefault="00DE65A5" w:rsidP="00041E14">
            <w:pPr>
              <w:pStyle w:val="ACLAuthor"/>
              <w:rPr>
                <w:kern w:val="16"/>
                <w:lang w:eastAsia="tr-TR"/>
              </w:rPr>
            </w:pPr>
            <w:r w:rsidRPr="001279F2">
              <w:rPr>
                <w:kern w:val="16"/>
                <w:lang w:eastAsia="tr-TR"/>
              </w:rPr>
              <w:t>Anonymous NAACL submission</w:t>
            </w:r>
          </w:p>
        </w:tc>
      </w:tr>
      <w:tr w:rsidR="00DE65A5" w:rsidRPr="00C15082" w:rsidTr="00FE4C01">
        <w:trPr>
          <w:trHeight w:val="272"/>
          <w:jc w:val="center"/>
        </w:trPr>
        <w:tc>
          <w:tcPr>
            <w:tcW w:w="9345" w:type="dxa"/>
          </w:tcPr>
          <w:p w:rsidR="00DE65A5" w:rsidRPr="00C15082" w:rsidRDefault="00DE65A5" w:rsidP="00FE4C01">
            <w:pPr>
              <w:autoSpaceDE w:val="0"/>
              <w:autoSpaceDN w:val="0"/>
              <w:adjustRightInd w:val="0"/>
              <w:rPr>
                <w:kern w:val="16"/>
                <w:lang w:eastAsia="tr-TR"/>
              </w:rPr>
            </w:pPr>
          </w:p>
        </w:tc>
      </w:tr>
      <w:tr w:rsidR="00DE65A5" w:rsidRPr="00C15082" w:rsidTr="00FE4C01">
        <w:trPr>
          <w:trHeight w:val="272"/>
          <w:jc w:val="center"/>
        </w:trPr>
        <w:tc>
          <w:tcPr>
            <w:tcW w:w="9345" w:type="dxa"/>
          </w:tcPr>
          <w:p w:rsidR="00DE65A5" w:rsidRPr="00C15082" w:rsidRDefault="00DE65A5" w:rsidP="00FE4C01">
            <w:pPr>
              <w:autoSpaceDE w:val="0"/>
              <w:autoSpaceDN w:val="0"/>
              <w:adjustRightInd w:val="0"/>
              <w:jc w:val="center"/>
              <w:rPr>
                <w:kern w:val="16"/>
                <w:lang w:eastAsia="tr-TR"/>
              </w:rPr>
            </w:pPr>
          </w:p>
        </w:tc>
      </w:tr>
      <w:tr w:rsidR="00DE65A5" w:rsidRPr="00C15082" w:rsidTr="00FE4C01">
        <w:trPr>
          <w:trHeight w:val="272"/>
          <w:jc w:val="center"/>
        </w:trPr>
        <w:tc>
          <w:tcPr>
            <w:tcW w:w="9345" w:type="dxa"/>
          </w:tcPr>
          <w:p w:rsidR="00DE65A5" w:rsidRPr="00C15082" w:rsidRDefault="00DE65A5" w:rsidP="00FE4C01">
            <w:pPr>
              <w:autoSpaceDE w:val="0"/>
              <w:autoSpaceDN w:val="0"/>
              <w:adjustRightInd w:val="0"/>
              <w:jc w:val="center"/>
              <w:rPr>
                <w:kern w:val="16"/>
                <w:lang w:eastAsia="tr-TR"/>
              </w:rPr>
            </w:pPr>
          </w:p>
        </w:tc>
      </w:tr>
      <w:tr w:rsidR="00DE65A5" w:rsidRPr="00C15082" w:rsidTr="00FE4C01">
        <w:trPr>
          <w:trHeight w:val="256"/>
          <w:jc w:val="center"/>
        </w:trPr>
        <w:tc>
          <w:tcPr>
            <w:tcW w:w="9345" w:type="dxa"/>
          </w:tcPr>
          <w:p w:rsidR="00DE65A5" w:rsidRPr="00C15082" w:rsidRDefault="00DE65A5" w:rsidP="00FE4C01">
            <w:pPr>
              <w:autoSpaceDE w:val="0"/>
              <w:autoSpaceDN w:val="0"/>
              <w:adjustRightInd w:val="0"/>
              <w:jc w:val="center"/>
              <w:rPr>
                <w:rFonts w:ascii="Courier New" w:hAnsi="Courier New" w:cs="Courier New"/>
                <w:kern w:val="16"/>
                <w:lang w:eastAsia="tr-TR"/>
              </w:rPr>
            </w:pPr>
          </w:p>
        </w:tc>
      </w:tr>
      <w:tr w:rsidR="00DE65A5" w:rsidRPr="00C15082" w:rsidTr="00FE4C01">
        <w:trPr>
          <w:trHeight w:val="256"/>
          <w:jc w:val="center"/>
        </w:trPr>
        <w:tc>
          <w:tcPr>
            <w:tcW w:w="9345" w:type="dxa"/>
          </w:tcPr>
          <w:p w:rsidR="00DE65A5" w:rsidRPr="00C15082" w:rsidRDefault="00DE65A5" w:rsidP="00FE4C01">
            <w:pPr>
              <w:autoSpaceDE w:val="0"/>
              <w:autoSpaceDN w:val="0"/>
              <w:adjustRightInd w:val="0"/>
              <w:jc w:val="center"/>
              <w:rPr>
                <w:rFonts w:ascii="Courier New" w:hAnsi="Courier New" w:cs="Courier New"/>
                <w:kern w:val="16"/>
                <w:lang w:eastAsia="tr-TR"/>
              </w:rPr>
            </w:pPr>
          </w:p>
        </w:tc>
      </w:tr>
    </w:tbl>
    <w:p w:rsidR="00DE65A5" w:rsidRPr="00DF48E5" w:rsidRDefault="00DE65A5" w:rsidP="00DE65A5"/>
    <w:p w:rsidR="00DE65A5" w:rsidRPr="00DF48E5" w:rsidRDefault="00DE65A5" w:rsidP="00DE65A5"/>
    <w:p w:rsidR="00DE65A5" w:rsidRPr="00BF6D1C" w:rsidRDefault="00DE65A5" w:rsidP="00DE65A5">
      <w:pPr>
        <w:sectPr w:rsidR="00DE65A5" w:rsidRPr="00BF6D1C" w:rsidSect="00DE65A5">
          <w:headerReference w:type="default" r:id="rId8"/>
          <w:footerReference w:type="default" r:id="rId9"/>
          <w:type w:val="continuous"/>
          <w:pgSz w:w="12240" w:h="15840" w:code="1"/>
          <w:pgMar w:top="1440" w:right="1440" w:bottom="1440" w:left="1440" w:header="720" w:footer="720" w:gutter="0"/>
          <w:cols w:space="708"/>
          <w:vAlign w:val="center"/>
          <w:docGrid w:linePitch="272"/>
        </w:sectPr>
      </w:pPr>
    </w:p>
    <w:p w:rsidR="00DE65A5" w:rsidRPr="00DF48E5" w:rsidRDefault="00DE65A5" w:rsidP="00DF48E5">
      <w:pPr>
        <w:pStyle w:val="ACLAbstractHeading"/>
      </w:pPr>
      <w:r w:rsidRPr="00DF48E5">
        <w:lastRenderedPageBreak/>
        <w:t>Abstract</w:t>
      </w:r>
    </w:p>
    <w:p w:rsidR="006C33F7" w:rsidRPr="004F231F" w:rsidRDefault="004F231F" w:rsidP="004F231F">
      <w:pPr>
        <w:pStyle w:val="ACLAbstractText"/>
      </w:pPr>
      <w:r w:rsidRPr="004F231F">
        <w:t>This document contains instructions for preparing NAACL HLT 2016 submissions and camera-ready manuscripts. The document itself conforms to its own specifications, and is therefore an example of what your manuscript should look like. Papers are required to conform to all the directions reported in this document.  In this Word template, the required formatting is preformatted for author use</w:t>
      </w:r>
      <w:r>
        <w:t xml:space="preserve"> </w:t>
      </w:r>
      <w:r w:rsidRPr="00DF48E5">
        <w:t>and further instructions are provided for how to use Word formatting.</w:t>
      </w:r>
    </w:p>
    <w:tbl>
      <w:tblPr>
        <w:tblpPr w:leftFromText="187" w:rightFromText="187" w:vertAnchor="page" w:horzAnchor="page" w:tblpX="1441" w:tblpY="577"/>
        <w:tblOverlap w:val="never"/>
        <w:tblW w:w="0" w:type="auto"/>
        <w:tblLook w:val="04A0" w:firstRow="1" w:lastRow="0" w:firstColumn="1" w:lastColumn="0" w:noHBand="0" w:noVBand="1"/>
      </w:tblPr>
      <w:tblGrid>
        <w:gridCol w:w="705"/>
      </w:tblGrid>
      <w:tr w:rsidR="006C33F7" w:rsidTr="00FE4C01">
        <w:trPr>
          <w:trHeight w:val="246"/>
        </w:trPr>
        <w:tc>
          <w:tcPr>
            <w:tcW w:w="661" w:type="dxa"/>
          </w:tcPr>
          <w:p w:rsidR="006C33F7" w:rsidRDefault="006C33F7" w:rsidP="00FE4C01">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1</w:instrText>
            </w:r>
            <w:r>
              <w:rPr>
                <w:noProof/>
              </w:rPr>
              <w:fldChar w:fldCharType="end"/>
            </w:r>
            <w:r>
              <w:rPr>
                <w:noProof/>
              </w:rPr>
              <w:instrText xml:space="preserve"> = "1" "</w:instrText>
            </w:r>
            <w:r w:rsidRPr="00DD6DB0">
              <w:rPr>
                <w:noProof/>
                <w:lang w:eastAsia="en-US"/>
              </w:rPr>
              <w:drawing>
                <wp:anchor distT="0" distB="0" distL="114300" distR="114300" simplePos="0" relativeHeight="251800576" behindDoc="0" locked="0" layoutInCell="1" allowOverlap="1" wp14:anchorId="57D55FCC" wp14:editId="2FC8E85B">
                  <wp:simplePos x="0" y="0"/>
                  <wp:positionH relativeFrom="page">
                    <wp:posOffset>6217920</wp:posOffset>
                  </wp:positionH>
                  <wp:positionV relativeFrom="page">
                    <wp:posOffset>548640</wp:posOffset>
                  </wp:positionV>
                  <wp:extent cx="438912" cy="86868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799552" behindDoc="0" locked="0" layoutInCell="1" allowOverlap="1" wp14:anchorId="4986BD54" wp14:editId="511A2A4A">
                  <wp:simplePos x="0" y="0"/>
                  <wp:positionH relativeFrom="page">
                    <wp:posOffset>-548640</wp:posOffset>
                  </wp:positionH>
                  <wp:positionV relativeFrom="page">
                    <wp:posOffset>548640</wp:posOffset>
                  </wp:positionV>
                  <wp:extent cx="438912" cy="8686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00176848" w:rsidRPr="00DD6DB0">
              <w:rPr>
                <w:noProof/>
                <w:lang w:eastAsia="en-US"/>
              </w:rPr>
              <w:drawing>
                <wp:anchor distT="0" distB="0" distL="114300" distR="114300" simplePos="0" relativeHeight="252009472" behindDoc="0" locked="0" layoutInCell="1" allowOverlap="1" wp14:anchorId="57D55FCC" wp14:editId="2FC8E85B">
                  <wp:simplePos x="0" y="0"/>
                  <wp:positionH relativeFrom="page">
                    <wp:posOffset>6217920</wp:posOffset>
                  </wp:positionH>
                  <wp:positionV relativeFrom="page">
                    <wp:posOffset>548640</wp:posOffset>
                  </wp:positionV>
                  <wp:extent cx="438912" cy="8686800"/>
                  <wp:effectExtent l="0" t="0" r="0" b="0"/>
                  <wp:wrapNone/>
                  <wp:docPr id="63834" name="Picture 638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6848" w:rsidRPr="00DD6DB0">
              <w:rPr>
                <w:noProof/>
                <w:lang w:eastAsia="en-US"/>
              </w:rPr>
              <w:drawing>
                <wp:anchor distT="0" distB="0" distL="114300" distR="114300" simplePos="0" relativeHeight="252008448" behindDoc="0" locked="0" layoutInCell="1" allowOverlap="1" wp14:anchorId="4986BD54" wp14:editId="511A2A4A">
                  <wp:simplePos x="0" y="0"/>
                  <wp:positionH relativeFrom="page">
                    <wp:posOffset>-548640</wp:posOffset>
                  </wp:positionH>
                  <wp:positionV relativeFrom="page">
                    <wp:posOffset>548640</wp:posOffset>
                  </wp:positionV>
                  <wp:extent cx="438912" cy="8686800"/>
                  <wp:effectExtent l="0" t="0" r="0" b="0"/>
                  <wp:wrapNone/>
                  <wp:docPr id="63835" name="Picture 638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1</w:instrText>
            </w:r>
            <w:r>
              <w:rPr>
                <w:noProof/>
              </w:rPr>
              <w:fldChar w:fldCharType="end"/>
            </w:r>
            <w:r>
              <w:rPr>
                <w:noProof/>
              </w:rPr>
              <w:instrText>="2" "</w:instrText>
            </w:r>
            <w:r w:rsidRPr="00FA36D0">
              <w:rPr>
                <w:noProof/>
                <w:lang w:eastAsia="en-US"/>
              </w:rPr>
              <w:drawing>
                <wp:anchor distT="0" distB="0" distL="114300" distR="114300" simplePos="0" relativeHeight="251802624" behindDoc="0" locked="0" layoutInCell="1" allowOverlap="1" wp14:anchorId="6357D153" wp14:editId="3B065962">
                  <wp:simplePos x="0" y="0"/>
                  <wp:positionH relativeFrom="page">
                    <wp:posOffset>6217920</wp:posOffset>
                  </wp:positionH>
                  <wp:positionV relativeFrom="page">
                    <wp:posOffset>548640</wp:posOffset>
                  </wp:positionV>
                  <wp:extent cx="438912" cy="86868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801600" behindDoc="0" locked="0" layoutInCell="1" allowOverlap="1" wp14:anchorId="7D9FE495" wp14:editId="7A111C1D">
                  <wp:simplePos x="0" y="0"/>
                  <wp:positionH relativeFrom="page">
                    <wp:posOffset>-548640</wp:posOffset>
                  </wp:positionH>
                  <wp:positionV relativeFrom="page">
                    <wp:posOffset>548640</wp:posOffset>
                  </wp:positionV>
                  <wp:extent cx="438912" cy="868680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1</w:instrText>
            </w:r>
            <w:r>
              <w:rPr>
                <w:noProof/>
              </w:rPr>
              <w:fldChar w:fldCharType="end"/>
            </w:r>
            <w:r>
              <w:rPr>
                <w:noProof/>
              </w:rPr>
              <w:instrText>="3" "</w:instrText>
            </w:r>
            <w:r w:rsidRPr="00AC5C28">
              <w:rPr>
                <w:noProof/>
                <w:lang w:eastAsia="en-US"/>
              </w:rPr>
              <w:drawing>
                <wp:anchor distT="0" distB="0" distL="114300" distR="114300" simplePos="0" relativeHeight="251804672" behindDoc="0" locked="0" layoutInCell="1" allowOverlap="1" wp14:anchorId="7D708BA1" wp14:editId="61A98C82">
                  <wp:simplePos x="0" y="0"/>
                  <wp:positionH relativeFrom="page">
                    <wp:posOffset>6217920</wp:posOffset>
                  </wp:positionH>
                  <wp:positionV relativeFrom="page">
                    <wp:posOffset>548640</wp:posOffset>
                  </wp:positionV>
                  <wp:extent cx="438912" cy="86868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803648" behindDoc="0" locked="0" layoutInCell="1" allowOverlap="1" wp14:anchorId="40803C28" wp14:editId="129097B6">
                  <wp:simplePos x="0" y="0"/>
                  <wp:positionH relativeFrom="page">
                    <wp:posOffset>-548640</wp:posOffset>
                  </wp:positionH>
                  <wp:positionV relativeFrom="page">
                    <wp:posOffset>548640</wp:posOffset>
                  </wp:positionV>
                  <wp:extent cx="438912" cy="8686800"/>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1</w:instrText>
            </w:r>
            <w:r>
              <w:rPr>
                <w:noProof/>
              </w:rPr>
              <w:fldChar w:fldCharType="end"/>
            </w:r>
            <w:r>
              <w:rPr>
                <w:noProof/>
              </w:rPr>
              <w:instrText>="4" "</w:instrText>
            </w:r>
            <w:r w:rsidRPr="00446D99">
              <w:rPr>
                <w:noProof/>
                <w:lang w:eastAsia="en-US"/>
              </w:rPr>
              <w:drawing>
                <wp:anchor distT="0" distB="0" distL="114300" distR="114300" simplePos="0" relativeHeight="251806720" behindDoc="0" locked="0" layoutInCell="1" allowOverlap="1" wp14:anchorId="5018D80A" wp14:editId="6424D6F1">
                  <wp:simplePos x="0" y="0"/>
                  <wp:positionH relativeFrom="page">
                    <wp:posOffset>6217920</wp:posOffset>
                  </wp:positionH>
                  <wp:positionV relativeFrom="page">
                    <wp:posOffset>548640</wp:posOffset>
                  </wp:positionV>
                  <wp:extent cx="438912" cy="86868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805696" behindDoc="0" locked="0" layoutInCell="1" allowOverlap="1" wp14:anchorId="7456B72F" wp14:editId="3DBE8BE6">
                  <wp:simplePos x="0" y="0"/>
                  <wp:positionH relativeFrom="page">
                    <wp:posOffset>-548640</wp:posOffset>
                  </wp:positionH>
                  <wp:positionV relativeFrom="page">
                    <wp:posOffset>548640</wp:posOffset>
                  </wp:positionV>
                  <wp:extent cx="438912" cy="86868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1</w:instrText>
            </w:r>
            <w:r>
              <w:rPr>
                <w:noProof/>
              </w:rPr>
              <w:fldChar w:fldCharType="end"/>
            </w:r>
            <w:r>
              <w:rPr>
                <w:noProof/>
              </w:rPr>
              <w:instrText>="5" "</w:instrText>
            </w:r>
            <w:r w:rsidRPr="00446D99">
              <w:rPr>
                <w:noProof/>
                <w:lang w:eastAsia="en-US"/>
              </w:rPr>
              <w:drawing>
                <wp:anchor distT="0" distB="0" distL="114300" distR="114300" simplePos="0" relativeHeight="251808768" behindDoc="0" locked="0" layoutInCell="1" allowOverlap="1" wp14:anchorId="5209B9EA" wp14:editId="5A2E2B29">
                  <wp:simplePos x="0" y="0"/>
                  <wp:positionH relativeFrom="page">
                    <wp:posOffset>6217920</wp:posOffset>
                  </wp:positionH>
                  <wp:positionV relativeFrom="page">
                    <wp:posOffset>548640</wp:posOffset>
                  </wp:positionV>
                  <wp:extent cx="438912" cy="86868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807744" behindDoc="0" locked="0" layoutInCell="1" allowOverlap="1" wp14:anchorId="383AA5FA" wp14:editId="3CFE38BE">
                  <wp:simplePos x="0" y="0"/>
                  <wp:positionH relativeFrom="page">
                    <wp:posOffset>-548640</wp:posOffset>
                  </wp:positionH>
                  <wp:positionV relativeFrom="page">
                    <wp:posOffset>548640</wp:posOffset>
                  </wp:positionV>
                  <wp:extent cx="438912" cy="86868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1</w:instrText>
            </w:r>
            <w:r>
              <w:rPr>
                <w:noProof/>
              </w:rPr>
              <w:fldChar w:fldCharType="end"/>
            </w:r>
            <w:r>
              <w:rPr>
                <w:noProof/>
              </w:rPr>
              <w:instrText>="6" "</w:instrText>
            </w:r>
            <w:r w:rsidRPr="00D6267E">
              <w:rPr>
                <w:noProof/>
                <w:lang w:eastAsia="en-US"/>
              </w:rPr>
              <w:drawing>
                <wp:anchor distT="0" distB="0" distL="114300" distR="114300" simplePos="0" relativeHeight="251810816" behindDoc="0" locked="0" layoutInCell="1" allowOverlap="1" wp14:anchorId="7FD3B174" wp14:editId="774BA693">
                  <wp:simplePos x="0" y="0"/>
                  <wp:positionH relativeFrom="page">
                    <wp:posOffset>6217920</wp:posOffset>
                  </wp:positionH>
                  <wp:positionV relativeFrom="page">
                    <wp:posOffset>548640</wp:posOffset>
                  </wp:positionV>
                  <wp:extent cx="438912" cy="868680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809792" behindDoc="0" locked="0" layoutInCell="1" allowOverlap="1" wp14:anchorId="2C4243EC" wp14:editId="05348B95">
                  <wp:simplePos x="0" y="0"/>
                  <wp:positionH relativeFrom="page">
                    <wp:posOffset>-548640</wp:posOffset>
                  </wp:positionH>
                  <wp:positionV relativeFrom="page">
                    <wp:posOffset>548640</wp:posOffset>
                  </wp:positionV>
                  <wp:extent cx="438912" cy="8686800"/>
                  <wp:effectExtent l="0" t="0" r="0" b="0"/>
                  <wp:wrapNone/>
                  <wp:docPr id="63618" name="Picture 63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1</w:instrText>
            </w:r>
            <w:r>
              <w:rPr>
                <w:noProof/>
              </w:rPr>
              <w:fldChar w:fldCharType="end"/>
            </w:r>
            <w:r>
              <w:rPr>
                <w:noProof/>
              </w:rPr>
              <w:instrText xml:space="preserve"> = "7" "</w:instrText>
            </w:r>
            <w:r w:rsidRPr="002D7257">
              <w:rPr>
                <w:noProof/>
                <w:lang w:eastAsia="en-US"/>
              </w:rPr>
              <w:drawing>
                <wp:anchor distT="0" distB="0" distL="114300" distR="114300" simplePos="0" relativeHeight="251813888" behindDoc="0" locked="0" layoutInCell="1" allowOverlap="1" wp14:anchorId="4BDB743F" wp14:editId="3D0779AA">
                  <wp:simplePos x="0" y="0"/>
                  <wp:positionH relativeFrom="page">
                    <wp:posOffset>6217920</wp:posOffset>
                  </wp:positionH>
                  <wp:positionV relativeFrom="page">
                    <wp:posOffset>548640</wp:posOffset>
                  </wp:positionV>
                  <wp:extent cx="438912" cy="8689314"/>
                  <wp:effectExtent l="0" t="0" r="0" b="0"/>
                  <wp:wrapNone/>
                  <wp:docPr id="63619" name="Picture 63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811840" behindDoc="0" locked="0" layoutInCell="1" allowOverlap="1" wp14:anchorId="62D3545C" wp14:editId="605832F3">
                  <wp:simplePos x="0" y="0"/>
                  <wp:positionH relativeFrom="page">
                    <wp:posOffset>-548640</wp:posOffset>
                  </wp:positionH>
                  <wp:positionV relativeFrom="page">
                    <wp:posOffset>551815</wp:posOffset>
                  </wp:positionV>
                  <wp:extent cx="438912" cy="8689314"/>
                  <wp:effectExtent l="0" t="0" r="0" b="0"/>
                  <wp:wrapNone/>
                  <wp:docPr id="63622" name="Picture 63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1</w:instrText>
            </w:r>
            <w:r>
              <w:rPr>
                <w:noProof/>
              </w:rPr>
              <w:fldChar w:fldCharType="end"/>
            </w:r>
            <w:r>
              <w:rPr>
                <w:noProof/>
              </w:rPr>
              <w:instrText xml:space="preserve"> = "8" "</w:instrText>
            </w:r>
            <w:r w:rsidRPr="002D7257">
              <w:rPr>
                <w:noProof/>
                <w:lang w:eastAsia="en-US"/>
              </w:rPr>
              <w:drawing>
                <wp:anchor distT="0" distB="0" distL="114300" distR="114300" simplePos="0" relativeHeight="251815936" behindDoc="0" locked="0" layoutInCell="1" allowOverlap="1" wp14:anchorId="32A772D7" wp14:editId="5CED5E6C">
                  <wp:simplePos x="0" y="0"/>
                  <wp:positionH relativeFrom="page">
                    <wp:posOffset>6217920</wp:posOffset>
                  </wp:positionH>
                  <wp:positionV relativeFrom="page">
                    <wp:posOffset>548640</wp:posOffset>
                  </wp:positionV>
                  <wp:extent cx="438912" cy="8686800"/>
                  <wp:effectExtent l="0" t="0" r="0" b="0"/>
                  <wp:wrapNone/>
                  <wp:docPr id="63623" name="Picture 63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1814912" behindDoc="0" locked="0" layoutInCell="1" allowOverlap="1" wp14:anchorId="194C378B" wp14:editId="1BFB8EF6">
                  <wp:simplePos x="0" y="0"/>
                  <wp:positionH relativeFrom="page">
                    <wp:posOffset>-548640</wp:posOffset>
                  </wp:positionH>
                  <wp:positionV relativeFrom="page">
                    <wp:posOffset>548640</wp:posOffset>
                  </wp:positionV>
                  <wp:extent cx="438912" cy="8689314"/>
                  <wp:effectExtent l="0" t="0" r="0" b="0"/>
                  <wp:wrapNone/>
                  <wp:docPr id="63624" name="Picture 636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812864" behindDoc="0" locked="0" layoutInCell="1" allowOverlap="1" wp14:anchorId="1CA84770" wp14:editId="7EC965E1">
                  <wp:simplePos x="0" y="0"/>
                  <wp:positionH relativeFrom="page">
                    <wp:posOffset>-548640</wp:posOffset>
                  </wp:positionH>
                  <wp:positionV relativeFrom="page">
                    <wp:posOffset>551815</wp:posOffset>
                  </wp:positionV>
                  <wp:extent cx="438912" cy="8689314"/>
                  <wp:effectExtent l="0" t="0" r="0" b="0"/>
                  <wp:wrapNone/>
                  <wp:docPr id="63625" name="Picture 63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DE65A5" w:rsidRDefault="00DE65A5" w:rsidP="00041E14">
      <w:pPr>
        <w:pStyle w:val="ACLSection"/>
      </w:pPr>
      <w:r w:rsidRPr="00C15082">
        <w:t>Introduction</w:t>
      </w:r>
    </w:p>
    <w:p w:rsidR="00986F02" w:rsidRPr="00A36FEC" w:rsidRDefault="004F231F" w:rsidP="004F231F">
      <w:pPr>
        <w:pStyle w:val="ACLText"/>
      </w:pPr>
      <w:r w:rsidRPr="00A36FEC">
        <w:t>The following instructions are directed to authors of papers submitted to and accepted for publication in the NAACL HLT 2016 proceedings. All authors are required to adhere to these specifications. Authors are required to provide a Portable Document Format (PDF) version of their papers. The proceedings will be printed on US-Letter paper. Authors from countries in which access to word-processing systems is limited should contact the publication chairs as soon as possible.  Grayscale readability of all figures and graphics will be encouraged for all accepted papers (Section 2.9).</w:t>
      </w:r>
    </w:p>
    <w:p w:rsidR="00DE65A5" w:rsidRPr="00A36FEC" w:rsidRDefault="00DE65A5" w:rsidP="007E0979">
      <w:pPr>
        <w:pStyle w:val="ACLTextFirstlineindent016"/>
      </w:pPr>
      <w:r w:rsidRPr="004F231F">
        <w:t>Submitted and camera-ready formatting is similar, however, the submitted paper should have:</w:t>
      </w:r>
    </w:p>
    <w:p w:rsidR="00DE65A5" w:rsidRPr="006214B0" w:rsidRDefault="00DE65A5" w:rsidP="00517817">
      <w:pPr>
        <w:rPr>
          <w:lang w:eastAsia="tr-TR"/>
        </w:rPr>
      </w:pPr>
    </w:p>
    <w:p w:rsidR="00DE65A5" w:rsidRPr="00501C85" w:rsidRDefault="00DE65A5" w:rsidP="00501C85">
      <w:pPr>
        <w:pStyle w:val="ACLEnumeratedList"/>
      </w:pPr>
      <w:r w:rsidRPr="00501C85">
        <w:t>Author-identifying information remo</w:t>
      </w:r>
      <w:bookmarkStart w:id="0" w:name="_GoBack"/>
      <w:bookmarkEnd w:id="0"/>
      <w:r w:rsidRPr="00501C85">
        <w:t>ved</w:t>
      </w:r>
    </w:p>
    <w:p w:rsidR="00DE65A5" w:rsidRPr="00501C85" w:rsidRDefault="00DE65A5" w:rsidP="00501C85">
      <w:pPr>
        <w:pStyle w:val="ACLEnumeratedList"/>
      </w:pPr>
      <w:r w:rsidRPr="00501C85">
        <w:t>A ‘ruler’ on the left and right margins</w:t>
      </w:r>
    </w:p>
    <w:p w:rsidR="00DE65A5" w:rsidRPr="00501C85" w:rsidRDefault="00DE65A5" w:rsidP="00501C85">
      <w:pPr>
        <w:pStyle w:val="ACLEnumeratedList"/>
      </w:pPr>
      <w:r w:rsidRPr="00501C85">
        <w:t>Page numbers</w:t>
      </w:r>
    </w:p>
    <w:p w:rsidR="00DE65A5" w:rsidRPr="00501C85" w:rsidRDefault="00DE65A5" w:rsidP="00501C85">
      <w:pPr>
        <w:pStyle w:val="ACLEnumeratedList"/>
      </w:pPr>
      <w:r w:rsidRPr="00501C85">
        <w:t>A confidentiality header.</w:t>
      </w:r>
    </w:p>
    <w:p w:rsidR="00DE65A5" w:rsidRDefault="00DE65A5" w:rsidP="006B28DA">
      <w:pPr>
        <w:pStyle w:val="ACLText"/>
      </w:pPr>
      <w:r w:rsidRPr="006D6257">
        <w:t xml:space="preserve">In contrast, the camera-ready </w:t>
      </w:r>
      <w:r w:rsidRPr="00BD2768">
        <w:rPr>
          <w:b/>
          <w:bCs/>
        </w:rPr>
        <w:t xml:space="preserve">should not have </w:t>
      </w:r>
      <w:r w:rsidRPr="006D6257">
        <w:t>a ruler, page numbers, nor a confidentiality header.  If their paper is accepted, authors must remove these from their submitted document, or else use the provided naaclhlt2016_camera_ready.docx.</w:t>
      </w:r>
    </w:p>
    <w:p w:rsidR="00F77E7E" w:rsidRPr="00935CF4" w:rsidRDefault="00F77E7E" w:rsidP="007E0979">
      <w:pPr>
        <w:pStyle w:val="ACLTextFirstlineindent016"/>
      </w:pPr>
      <w:r>
        <w:t xml:space="preserve">All </w:t>
      </w:r>
      <w:r w:rsidR="00B41532">
        <w:t xml:space="preserve">MSWord </w:t>
      </w:r>
      <w:r>
        <w:t xml:space="preserve">formatting </w:t>
      </w:r>
      <w:r w:rsidR="007B63F7">
        <w:t xml:space="preserve">for NAACL HLT 2016 </w:t>
      </w:r>
      <w:r>
        <w:t>is made available in the MSWord Styles</w:t>
      </w:r>
      <w:r w:rsidR="000F39F5">
        <w:t xml:space="preserve"> in this template</w:t>
      </w:r>
      <w:r>
        <w:t xml:space="preserve">.  In newer versions of MSWord, click Home, then expand the “Styles” tile by clicking the diagonal arrow on the lower left corner.  </w:t>
      </w:r>
      <w:r w:rsidR="003B3AF5">
        <w:t>This should open all styles in the template for you to apply to your document</w:t>
      </w:r>
      <w:r w:rsidR="00C85BD2">
        <w:t xml:space="preserve"> as needed</w:t>
      </w:r>
      <w:r w:rsidR="003B3AF5">
        <w:t xml:space="preserve">.  </w:t>
      </w:r>
      <w:r>
        <w:t xml:space="preserve">Otherwise, </w:t>
      </w:r>
      <w:r w:rsidR="00584B09">
        <w:t xml:space="preserve">you may </w:t>
      </w:r>
      <w:r>
        <w:t xml:space="preserve">expose the Styles following the instructions provided at </w:t>
      </w:r>
      <w:r w:rsidRPr="00F77E7E">
        <w:rPr>
          <w:rStyle w:val="ACLTextChar"/>
          <w:rFonts w:ascii="Courier New" w:hAnsi="Courier New"/>
          <w:kern w:val="16"/>
          <w:sz w:val="20"/>
        </w:rPr>
        <w:t>h</w:t>
      </w:r>
      <w:r>
        <w:rPr>
          <w:rStyle w:val="ACLTextChar"/>
          <w:rFonts w:ascii="Courier New" w:hAnsi="Courier New"/>
          <w:kern w:val="16"/>
          <w:sz w:val="20"/>
        </w:rPr>
        <w:t>ttp://blogs.technet.com/b/hub/a</w:t>
      </w:r>
      <w:r w:rsidRPr="00F77E7E">
        <w:rPr>
          <w:rStyle w:val="ACLTextChar"/>
          <w:rFonts w:ascii="Courier New" w:hAnsi="Courier New"/>
          <w:kern w:val="16"/>
          <w:sz w:val="20"/>
        </w:rPr>
        <w:t>chive/2010/11/22/view-and-edit-styles-quickly-in-word-2010.aspx</w:t>
      </w:r>
      <w:r>
        <w:t>.</w:t>
      </w:r>
    </w:p>
    <w:p w:rsidR="00DE65A5" w:rsidRPr="00C15082" w:rsidRDefault="00DE65A5" w:rsidP="00041E14">
      <w:pPr>
        <w:pStyle w:val="ACLSection"/>
      </w:pPr>
      <w:r w:rsidRPr="00C15082">
        <w:t xml:space="preserve">General Instructions </w:t>
      </w:r>
    </w:p>
    <w:p w:rsidR="00892621" w:rsidRPr="000725D1" w:rsidRDefault="00DE65A5" w:rsidP="000725D1">
      <w:pPr>
        <w:pStyle w:val="ACLText"/>
      </w:pPr>
      <w:r w:rsidRPr="000725D1">
        <w:t xml:space="preserve">Manuscripts must be in two-column format. Exceptions to the two-column format include the title, as well as the authors’ names and complete addresses </w:t>
      </w:r>
      <w:r w:rsidRPr="000725D1">
        <w:lastRenderedPageBreak/>
        <w:t>(only in the final version, not in the version submitted for review), which must be centered at the top of the first page (see the guidelines in Subsection 2.5), and any full-width figures or tables. Type single-spaced. Do not number the pages in the camera-ready version. Start all pages directly under the top margin. See the guidelines later regarding formatting the first page.</w:t>
      </w:r>
    </w:p>
    <w:tbl>
      <w:tblPr>
        <w:tblpPr w:leftFromText="187" w:rightFromText="187" w:vertAnchor="page" w:horzAnchor="page" w:tblpX="1441" w:tblpY="577"/>
        <w:tblOverlap w:val="never"/>
        <w:tblW w:w="0" w:type="auto"/>
        <w:tblLook w:val="04A0" w:firstRow="1" w:lastRow="0" w:firstColumn="1" w:lastColumn="0" w:noHBand="0" w:noVBand="1"/>
      </w:tblPr>
      <w:tblGrid>
        <w:gridCol w:w="705"/>
      </w:tblGrid>
      <w:tr w:rsidR="00892621" w:rsidTr="00FE4C01">
        <w:trPr>
          <w:trHeight w:val="246"/>
        </w:trPr>
        <w:tc>
          <w:tcPr>
            <w:tcW w:w="661" w:type="dxa"/>
          </w:tcPr>
          <w:p w:rsidR="00892621" w:rsidRDefault="00892621" w:rsidP="00FE4C01">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2</w:instrText>
            </w:r>
            <w:r>
              <w:rPr>
                <w:noProof/>
              </w:rPr>
              <w:fldChar w:fldCharType="end"/>
            </w:r>
            <w:r>
              <w:rPr>
                <w:noProof/>
              </w:rPr>
              <w:instrText xml:space="preserve"> = "1" "</w:instrText>
            </w:r>
            <w:r w:rsidRPr="00DD6DB0">
              <w:rPr>
                <w:noProof/>
                <w:lang w:eastAsia="en-US"/>
              </w:rPr>
              <w:drawing>
                <wp:anchor distT="0" distB="0" distL="114300" distR="114300" simplePos="0" relativeHeight="251821056" behindDoc="0" locked="0" layoutInCell="1" allowOverlap="1" wp14:anchorId="2ACD52F9" wp14:editId="21F4E8C2">
                  <wp:simplePos x="0" y="0"/>
                  <wp:positionH relativeFrom="page">
                    <wp:posOffset>6217920</wp:posOffset>
                  </wp:positionH>
                  <wp:positionV relativeFrom="page">
                    <wp:posOffset>548640</wp:posOffset>
                  </wp:positionV>
                  <wp:extent cx="438912" cy="8686800"/>
                  <wp:effectExtent l="0" t="0" r="0" b="0"/>
                  <wp:wrapNone/>
                  <wp:docPr id="63641" name="Picture 636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820032" behindDoc="0" locked="0" layoutInCell="1" allowOverlap="1" wp14:anchorId="4B922D32" wp14:editId="41DCC562">
                  <wp:simplePos x="0" y="0"/>
                  <wp:positionH relativeFrom="page">
                    <wp:posOffset>-548640</wp:posOffset>
                  </wp:positionH>
                  <wp:positionV relativeFrom="page">
                    <wp:posOffset>548640</wp:posOffset>
                  </wp:positionV>
                  <wp:extent cx="438912" cy="8686800"/>
                  <wp:effectExtent l="0" t="0" r="0" b="0"/>
                  <wp:wrapNone/>
                  <wp:docPr id="63642" name="Picture 636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2</w:instrText>
            </w:r>
            <w:r>
              <w:rPr>
                <w:noProof/>
              </w:rPr>
              <w:fldChar w:fldCharType="end"/>
            </w:r>
            <w:r>
              <w:rPr>
                <w:noProof/>
              </w:rPr>
              <w:instrText>="2" "</w:instrText>
            </w:r>
            <w:r w:rsidRPr="00FA36D0">
              <w:rPr>
                <w:noProof/>
                <w:lang w:eastAsia="en-US"/>
              </w:rPr>
              <w:drawing>
                <wp:anchor distT="0" distB="0" distL="114300" distR="114300" simplePos="0" relativeHeight="251823104" behindDoc="0" locked="0" layoutInCell="1" allowOverlap="1" wp14:anchorId="4D8D21DC" wp14:editId="3A58C5EC">
                  <wp:simplePos x="0" y="0"/>
                  <wp:positionH relativeFrom="page">
                    <wp:posOffset>6217920</wp:posOffset>
                  </wp:positionH>
                  <wp:positionV relativeFrom="page">
                    <wp:posOffset>548640</wp:posOffset>
                  </wp:positionV>
                  <wp:extent cx="438912" cy="8686800"/>
                  <wp:effectExtent l="0" t="0" r="0" b="0"/>
                  <wp:wrapNone/>
                  <wp:docPr id="63645" name="Picture 63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822080" behindDoc="0" locked="0" layoutInCell="1" allowOverlap="1" wp14:anchorId="7AADAFC5" wp14:editId="743D0BE1">
                  <wp:simplePos x="0" y="0"/>
                  <wp:positionH relativeFrom="page">
                    <wp:posOffset>-548640</wp:posOffset>
                  </wp:positionH>
                  <wp:positionV relativeFrom="page">
                    <wp:posOffset>548640</wp:posOffset>
                  </wp:positionV>
                  <wp:extent cx="438912" cy="8686800"/>
                  <wp:effectExtent l="0" t="0" r="0" b="0"/>
                  <wp:wrapNone/>
                  <wp:docPr id="63646" name="Picture 636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00176848" w:rsidRPr="00FA36D0">
              <w:rPr>
                <w:noProof/>
                <w:lang w:eastAsia="en-US"/>
              </w:rPr>
              <w:drawing>
                <wp:anchor distT="0" distB="0" distL="114300" distR="114300" simplePos="0" relativeHeight="252012544" behindDoc="0" locked="0" layoutInCell="1" allowOverlap="1" wp14:anchorId="4D8D21DC" wp14:editId="3A58C5EC">
                  <wp:simplePos x="0" y="0"/>
                  <wp:positionH relativeFrom="page">
                    <wp:posOffset>6217920</wp:posOffset>
                  </wp:positionH>
                  <wp:positionV relativeFrom="page">
                    <wp:posOffset>548640</wp:posOffset>
                  </wp:positionV>
                  <wp:extent cx="438912" cy="8686800"/>
                  <wp:effectExtent l="0" t="0" r="0" b="0"/>
                  <wp:wrapNone/>
                  <wp:docPr id="63836" name="Picture 63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6848" w:rsidRPr="00FA36D0">
              <w:rPr>
                <w:noProof/>
                <w:lang w:eastAsia="en-US"/>
              </w:rPr>
              <w:drawing>
                <wp:anchor distT="0" distB="0" distL="114300" distR="114300" simplePos="0" relativeHeight="252011520" behindDoc="0" locked="0" layoutInCell="1" allowOverlap="1" wp14:anchorId="7AADAFC5" wp14:editId="743D0BE1">
                  <wp:simplePos x="0" y="0"/>
                  <wp:positionH relativeFrom="page">
                    <wp:posOffset>-548640</wp:posOffset>
                  </wp:positionH>
                  <wp:positionV relativeFrom="page">
                    <wp:posOffset>548640</wp:posOffset>
                  </wp:positionV>
                  <wp:extent cx="438912" cy="8686800"/>
                  <wp:effectExtent l="0" t="0" r="0" b="0"/>
                  <wp:wrapNone/>
                  <wp:docPr id="63837" name="Picture 638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2</w:instrText>
            </w:r>
            <w:r>
              <w:rPr>
                <w:noProof/>
              </w:rPr>
              <w:fldChar w:fldCharType="end"/>
            </w:r>
            <w:r>
              <w:rPr>
                <w:noProof/>
              </w:rPr>
              <w:instrText>="3" "</w:instrText>
            </w:r>
            <w:r w:rsidRPr="00AC5C28">
              <w:rPr>
                <w:noProof/>
                <w:lang w:eastAsia="en-US"/>
              </w:rPr>
              <w:drawing>
                <wp:anchor distT="0" distB="0" distL="114300" distR="114300" simplePos="0" relativeHeight="251825152" behindDoc="0" locked="0" layoutInCell="1" allowOverlap="1" wp14:anchorId="184082CB" wp14:editId="7DE656F8">
                  <wp:simplePos x="0" y="0"/>
                  <wp:positionH relativeFrom="page">
                    <wp:posOffset>6217920</wp:posOffset>
                  </wp:positionH>
                  <wp:positionV relativeFrom="page">
                    <wp:posOffset>548640</wp:posOffset>
                  </wp:positionV>
                  <wp:extent cx="438912" cy="8686800"/>
                  <wp:effectExtent l="0" t="0" r="0" b="0"/>
                  <wp:wrapNone/>
                  <wp:docPr id="63647" name="Picture 636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824128" behindDoc="0" locked="0" layoutInCell="1" allowOverlap="1" wp14:anchorId="08A37543" wp14:editId="01D646E9">
                  <wp:simplePos x="0" y="0"/>
                  <wp:positionH relativeFrom="page">
                    <wp:posOffset>-548640</wp:posOffset>
                  </wp:positionH>
                  <wp:positionV relativeFrom="page">
                    <wp:posOffset>548640</wp:posOffset>
                  </wp:positionV>
                  <wp:extent cx="438912" cy="8686800"/>
                  <wp:effectExtent l="0" t="0" r="0" b="0"/>
                  <wp:wrapNone/>
                  <wp:docPr id="60293" name="Picture 60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2</w:instrText>
            </w:r>
            <w:r>
              <w:rPr>
                <w:noProof/>
              </w:rPr>
              <w:fldChar w:fldCharType="end"/>
            </w:r>
            <w:r>
              <w:rPr>
                <w:noProof/>
              </w:rPr>
              <w:instrText>="4" "</w:instrText>
            </w:r>
            <w:r w:rsidRPr="00446D99">
              <w:rPr>
                <w:noProof/>
                <w:lang w:eastAsia="en-US"/>
              </w:rPr>
              <w:drawing>
                <wp:anchor distT="0" distB="0" distL="114300" distR="114300" simplePos="0" relativeHeight="251827200" behindDoc="0" locked="0" layoutInCell="1" allowOverlap="1" wp14:anchorId="146B1BA2" wp14:editId="6C0FD82A">
                  <wp:simplePos x="0" y="0"/>
                  <wp:positionH relativeFrom="page">
                    <wp:posOffset>6217920</wp:posOffset>
                  </wp:positionH>
                  <wp:positionV relativeFrom="page">
                    <wp:posOffset>548640</wp:posOffset>
                  </wp:positionV>
                  <wp:extent cx="438912" cy="8686800"/>
                  <wp:effectExtent l="0" t="0" r="0" b="0"/>
                  <wp:wrapNone/>
                  <wp:docPr id="60294" name="Picture 60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826176" behindDoc="0" locked="0" layoutInCell="1" allowOverlap="1" wp14:anchorId="36E4AA96" wp14:editId="7D71028C">
                  <wp:simplePos x="0" y="0"/>
                  <wp:positionH relativeFrom="page">
                    <wp:posOffset>-548640</wp:posOffset>
                  </wp:positionH>
                  <wp:positionV relativeFrom="page">
                    <wp:posOffset>548640</wp:posOffset>
                  </wp:positionV>
                  <wp:extent cx="438912" cy="8686800"/>
                  <wp:effectExtent l="0" t="0" r="0" b="0"/>
                  <wp:wrapNone/>
                  <wp:docPr id="60295" name="Picture 60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2</w:instrText>
            </w:r>
            <w:r>
              <w:rPr>
                <w:noProof/>
              </w:rPr>
              <w:fldChar w:fldCharType="end"/>
            </w:r>
            <w:r>
              <w:rPr>
                <w:noProof/>
              </w:rPr>
              <w:instrText>="5" "</w:instrText>
            </w:r>
            <w:r w:rsidRPr="00446D99">
              <w:rPr>
                <w:noProof/>
                <w:lang w:eastAsia="en-US"/>
              </w:rPr>
              <w:drawing>
                <wp:anchor distT="0" distB="0" distL="114300" distR="114300" simplePos="0" relativeHeight="251829248" behindDoc="0" locked="0" layoutInCell="1" allowOverlap="1" wp14:anchorId="737BAEB1" wp14:editId="6AE9A3A0">
                  <wp:simplePos x="0" y="0"/>
                  <wp:positionH relativeFrom="page">
                    <wp:posOffset>6217920</wp:posOffset>
                  </wp:positionH>
                  <wp:positionV relativeFrom="page">
                    <wp:posOffset>548640</wp:posOffset>
                  </wp:positionV>
                  <wp:extent cx="438912" cy="8686800"/>
                  <wp:effectExtent l="0" t="0" r="0" b="0"/>
                  <wp:wrapNone/>
                  <wp:docPr id="60296" name="Picture 60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828224" behindDoc="0" locked="0" layoutInCell="1" allowOverlap="1" wp14:anchorId="20371D8C" wp14:editId="7D755767">
                  <wp:simplePos x="0" y="0"/>
                  <wp:positionH relativeFrom="page">
                    <wp:posOffset>-548640</wp:posOffset>
                  </wp:positionH>
                  <wp:positionV relativeFrom="page">
                    <wp:posOffset>548640</wp:posOffset>
                  </wp:positionV>
                  <wp:extent cx="438912" cy="8686800"/>
                  <wp:effectExtent l="0" t="0" r="0" b="0"/>
                  <wp:wrapNone/>
                  <wp:docPr id="60297" name="Picture 602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2</w:instrText>
            </w:r>
            <w:r>
              <w:rPr>
                <w:noProof/>
              </w:rPr>
              <w:fldChar w:fldCharType="end"/>
            </w:r>
            <w:r>
              <w:rPr>
                <w:noProof/>
              </w:rPr>
              <w:instrText>="6" "</w:instrText>
            </w:r>
            <w:r w:rsidRPr="00D6267E">
              <w:rPr>
                <w:noProof/>
                <w:lang w:eastAsia="en-US"/>
              </w:rPr>
              <w:drawing>
                <wp:anchor distT="0" distB="0" distL="114300" distR="114300" simplePos="0" relativeHeight="251831296" behindDoc="0" locked="0" layoutInCell="1" allowOverlap="1" wp14:anchorId="19A6F891" wp14:editId="359A86C0">
                  <wp:simplePos x="0" y="0"/>
                  <wp:positionH relativeFrom="page">
                    <wp:posOffset>6217920</wp:posOffset>
                  </wp:positionH>
                  <wp:positionV relativeFrom="page">
                    <wp:posOffset>548640</wp:posOffset>
                  </wp:positionV>
                  <wp:extent cx="438912" cy="8686800"/>
                  <wp:effectExtent l="0" t="0" r="0" b="0"/>
                  <wp:wrapNone/>
                  <wp:docPr id="60298" name="Picture 602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830272" behindDoc="0" locked="0" layoutInCell="1" allowOverlap="1" wp14:anchorId="043056CF" wp14:editId="4D7EFB9F">
                  <wp:simplePos x="0" y="0"/>
                  <wp:positionH relativeFrom="page">
                    <wp:posOffset>-548640</wp:posOffset>
                  </wp:positionH>
                  <wp:positionV relativeFrom="page">
                    <wp:posOffset>548640</wp:posOffset>
                  </wp:positionV>
                  <wp:extent cx="438912" cy="8686800"/>
                  <wp:effectExtent l="0" t="0" r="0" b="0"/>
                  <wp:wrapNone/>
                  <wp:docPr id="60299" name="Picture 602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2</w:instrText>
            </w:r>
            <w:r>
              <w:rPr>
                <w:noProof/>
              </w:rPr>
              <w:fldChar w:fldCharType="end"/>
            </w:r>
            <w:r>
              <w:rPr>
                <w:noProof/>
              </w:rPr>
              <w:instrText xml:space="preserve"> = "7" "</w:instrText>
            </w:r>
            <w:r w:rsidRPr="002D7257">
              <w:rPr>
                <w:noProof/>
                <w:lang w:eastAsia="en-US"/>
              </w:rPr>
              <w:drawing>
                <wp:anchor distT="0" distB="0" distL="114300" distR="114300" simplePos="0" relativeHeight="251834368" behindDoc="0" locked="0" layoutInCell="1" allowOverlap="1" wp14:anchorId="1B87D3FD" wp14:editId="44DC407D">
                  <wp:simplePos x="0" y="0"/>
                  <wp:positionH relativeFrom="page">
                    <wp:posOffset>6217920</wp:posOffset>
                  </wp:positionH>
                  <wp:positionV relativeFrom="page">
                    <wp:posOffset>548640</wp:posOffset>
                  </wp:positionV>
                  <wp:extent cx="438912" cy="8689314"/>
                  <wp:effectExtent l="0" t="0" r="0" b="0"/>
                  <wp:wrapNone/>
                  <wp:docPr id="60300" name="Picture 60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832320" behindDoc="0" locked="0" layoutInCell="1" allowOverlap="1" wp14:anchorId="50A2E25C" wp14:editId="13D2D34B">
                  <wp:simplePos x="0" y="0"/>
                  <wp:positionH relativeFrom="page">
                    <wp:posOffset>-548640</wp:posOffset>
                  </wp:positionH>
                  <wp:positionV relativeFrom="page">
                    <wp:posOffset>551815</wp:posOffset>
                  </wp:positionV>
                  <wp:extent cx="438912" cy="8689314"/>
                  <wp:effectExtent l="0" t="0" r="0" b="0"/>
                  <wp:wrapNone/>
                  <wp:docPr id="60301" name="Picture 60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2</w:instrText>
            </w:r>
            <w:r>
              <w:rPr>
                <w:noProof/>
              </w:rPr>
              <w:fldChar w:fldCharType="end"/>
            </w:r>
            <w:r>
              <w:rPr>
                <w:noProof/>
              </w:rPr>
              <w:instrText xml:space="preserve"> = "8" "</w:instrText>
            </w:r>
            <w:r w:rsidRPr="002D7257">
              <w:rPr>
                <w:noProof/>
                <w:lang w:eastAsia="en-US"/>
              </w:rPr>
              <w:drawing>
                <wp:anchor distT="0" distB="0" distL="114300" distR="114300" simplePos="0" relativeHeight="251836416" behindDoc="0" locked="0" layoutInCell="1" allowOverlap="1" wp14:anchorId="1A009EFE" wp14:editId="24E03956">
                  <wp:simplePos x="0" y="0"/>
                  <wp:positionH relativeFrom="page">
                    <wp:posOffset>6217920</wp:posOffset>
                  </wp:positionH>
                  <wp:positionV relativeFrom="page">
                    <wp:posOffset>548640</wp:posOffset>
                  </wp:positionV>
                  <wp:extent cx="438912" cy="8686800"/>
                  <wp:effectExtent l="0" t="0" r="0" b="0"/>
                  <wp:wrapNone/>
                  <wp:docPr id="60302" name="Picture 603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1835392" behindDoc="0" locked="0" layoutInCell="1" allowOverlap="1" wp14:anchorId="49046186" wp14:editId="481E1DE2">
                  <wp:simplePos x="0" y="0"/>
                  <wp:positionH relativeFrom="page">
                    <wp:posOffset>-548640</wp:posOffset>
                  </wp:positionH>
                  <wp:positionV relativeFrom="page">
                    <wp:posOffset>548640</wp:posOffset>
                  </wp:positionV>
                  <wp:extent cx="438912" cy="8689314"/>
                  <wp:effectExtent l="0" t="0" r="0" b="0"/>
                  <wp:wrapNone/>
                  <wp:docPr id="60303" name="Picture 60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833344" behindDoc="0" locked="0" layoutInCell="1" allowOverlap="1" wp14:anchorId="466D3687" wp14:editId="66D1A132">
                  <wp:simplePos x="0" y="0"/>
                  <wp:positionH relativeFrom="page">
                    <wp:posOffset>-548640</wp:posOffset>
                  </wp:positionH>
                  <wp:positionV relativeFrom="page">
                    <wp:posOffset>551815</wp:posOffset>
                  </wp:positionV>
                  <wp:extent cx="438912" cy="8689314"/>
                  <wp:effectExtent l="0" t="0" r="0" b="0"/>
                  <wp:wrapNone/>
                  <wp:docPr id="60304" name="Picture 60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DE65A5" w:rsidRDefault="00DE65A5" w:rsidP="007E0979">
      <w:pPr>
        <w:pStyle w:val="ACLTextFirstlineindent016"/>
      </w:pPr>
      <w:r w:rsidRPr="00E0022C">
        <w:t>The maximum leng</w:t>
      </w:r>
      <w:r>
        <w:t>th of a</w:t>
      </w:r>
      <w:r w:rsidR="00C96DDE">
        <w:t xml:space="preserve"> submitted</w:t>
      </w:r>
      <w:r>
        <w:t xml:space="preserve"> manuscript is eight (8) </w:t>
      </w:r>
      <w:r w:rsidRPr="00E0022C">
        <w:t>pages for the main co</w:t>
      </w:r>
      <w:r>
        <w:t>nference</w:t>
      </w:r>
      <w:r w:rsidR="00C96DDE">
        <w:t xml:space="preserve"> (</w:t>
      </w:r>
      <w:r w:rsidR="00E6021F">
        <w:t xml:space="preserve">extended to </w:t>
      </w:r>
      <w:r w:rsidR="00C96DDE">
        <w:t>9 pages if accepted)</w:t>
      </w:r>
      <w:r>
        <w:t xml:space="preserve">, printed single-sided, </w:t>
      </w:r>
      <w:r w:rsidR="00C96DDE">
        <w:t xml:space="preserve">with </w:t>
      </w:r>
      <w:r w:rsidR="00C46D76">
        <w:t>unlimited references.  S</w:t>
      </w:r>
      <w:r>
        <w:t xml:space="preserve">ee </w:t>
      </w:r>
      <w:r w:rsidR="002D7334">
        <w:t xml:space="preserve">Section </w:t>
      </w:r>
      <w:r w:rsidR="002D7334">
        <w:fldChar w:fldCharType="begin"/>
      </w:r>
      <w:r w:rsidR="002D7334">
        <w:instrText xml:space="preserve"> REF _Ref432587649 \r \h </w:instrText>
      </w:r>
      <w:r w:rsidR="000725D1">
        <w:instrText xml:space="preserve"> \* MERGEFORMAT </w:instrText>
      </w:r>
      <w:r w:rsidR="002D7334">
        <w:fldChar w:fldCharType="separate"/>
      </w:r>
      <w:r w:rsidR="00176848">
        <w:t>3</w:t>
      </w:r>
      <w:r w:rsidR="002D7334">
        <w:fldChar w:fldCharType="end"/>
      </w:r>
      <w:r>
        <w:t xml:space="preserve"> for </w:t>
      </w:r>
      <w:r w:rsidRPr="00E0022C">
        <w:t>additional in</w:t>
      </w:r>
      <w:r>
        <w:t xml:space="preserve">formation on the maximum number of </w:t>
      </w:r>
      <w:r w:rsidR="00C46D76">
        <w:t>pages</w:t>
      </w:r>
      <w:r w:rsidRPr="00E0022C">
        <w:t xml:space="preserve">. </w:t>
      </w:r>
    </w:p>
    <w:p w:rsidR="00F77E7E" w:rsidRDefault="00DE65A5" w:rsidP="00F77E7E">
      <w:pPr>
        <w:pStyle w:val="ACLTextFirstlineindent016"/>
      </w:pPr>
      <w:r w:rsidRPr="00E0022C">
        <w:t>The review process is double-blind, so do not</w:t>
      </w:r>
      <w:r>
        <w:t xml:space="preserve"> in</w:t>
      </w:r>
      <w:r w:rsidRPr="00E0022C">
        <w:t>clude any author information (names, addresses)</w:t>
      </w:r>
      <w:r>
        <w:t xml:space="preserve"> </w:t>
      </w:r>
      <w:r w:rsidRPr="00E0022C">
        <w:t>when submitting a paper for review. However, you</w:t>
      </w:r>
      <w:r>
        <w:t xml:space="preserve"> </w:t>
      </w:r>
      <w:r w:rsidRPr="00E0022C">
        <w:t>should maintain space for names and addresses so</w:t>
      </w:r>
      <w:r>
        <w:t xml:space="preserve"> </w:t>
      </w:r>
      <w:r w:rsidRPr="00E0022C">
        <w:t>that they will fit in th</w:t>
      </w:r>
      <w:r>
        <w:t xml:space="preserve">e final (accepted) version. </w:t>
      </w:r>
    </w:p>
    <w:p w:rsidR="00DE65A5" w:rsidRPr="00875715" w:rsidRDefault="00DE65A5" w:rsidP="000725D1">
      <w:pPr>
        <w:pStyle w:val="ACLSubsection"/>
      </w:pPr>
      <w:r>
        <w:t>The R</w:t>
      </w:r>
      <w:r w:rsidRPr="00875715">
        <w:t>uler</w:t>
      </w:r>
    </w:p>
    <w:p w:rsidR="00936DE3" w:rsidRPr="004207FB" w:rsidRDefault="00936DE3" w:rsidP="00936DE3">
      <w:pPr>
        <w:pStyle w:val="ACLText"/>
      </w:pPr>
      <w:r w:rsidRPr="004207FB">
        <w:t xml:space="preserve">The NAACL HLT 2016 style defines a printed ruler which should be present in the version submitted for review. The ruler is provided in order that reviewers may comment on particular lines in the paper without circumlocution. If you are preparing a document without the </w:t>
      </w:r>
      <w:r w:rsidRPr="006D6257">
        <w:t>provided</w:t>
      </w:r>
      <w:r w:rsidRPr="004207FB">
        <w:t xml:space="preserve"> style files, please arrange for an equivalent ruler to appear on the final output pages. The presence or absence of the ruler should not change the appearance of any other content on the page. The camera ready copy should not contain a ruler. </w:t>
      </w:r>
    </w:p>
    <w:p w:rsidR="00DE65A5" w:rsidRPr="004207FB" w:rsidRDefault="00DE65A5" w:rsidP="007E0979">
      <w:pPr>
        <w:pStyle w:val="ACLTextFirstlineindent016"/>
      </w:pPr>
      <w:r w:rsidRPr="004207FB">
        <w:t xml:space="preserve">In this Word template, you can add the ruler to each individual page by copying it as a table from the upper left corner of the first page and then pasting the table at the end of any paragraph on each page. You may need to delete an extra empty line after pasting it.  After you press </w:t>
      </w:r>
      <w:r w:rsidRPr="00903B24">
        <w:rPr>
          <w:b/>
          <w:bCs/>
        </w:rPr>
        <w:t>Ctrl-A+F9</w:t>
      </w:r>
      <w:r w:rsidRPr="004207FB">
        <w:t xml:space="preserve">, ruler numbering will update itself. (That is, press </w:t>
      </w:r>
      <w:r w:rsidRPr="00903B24">
        <w:rPr>
          <w:b/>
          <w:bCs/>
        </w:rPr>
        <w:t>Ctrl</w:t>
      </w:r>
      <w:r w:rsidRPr="004207FB">
        <w:t xml:space="preserve"> key and letter </w:t>
      </w:r>
      <w:proofErr w:type="gramStart"/>
      <w:r w:rsidRPr="00903B24">
        <w:rPr>
          <w:b/>
          <w:bCs/>
        </w:rPr>
        <w:t>A</w:t>
      </w:r>
      <w:proofErr w:type="gramEnd"/>
      <w:r w:rsidRPr="004207FB">
        <w:t xml:space="preserve"> key simultaneously to select all text, then release these keys, then press </w:t>
      </w:r>
      <w:r w:rsidRPr="00903B24">
        <w:rPr>
          <w:b/>
          <w:bCs/>
        </w:rPr>
        <w:t>F9</w:t>
      </w:r>
      <w:r w:rsidRPr="004207FB">
        <w:t xml:space="preserve"> key to update the document). You can delete the ruler by deleting the table “Ruler” at the upper left corner of each page.  One way to delete the ruler is to right-click on the word “Ruler” and then select </w:t>
      </w:r>
      <w:r w:rsidRPr="00903B24">
        <w:rPr>
          <w:b/>
          <w:bCs/>
        </w:rPr>
        <w:t>Delete Rows</w:t>
      </w:r>
      <w:r w:rsidRPr="004207FB">
        <w:t>.</w:t>
      </w:r>
    </w:p>
    <w:p w:rsidR="00DE65A5" w:rsidRPr="0056434C" w:rsidRDefault="00DE65A5" w:rsidP="007E0979">
      <w:pPr>
        <w:pStyle w:val="ACLTextFirstlineindent016"/>
      </w:pPr>
      <w:r>
        <w:t xml:space="preserve">It is best to add the ruler to each page after you are done editing your document. If you start seeing two rulers on the same page, delete the extra instance of the ruler.  If you do not see a ruler on a page, copy it from any other page and paste it onto </w:t>
      </w:r>
      <w:r>
        <w:lastRenderedPageBreak/>
        <w:t xml:space="preserve">the page where you need it.  Press </w:t>
      </w:r>
      <w:r w:rsidRPr="00CE0D22">
        <w:rPr>
          <w:b/>
        </w:rPr>
        <w:t>Ctrl</w:t>
      </w:r>
      <w:r>
        <w:rPr>
          <w:b/>
        </w:rPr>
        <w:t>-A</w:t>
      </w:r>
      <w:r w:rsidRPr="00CE0D22">
        <w:rPr>
          <w:b/>
        </w:rPr>
        <w:t>+F9</w:t>
      </w:r>
      <w:r>
        <w:t xml:space="preserve"> to update ruler numbering.</w:t>
      </w:r>
    </w:p>
    <w:p w:rsidR="00DE65A5" w:rsidRPr="00875715" w:rsidRDefault="002C1C6F" w:rsidP="00531F8C">
      <w:pPr>
        <w:pStyle w:val="ACLTextFirstlineindent016"/>
      </w:pPr>
      <w:r>
        <w:t>Reviewers:  N</w:t>
      </w:r>
      <w:r w:rsidR="00DE65A5" w:rsidRPr="00875715">
        <w:t>ote that</w:t>
      </w:r>
      <w:r w:rsidR="00DE65A5">
        <w:t xml:space="preserve"> the </w:t>
      </w:r>
      <w:r w:rsidR="00DE65A5" w:rsidRPr="00875715">
        <w:t xml:space="preserve">ruler measurements </w:t>
      </w:r>
      <w:r w:rsidR="00DE65A5">
        <w:t xml:space="preserve">do not align well with lines in </w:t>
      </w:r>
      <w:r w:rsidR="00DE65A5" w:rsidRPr="00875715">
        <w:t>the paper — this turns</w:t>
      </w:r>
      <w:r w:rsidR="00DE65A5">
        <w:t xml:space="preserve"> out to be very difficult to do </w:t>
      </w:r>
      <w:r w:rsidR="00DE65A5" w:rsidRPr="00875715">
        <w:t xml:space="preserve">well when the paper contains many figures and equations, and, when done, </w:t>
      </w:r>
      <w:r w:rsidR="00DE65A5">
        <w:t>looks ugly.  Just use fractional refer</w:t>
      </w:r>
      <w:r w:rsidR="00DE65A5" w:rsidRPr="00875715">
        <w:t>ences (</w:t>
      </w:r>
      <w:r w:rsidR="00DE65A5" w:rsidRPr="00426865">
        <w:rPr>
          <w:iCs/>
        </w:rPr>
        <w:t>e.g</w:t>
      </w:r>
      <w:r w:rsidR="00DE65A5" w:rsidRPr="00426865">
        <w:t>.,</w:t>
      </w:r>
      <w:r w:rsidR="00DE65A5" w:rsidRPr="00875715">
        <w:t xml:space="preserve"> the first line on this page is </w:t>
      </w:r>
      <w:r w:rsidR="00DE65A5">
        <w:t xml:space="preserve">at mark </w:t>
      </w:r>
      <w:r w:rsidR="00DE65A5" w:rsidRPr="00875715">
        <w:t>0</w:t>
      </w:r>
      <w:r w:rsidR="00DE65A5">
        <w:t>96.</w:t>
      </w:r>
      <w:r w:rsidR="00DE65A5" w:rsidRPr="00875715">
        <w:t>5</w:t>
      </w:r>
      <w:r w:rsidR="00DE65A5">
        <w:t xml:space="preserve">), </w:t>
      </w:r>
      <w:r w:rsidR="00DE65A5" w:rsidRPr="00875715">
        <w:t>although in most cases one would expect that the approximate location will be adequate.</w:t>
      </w:r>
    </w:p>
    <w:p w:rsidR="00DE65A5" w:rsidRPr="00875715" w:rsidRDefault="00DE65A5" w:rsidP="00107ACA">
      <w:pPr>
        <w:pStyle w:val="ACLSubsection"/>
      </w:pPr>
      <w:r>
        <w:t>Electronically-available Resources</w:t>
      </w:r>
    </w:p>
    <w:p w:rsidR="00DE65A5" w:rsidRPr="00C15082" w:rsidRDefault="00DE65A5" w:rsidP="000725D1">
      <w:pPr>
        <w:pStyle w:val="ACLText"/>
        <w:rPr>
          <w:lang w:eastAsia="tr-TR"/>
        </w:rPr>
      </w:pPr>
      <w:r w:rsidRPr="00C15082">
        <w:rPr>
          <w:lang w:eastAsia="tr-TR"/>
        </w:rPr>
        <w:t>NAACL HLT provides this description in L</w:t>
      </w:r>
      <w:r w:rsidRPr="00C15082">
        <w:rPr>
          <w:rFonts w:ascii="Times-Roman~21" w:hAnsi="Times-Roman~21" w:cs="Times-Roman~21"/>
          <w:sz w:val="16"/>
          <w:szCs w:val="16"/>
          <w:lang w:eastAsia="tr-TR"/>
        </w:rPr>
        <w:t>A</w:t>
      </w:r>
      <w:r w:rsidRPr="00C15082">
        <w:rPr>
          <w:lang w:eastAsia="tr-TR"/>
        </w:rPr>
        <w:t>TEX2e (</w:t>
      </w:r>
      <w:r w:rsidRPr="00C73AE1">
        <w:rPr>
          <w:rFonts w:ascii="Courier New" w:hAnsi="Courier New"/>
          <w:kern w:val="16"/>
          <w:sz w:val="20"/>
        </w:rPr>
        <w:t>naaclhlt2016.tex</w:t>
      </w:r>
      <w:r w:rsidRPr="00C15082">
        <w:rPr>
          <w:lang w:eastAsia="tr-TR"/>
        </w:rPr>
        <w:t>) and PDF format (</w:t>
      </w:r>
      <w:r w:rsidRPr="00C73AE1">
        <w:rPr>
          <w:rFonts w:ascii="Courier New" w:hAnsi="Courier New"/>
          <w:kern w:val="16"/>
          <w:sz w:val="20"/>
        </w:rPr>
        <w:t>naaclhlt2016.pdf</w:t>
      </w:r>
      <w:r w:rsidRPr="00C15082">
        <w:rPr>
          <w:lang w:eastAsia="tr-TR"/>
        </w:rPr>
        <w:t>), along with the L</w:t>
      </w:r>
      <w:r w:rsidRPr="00C15082">
        <w:rPr>
          <w:rFonts w:ascii="Times-Roman~21" w:hAnsi="Times-Roman~21" w:cs="Times-Roman~21"/>
          <w:sz w:val="16"/>
          <w:szCs w:val="16"/>
          <w:lang w:eastAsia="tr-TR"/>
        </w:rPr>
        <w:t>A</w:t>
      </w:r>
      <w:r w:rsidRPr="00C15082">
        <w:rPr>
          <w:lang w:eastAsia="tr-TR"/>
        </w:rPr>
        <w:t>TEX2e style file used to format it (</w:t>
      </w:r>
      <w:r w:rsidRPr="00C73AE1">
        <w:rPr>
          <w:rFonts w:ascii="Courier New" w:hAnsi="Courier New"/>
          <w:kern w:val="16"/>
          <w:sz w:val="20"/>
        </w:rPr>
        <w:t>naaclhlt2016.sty</w:t>
      </w:r>
      <w:r>
        <w:rPr>
          <w:lang w:eastAsia="tr-TR"/>
        </w:rPr>
        <w:t xml:space="preserve">) and an ACL bibliography style </w:t>
      </w:r>
      <w:r w:rsidRPr="00C15082">
        <w:rPr>
          <w:lang w:eastAsia="tr-TR"/>
        </w:rPr>
        <w:t>(</w:t>
      </w:r>
      <w:r w:rsidRPr="00C73AE1">
        <w:rPr>
          <w:rFonts w:ascii="Courier New" w:hAnsi="Courier New"/>
          <w:kern w:val="16"/>
          <w:sz w:val="20"/>
        </w:rPr>
        <w:t>naaclhlt2016.bst</w:t>
      </w:r>
      <w:r w:rsidRPr="00C15082">
        <w:rPr>
          <w:lang w:eastAsia="tr-TR"/>
        </w:rPr>
        <w:t xml:space="preserve">). These files are all available at </w:t>
      </w:r>
      <w:r w:rsidRPr="00C73AE1">
        <w:rPr>
          <w:rFonts w:ascii="Courier New" w:hAnsi="Courier New"/>
          <w:kern w:val="16"/>
          <w:sz w:val="20"/>
        </w:rPr>
        <w:t>naacl.org/naacl-hlt-2016</w:t>
      </w:r>
      <w:r w:rsidRPr="00C15082">
        <w:rPr>
          <w:lang w:eastAsia="tr-TR"/>
        </w:rPr>
        <w:t>.  A Microsoft Word template file (</w:t>
      </w:r>
      <w:r w:rsidRPr="00C73AE1">
        <w:rPr>
          <w:rFonts w:ascii="Courier New" w:hAnsi="Courier New"/>
          <w:kern w:val="16"/>
          <w:sz w:val="20"/>
        </w:rPr>
        <w:t>naaclhlt2016.docx</w:t>
      </w:r>
      <w:r w:rsidRPr="00C15082">
        <w:rPr>
          <w:lang w:eastAsia="tr-TR"/>
        </w:rPr>
        <w:t xml:space="preserve">) is also available at the same URL. We strongly recommend the use of these style files, which have been appropriately tailored for the NAACL HLT </w:t>
      </w:r>
      <w:r>
        <w:rPr>
          <w:lang w:eastAsia="tr-TR"/>
        </w:rPr>
        <w:t>2016</w:t>
      </w:r>
      <w:r w:rsidRPr="00C15082">
        <w:rPr>
          <w:lang w:eastAsia="tr-TR"/>
        </w:rPr>
        <w:t xml:space="preserve"> proceedings.</w:t>
      </w:r>
    </w:p>
    <w:p w:rsidR="00DE65A5" w:rsidRPr="00C15082" w:rsidRDefault="00DE65A5" w:rsidP="00107ACA">
      <w:pPr>
        <w:pStyle w:val="ACLSubsection"/>
      </w:pPr>
      <w:r w:rsidRPr="00C15082">
        <w:t>Format of Electronic Manuscript</w:t>
      </w:r>
    </w:p>
    <w:p w:rsidR="00F2276D" w:rsidRPr="006D6257" w:rsidRDefault="00EE23A8" w:rsidP="00EE23A8">
      <w:pPr>
        <w:pStyle w:val="ACLText"/>
      </w:pPr>
      <w:r w:rsidRPr="006D6257">
        <w:t xml:space="preserve">For the production of the electronic manuscript, you must use Adobe's Portable Document Format (PDF).  This format can be generated from postscript files: on </w:t>
      </w:r>
      <w:proofErr w:type="gramStart"/>
      <w:r w:rsidRPr="006D6257">
        <w:t>Unix</w:t>
      </w:r>
      <w:proofErr w:type="gramEnd"/>
      <w:r w:rsidRPr="006D6257">
        <w:t xml:space="preserve"> systems, you can use </w:t>
      </w:r>
      <w:r w:rsidRPr="00C15082">
        <w:rPr>
          <w:rStyle w:val="ACLTextChar"/>
          <w:rFonts w:ascii="Courier New" w:hAnsi="Courier New" w:cs="Courier New"/>
          <w:kern w:val="16"/>
          <w:sz w:val="20"/>
        </w:rPr>
        <w:t>ps2pdf</w:t>
      </w:r>
      <w:r w:rsidRPr="006D6257">
        <w:t xml:space="preserve"> for this purpose; </w:t>
      </w:r>
      <w:r w:rsidRPr="00767BFE">
        <w:rPr>
          <w:lang w:eastAsia="tr-TR"/>
        </w:rPr>
        <w:t>under</w:t>
      </w:r>
      <w:r w:rsidRPr="006D6257">
        <w:t xml:space="preserve"> Microsoft Windows, you can use Adobe's Distiller, or if you have </w:t>
      </w:r>
      <w:proofErr w:type="spellStart"/>
      <w:r w:rsidRPr="00C73AE1">
        <w:rPr>
          <w:rFonts w:ascii="Courier New" w:hAnsi="Courier New"/>
          <w:kern w:val="16"/>
          <w:sz w:val="20"/>
        </w:rPr>
        <w:t>cygwin</w:t>
      </w:r>
      <w:proofErr w:type="spellEnd"/>
      <w:r w:rsidRPr="006D6257">
        <w:t xml:space="preserve"> installed, you can use </w:t>
      </w:r>
      <w:proofErr w:type="spellStart"/>
      <w:r w:rsidRPr="00C73AE1">
        <w:rPr>
          <w:rFonts w:ascii="Courier New" w:hAnsi="Courier New"/>
          <w:kern w:val="16"/>
          <w:sz w:val="20"/>
        </w:rPr>
        <w:t>dvipdf</w:t>
      </w:r>
      <w:proofErr w:type="spellEnd"/>
      <w:r w:rsidRPr="006D6257">
        <w:t xml:space="preserve"> or </w:t>
      </w:r>
      <w:r w:rsidRPr="00C73AE1">
        <w:rPr>
          <w:rFonts w:ascii="Courier New" w:hAnsi="Courier New"/>
          <w:kern w:val="16"/>
          <w:sz w:val="20"/>
        </w:rPr>
        <w:t>ps2pdf</w:t>
      </w:r>
      <w:r w:rsidRPr="006D6257">
        <w:t xml:space="preserve">. Note that some word processing programs generate PDF which may not include all the necessary fonts (esp. tree diagrams, symbols). When you print or create the PDF file, there is usually an option in your printer setup to include none, all, or just non-standard fonts. Please make sure that you select the option of including ALL the fonts.  </w:t>
      </w:r>
      <w:r w:rsidRPr="006D6257">
        <w:rPr>
          <w:rFonts w:ascii="Times-Italic" w:hAnsi="Times-Italic"/>
          <w:i/>
          <w:iCs/>
        </w:rPr>
        <w:t>Before sending it, test your PDF by printing it from a computer different from the one where it was created.</w:t>
      </w:r>
      <w:r w:rsidRPr="006D6257">
        <w:t xml:space="preserve"> Moreover, some word processor may generate very large postscript/PDF files, where each page is rendered as an image. </w:t>
      </w:r>
      <w:r w:rsidRPr="007568AE">
        <w:t>Such</w:t>
      </w:r>
      <w:r w:rsidRPr="006D6257">
        <w:t xml:space="preserve"> images may reproduce poorly. In this case, try alternative ways to obtain the postscript and/or PDF. One way on some systems is to install a driver for a postscript printer, send your document </w:t>
      </w:r>
      <w:r w:rsidRPr="006D6257">
        <w:lastRenderedPageBreak/>
        <w:t>to the printer specifying “Output to a file”, then convert the file to PDF.</w:t>
      </w:r>
    </w:p>
    <w:tbl>
      <w:tblPr>
        <w:tblpPr w:leftFromText="187" w:rightFromText="187" w:vertAnchor="page" w:horzAnchor="page" w:tblpX="1441" w:tblpY="577"/>
        <w:tblOverlap w:val="never"/>
        <w:tblW w:w="0" w:type="auto"/>
        <w:tblLook w:val="04A0" w:firstRow="1" w:lastRow="0" w:firstColumn="1" w:lastColumn="0" w:noHBand="0" w:noVBand="1"/>
      </w:tblPr>
      <w:tblGrid>
        <w:gridCol w:w="705"/>
      </w:tblGrid>
      <w:tr w:rsidR="00F2276D" w:rsidTr="00FE4C01">
        <w:trPr>
          <w:trHeight w:val="246"/>
        </w:trPr>
        <w:tc>
          <w:tcPr>
            <w:tcW w:w="661" w:type="dxa"/>
          </w:tcPr>
          <w:p w:rsidR="00F2276D" w:rsidRDefault="00F2276D" w:rsidP="00FE4C01">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3</w:instrText>
            </w:r>
            <w:r>
              <w:rPr>
                <w:noProof/>
              </w:rPr>
              <w:fldChar w:fldCharType="end"/>
            </w:r>
            <w:r>
              <w:rPr>
                <w:noProof/>
              </w:rPr>
              <w:instrText xml:space="preserve"> = "1" "</w:instrText>
            </w:r>
            <w:r w:rsidRPr="00DD6DB0">
              <w:rPr>
                <w:noProof/>
                <w:lang w:eastAsia="en-US"/>
              </w:rPr>
              <w:drawing>
                <wp:anchor distT="0" distB="0" distL="114300" distR="114300" simplePos="0" relativeHeight="251841536" behindDoc="0" locked="0" layoutInCell="1" allowOverlap="1" wp14:anchorId="4FF03541" wp14:editId="4D37F107">
                  <wp:simplePos x="0" y="0"/>
                  <wp:positionH relativeFrom="page">
                    <wp:posOffset>6217920</wp:posOffset>
                  </wp:positionH>
                  <wp:positionV relativeFrom="page">
                    <wp:posOffset>548640</wp:posOffset>
                  </wp:positionV>
                  <wp:extent cx="438912" cy="8686800"/>
                  <wp:effectExtent l="0" t="0" r="0" b="0"/>
                  <wp:wrapNone/>
                  <wp:docPr id="60305" name="Picture 60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840512" behindDoc="0" locked="0" layoutInCell="1" allowOverlap="1" wp14:anchorId="76268164" wp14:editId="3E3ED017">
                  <wp:simplePos x="0" y="0"/>
                  <wp:positionH relativeFrom="page">
                    <wp:posOffset>-548640</wp:posOffset>
                  </wp:positionH>
                  <wp:positionV relativeFrom="page">
                    <wp:posOffset>548640</wp:posOffset>
                  </wp:positionV>
                  <wp:extent cx="438912" cy="8686800"/>
                  <wp:effectExtent l="0" t="0" r="0" b="0"/>
                  <wp:wrapNone/>
                  <wp:docPr id="60306" name="Picture 60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3</w:instrText>
            </w:r>
            <w:r>
              <w:rPr>
                <w:noProof/>
              </w:rPr>
              <w:fldChar w:fldCharType="end"/>
            </w:r>
            <w:r>
              <w:rPr>
                <w:noProof/>
              </w:rPr>
              <w:instrText>="2" "</w:instrText>
            </w:r>
            <w:r w:rsidRPr="00FA36D0">
              <w:rPr>
                <w:noProof/>
                <w:lang w:eastAsia="en-US"/>
              </w:rPr>
              <w:drawing>
                <wp:anchor distT="0" distB="0" distL="114300" distR="114300" simplePos="0" relativeHeight="251843584" behindDoc="0" locked="0" layoutInCell="1" allowOverlap="1" wp14:anchorId="0AC1D874" wp14:editId="4999824D">
                  <wp:simplePos x="0" y="0"/>
                  <wp:positionH relativeFrom="page">
                    <wp:posOffset>6217920</wp:posOffset>
                  </wp:positionH>
                  <wp:positionV relativeFrom="page">
                    <wp:posOffset>548640</wp:posOffset>
                  </wp:positionV>
                  <wp:extent cx="438912" cy="8686800"/>
                  <wp:effectExtent l="0" t="0" r="0" b="0"/>
                  <wp:wrapNone/>
                  <wp:docPr id="60325" name="Picture 603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842560" behindDoc="0" locked="0" layoutInCell="1" allowOverlap="1" wp14:anchorId="2128AB9A" wp14:editId="304BEE71">
                  <wp:simplePos x="0" y="0"/>
                  <wp:positionH relativeFrom="page">
                    <wp:posOffset>-548640</wp:posOffset>
                  </wp:positionH>
                  <wp:positionV relativeFrom="page">
                    <wp:posOffset>548640</wp:posOffset>
                  </wp:positionV>
                  <wp:extent cx="438912" cy="8686800"/>
                  <wp:effectExtent l="0" t="0" r="0" b="0"/>
                  <wp:wrapNone/>
                  <wp:docPr id="60326" name="Picture 603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3</w:instrText>
            </w:r>
            <w:r>
              <w:rPr>
                <w:noProof/>
              </w:rPr>
              <w:fldChar w:fldCharType="end"/>
            </w:r>
            <w:r>
              <w:rPr>
                <w:noProof/>
              </w:rPr>
              <w:instrText>="3" "</w:instrText>
            </w:r>
            <w:r w:rsidRPr="00AC5C28">
              <w:rPr>
                <w:noProof/>
                <w:lang w:eastAsia="en-US"/>
              </w:rPr>
              <w:drawing>
                <wp:anchor distT="0" distB="0" distL="114300" distR="114300" simplePos="0" relativeHeight="251845632" behindDoc="0" locked="0" layoutInCell="1" allowOverlap="1" wp14:anchorId="6C072111" wp14:editId="688C75F8">
                  <wp:simplePos x="0" y="0"/>
                  <wp:positionH relativeFrom="page">
                    <wp:posOffset>6217920</wp:posOffset>
                  </wp:positionH>
                  <wp:positionV relativeFrom="page">
                    <wp:posOffset>548640</wp:posOffset>
                  </wp:positionV>
                  <wp:extent cx="438912" cy="8686800"/>
                  <wp:effectExtent l="0" t="0" r="0" b="0"/>
                  <wp:wrapNone/>
                  <wp:docPr id="60329" name="Picture 60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844608" behindDoc="0" locked="0" layoutInCell="1" allowOverlap="1" wp14:anchorId="6F96A167" wp14:editId="00BAE55B">
                  <wp:simplePos x="0" y="0"/>
                  <wp:positionH relativeFrom="page">
                    <wp:posOffset>-548640</wp:posOffset>
                  </wp:positionH>
                  <wp:positionV relativeFrom="page">
                    <wp:posOffset>548640</wp:posOffset>
                  </wp:positionV>
                  <wp:extent cx="438912" cy="8686800"/>
                  <wp:effectExtent l="0" t="0" r="0" b="0"/>
                  <wp:wrapNone/>
                  <wp:docPr id="60330" name="Picture 60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00176848" w:rsidRPr="00AC5C28">
              <w:rPr>
                <w:noProof/>
                <w:lang w:eastAsia="en-US"/>
              </w:rPr>
              <w:drawing>
                <wp:anchor distT="0" distB="0" distL="114300" distR="114300" simplePos="0" relativeHeight="252015616" behindDoc="0" locked="0" layoutInCell="1" allowOverlap="1" wp14:anchorId="6C072111" wp14:editId="688C75F8">
                  <wp:simplePos x="0" y="0"/>
                  <wp:positionH relativeFrom="page">
                    <wp:posOffset>6217920</wp:posOffset>
                  </wp:positionH>
                  <wp:positionV relativeFrom="page">
                    <wp:posOffset>548640</wp:posOffset>
                  </wp:positionV>
                  <wp:extent cx="438912" cy="8686800"/>
                  <wp:effectExtent l="0" t="0" r="0" b="0"/>
                  <wp:wrapNone/>
                  <wp:docPr id="63838" name="Picture 638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6848" w:rsidRPr="00AC5C28">
              <w:rPr>
                <w:noProof/>
                <w:lang w:eastAsia="en-US"/>
              </w:rPr>
              <w:drawing>
                <wp:anchor distT="0" distB="0" distL="114300" distR="114300" simplePos="0" relativeHeight="252014592" behindDoc="0" locked="0" layoutInCell="1" allowOverlap="1" wp14:anchorId="6F96A167" wp14:editId="00BAE55B">
                  <wp:simplePos x="0" y="0"/>
                  <wp:positionH relativeFrom="page">
                    <wp:posOffset>-548640</wp:posOffset>
                  </wp:positionH>
                  <wp:positionV relativeFrom="page">
                    <wp:posOffset>548640</wp:posOffset>
                  </wp:positionV>
                  <wp:extent cx="438912" cy="8686800"/>
                  <wp:effectExtent l="0" t="0" r="0" b="0"/>
                  <wp:wrapNone/>
                  <wp:docPr id="63839" name="Picture 638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3</w:instrText>
            </w:r>
            <w:r>
              <w:rPr>
                <w:noProof/>
              </w:rPr>
              <w:fldChar w:fldCharType="end"/>
            </w:r>
            <w:r>
              <w:rPr>
                <w:noProof/>
              </w:rPr>
              <w:instrText>="4" "</w:instrText>
            </w:r>
            <w:r w:rsidRPr="00446D99">
              <w:rPr>
                <w:noProof/>
                <w:lang w:eastAsia="en-US"/>
              </w:rPr>
              <w:drawing>
                <wp:anchor distT="0" distB="0" distL="114300" distR="114300" simplePos="0" relativeHeight="251847680" behindDoc="0" locked="0" layoutInCell="1" allowOverlap="1" wp14:anchorId="40FC0B2B" wp14:editId="204556AD">
                  <wp:simplePos x="0" y="0"/>
                  <wp:positionH relativeFrom="page">
                    <wp:posOffset>6217920</wp:posOffset>
                  </wp:positionH>
                  <wp:positionV relativeFrom="page">
                    <wp:posOffset>548640</wp:posOffset>
                  </wp:positionV>
                  <wp:extent cx="438912" cy="8686800"/>
                  <wp:effectExtent l="0" t="0" r="0" b="0"/>
                  <wp:wrapNone/>
                  <wp:docPr id="60334" name="Picture 60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846656" behindDoc="0" locked="0" layoutInCell="1" allowOverlap="1" wp14:anchorId="1F1AED76" wp14:editId="67148DB3">
                  <wp:simplePos x="0" y="0"/>
                  <wp:positionH relativeFrom="page">
                    <wp:posOffset>-548640</wp:posOffset>
                  </wp:positionH>
                  <wp:positionV relativeFrom="page">
                    <wp:posOffset>548640</wp:posOffset>
                  </wp:positionV>
                  <wp:extent cx="438912" cy="8686800"/>
                  <wp:effectExtent l="0" t="0" r="0" b="0"/>
                  <wp:wrapNone/>
                  <wp:docPr id="60335" name="Picture 60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3</w:instrText>
            </w:r>
            <w:r>
              <w:rPr>
                <w:noProof/>
              </w:rPr>
              <w:fldChar w:fldCharType="end"/>
            </w:r>
            <w:r>
              <w:rPr>
                <w:noProof/>
              </w:rPr>
              <w:instrText>="5" "</w:instrText>
            </w:r>
            <w:r w:rsidRPr="00446D99">
              <w:rPr>
                <w:noProof/>
                <w:lang w:eastAsia="en-US"/>
              </w:rPr>
              <w:drawing>
                <wp:anchor distT="0" distB="0" distL="114300" distR="114300" simplePos="0" relativeHeight="251849728" behindDoc="0" locked="0" layoutInCell="1" allowOverlap="1" wp14:anchorId="1A8CF0F5" wp14:editId="2C04B42E">
                  <wp:simplePos x="0" y="0"/>
                  <wp:positionH relativeFrom="page">
                    <wp:posOffset>6217920</wp:posOffset>
                  </wp:positionH>
                  <wp:positionV relativeFrom="page">
                    <wp:posOffset>548640</wp:posOffset>
                  </wp:positionV>
                  <wp:extent cx="438912" cy="8686800"/>
                  <wp:effectExtent l="0" t="0" r="0" b="0"/>
                  <wp:wrapNone/>
                  <wp:docPr id="60336" name="Picture 60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848704" behindDoc="0" locked="0" layoutInCell="1" allowOverlap="1" wp14:anchorId="4B8125FF" wp14:editId="349B86F2">
                  <wp:simplePos x="0" y="0"/>
                  <wp:positionH relativeFrom="page">
                    <wp:posOffset>-548640</wp:posOffset>
                  </wp:positionH>
                  <wp:positionV relativeFrom="page">
                    <wp:posOffset>548640</wp:posOffset>
                  </wp:positionV>
                  <wp:extent cx="438912" cy="8686800"/>
                  <wp:effectExtent l="0" t="0" r="0" b="0"/>
                  <wp:wrapNone/>
                  <wp:docPr id="60345" name="Picture 603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3</w:instrText>
            </w:r>
            <w:r>
              <w:rPr>
                <w:noProof/>
              </w:rPr>
              <w:fldChar w:fldCharType="end"/>
            </w:r>
            <w:r>
              <w:rPr>
                <w:noProof/>
              </w:rPr>
              <w:instrText>="6" "</w:instrText>
            </w:r>
            <w:r w:rsidRPr="00D6267E">
              <w:rPr>
                <w:noProof/>
                <w:lang w:eastAsia="en-US"/>
              </w:rPr>
              <w:drawing>
                <wp:anchor distT="0" distB="0" distL="114300" distR="114300" simplePos="0" relativeHeight="251851776" behindDoc="0" locked="0" layoutInCell="1" allowOverlap="1" wp14:anchorId="4D94CD8D" wp14:editId="609E79AE">
                  <wp:simplePos x="0" y="0"/>
                  <wp:positionH relativeFrom="page">
                    <wp:posOffset>6217920</wp:posOffset>
                  </wp:positionH>
                  <wp:positionV relativeFrom="page">
                    <wp:posOffset>548640</wp:posOffset>
                  </wp:positionV>
                  <wp:extent cx="438912" cy="8686800"/>
                  <wp:effectExtent l="0" t="0" r="0" b="0"/>
                  <wp:wrapNone/>
                  <wp:docPr id="60346" name="Picture 60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850752" behindDoc="0" locked="0" layoutInCell="1" allowOverlap="1" wp14:anchorId="3AAEF1C9" wp14:editId="647E833C">
                  <wp:simplePos x="0" y="0"/>
                  <wp:positionH relativeFrom="page">
                    <wp:posOffset>-548640</wp:posOffset>
                  </wp:positionH>
                  <wp:positionV relativeFrom="page">
                    <wp:posOffset>548640</wp:posOffset>
                  </wp:positionV>
                  <wp:extent cx="438912" cy="8686800"/>
                  <wp:effectExtent l="0" t="0" r="0" b="0"/>
                  <wp:wrapNone/>
                  <wp:docPr id="63681" name="Picture 636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3</w:instrText>
            </w:r>
            <w:r>
              <w:rPr>
                <w:noProof/>
              </w:rPr>
              <w:fldChar w:fldCharType="end"/>
            </w:r>
            <w:r>
              <w:rPr>
                <w:noProof/>
              </w:rPr>
              <w:instrText xml:space="preserve"> = "7" "</w:instrText>
            </w:r>
            <w:r w:rsidRPr="002D7257">
              <w:rPr>
                <w:noProof/>
                <w:lang w:eastAsia="en-US"/>
              </w:rPr>
              <w:drawing>
                <wp:anchor distT="0" distB="0" distL="114300" distR="114300" simplePos="0" relativeHeight="251854848" behindDoc="0" locked="0" layoutInCell="1" allowOverlap="1" wp14:anchorId="647D7F1E" wp14:editId="3D82986F">
                  <wp:simplePos x="0" y="0"/>
                  <wp:positionH relativeFrom="page">
                    <wp:posOffset>6217920</wp:posOffset>
                  </wp:positionH>
                  <wp:positionV relativeFrom="page">
                    <wp:posOffset>548640</wp:posOffset>
                  </wp:positionV>
                  <wp:extent cx="438912" cy="8689314"/>
                  <wp:effectExtent l="0" t="0" r="0" b="0"/>
                  <wp:wrapNone/>
                  <wp:docPr id="63682" name="Picture 636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852800" behindDoc="0" locked="0" layoutInCell="1" allowOverlap="1" wp14:anchorId="561EC1CD" wp14:editId="74FDA964">
                  <wp:simplePos x="0" y="0"/>
                  <wp:positionH relativeFrom="page">
                    <wp:posOffset>-548640</wp:posOffset>
                  </wp:positionH>
                  <wp:positionV relativeFrom="page">
                    <wp:posOffset>551815</wp:posOffset>
                  </wp:positionV>
                  <wp:extent cx="438912" cy="8689314"/>
                  <wp:effectExtent l="0" t="0" r="0" b="0"/>
                  <wp:wrapNone/>
                  <wp:docPr id="63689" name="Picture 636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3</w:instrText>
            </w:r>
            <w:r>
              <w:rPr>
                <w:noProof/>
              </w:rPr>
              <w:fldChar w:fldCharType="end"/>
            </w:r>
            <w:r>
              <w:rPr>
                <w:noProof/>
              </w:rPr>
              <w:instrText xml:space="preserve"> = "8" "</w:instrText>
            </w:r>
            <w:r w:rsidRPr="002D7257">
              <w:rPr>
                <w:noProof/>
                <w:lang w:eastAsia="en-US"/>
              </w:rPr>
              <w:drawing>
                <wp:anchor distT="0" distB="0" distL="114300" distR="114300" simplePos="0" relativeHeight="251856896" behindDoc="0" locked="0" layoutInCell="1" allowOverlap="1" wp14:anchorId="42584BF4" wp14:editId="50669566">
                  <wp:simplePos x="0" y="0"/>
                  <wp:positionH relativeFrom="page">
                    <wp:posOffset>6217920</wp:posOffset>
                  </wp:positionH>
                  <wp:positionV relativeFrom="page">
                    <wp:posOffset>548640</wp:posOffset>
                  </wp:positionV>
                  <wp:extent cx="438912" cy="8686800"/>
                  <wp:effectExtent l="0" t="0" r="0" b="0"/>
                  <wp:wrapNone/>
                  <wp:docPr id="63690" name="Picture 63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1855872" behindDoc="0" locked="0" layoutInCell="1" allowOverlap="1" wp14:anchorId="0A7E4805" wp14:editId="299D92C1">
                  <wp:simplePos x="0" y="0"/>
                  <wp:positionH relativeFrom="page">
                    <wp:posOffset>-548640</wp:posOffset>
                  </wp:positionH>
                  <wp:positionV relativeFrom="page">
                    <wp:posOffset>548640</wp:posOffset>
                  </wp:positionV>
                  <wp:extent cx="438912" cy="8689314"/>
                  <wp:effectExtent l="0" t="0" r="0" b="0"/>
                  <wp:wrapNone/>
                  <wp:docPr id="63691" name="Picture 63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853824" behindDoc="0" locked="0" layoutInCell="1" allowOverlap="1" wp14:anchorId="1D13ACAA" wp14:editId="16D3B23A">
                  <wp:simplePos x="0" y="0"/>
                  <wp:positionH relativeFrom="page">
                    <wp:posOffset>-548640</wp:posOffset>
                  </wp:positionH>
                  <wp:positionV relativeFrom="page">
                    <wp:posOffset>551815</wp:posOffset>
                  </wp:positionV>
                  <wp:extent cx="438912" cy="8689314"/>
                  <wp:effectExtent l="0" t="0" r="0" b="0"/>
                  <wp:wrapNone/>
                  <wp:docPr id="63692" name="Picture 636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DE65A5" w:rsidRPr="00717A5A" w:rsidRDefault="00DE65A5" w:rsidP="00531F8C">
      <w:pPr>
        <w:pStyle w:val="ACLTextFirstlineindent016"/>
        <w:rPr>
          <w:lang w:eastAsia="tr-TR"/>
        </w:rPr>
      </w:pPr>
      <w:r w:rsidRPr="00C15082">
        <w:t xml:space="preserve">For reasons of uniformity, Adobe's </w:t>
      </w:r>
      <w:r w:rsidRPr="009E5B39">
        <w:rPr>
          <w:b/>
          <w:bCs/>
        </w:rPr>
        <w:t>Times Roman</w:t>
      </w:r>
      <w:r>
        <w:t xml:space="preserve"> font should be used.  MS Word users may use the Times New Roman font, which is provided by default and only slightly different.  </w:t>
      </w:r>
      <w:r w:rsidRPr="00C15082">
        <w:rPr>
          <w:lang w:eastAsia="tr-TR"/>
        </w:rPr>
        <w:t xml:space="preserve">Additionally, it is </w:t>
      </w:r>
      <w:r>
        <w:rPr>
          <w:lang w:eastAsia="tr-TR"/>
        </w:rPr>
        <w:t xml:space="preserve">of utmost </w:t>
      </w:r>
      <w:r w:rsidRPr="00C15082">
        <w:rPr>
          <w:lang w:eastAsia="tr-TR"/>
        </w:rPr>
        <w:t>importan</w:t>
      </w:r>
      <w:r>
        <w:rPr>
          <w:lang w:eastAsia="tr-TR"/>
        </w:rPr>
        <w:t>ce</w:t>
      </w:r>
      <w:r w:rsidRPr="00C15082">
        <w:rPr>
          <w:lang w:eastAsia="tr-TR"/>
        </w:rPr>
        <w:t xml:space="preserve"> to specify the </w:t>
      </w:r>
      <w:r w:rsidRPr="009E5B39">
        <w:rPr>
          <w:b/>
          <w:bCs/>
        </w:rPr>
        <w:t xml:space="preserve">US-Letter format </w:t>
      </w:r>
      <w:r w:rsidRPr="00C15082">
        <w:rPr>
          <w:lang w:eastAsia="tr-TR"/>
        </w:rPr>
        <w:t xml:space="preserve">(8.5in </w:t>
      </w:r>
      <w:r w:rsidRPr="00C15082">
        <w:rPr>
          <w:lang w:eastAsia="tr-TR"/>
        </w:rPr>
        <w:sym w:font="Symbol" w:char="F0B4"/>
      </w:r>
      <w:r w:rsidRPr="00C15082">
        <w:rPr>
          <w:lang w:eastAsia="tr-TR"/>
        </w:rPr>
        <w:t xml:space="preserve"> 11in) when formatting the paper. </w:t>
      </w:r>
    </w:p>
    <w:p w:rsidR="00DE65A5" w:rsidRDefault="00DE65A5" w:rsidP="006C11F0">
      <w:pPr>
        <w:pStyle w:val="ACLTextFirstlineindent016"/>
        <w:rPr>
          <w:lang w:eastAsia="tr-TR"/>
        </w:rPr>
      </w:pPr>
      <w:r w:rsidRPr="00C15082">
        <w:rPr>
          <w:lang w:eastAsia="tr-TR"/>
        </w:rPr>
        <w:t>Print-outs of the PDF file on US-Letter paper should be identical to the hardcopy version. If you cannot meet the above requirements about the production of your electronic submission, please contact the publication chairs above as soon as possible.</w:t>
      </w:r>
    </w:p>
    <w:p w:rsidR="00DE65A5" w:rsidRPr="00C15082" w:rsidRDefault="00DE65A5" w:rsidP="00107ACA">
      <w:pPr>
        <w:pStyle w:val="ACLSubsection"/>
      </w:pPr>
      <w:r w:rsidRPr="00C15082">
        <w:t>Layout</w:t>
      </w:r>
    </w:p>
    <w:p w:rsidR="00DE65A5" w:rsidRDefault="00DE65A5" w:rsidP="006C11F0">
      <w:pPr>
        <w:pStyle w:val="ACLText"/>
        <w:rPr>
          <w:lang w:eastAsia="tr-TR"/>
        </w:rPr>
      </w:pPr>
      <w:r w:rsidRPr="00C15082">
        <w:rPr>
          <w:lang w:eastAsia="tr-TR"/>
        </w:rPr>
        <w:t xml:space="preserve">Format manuscripts </w:t>
      </w:r>
      <w:r>
        <w:rPr>
          <w:lang w:eastAsia="tr-TR"/>
        </w:rPr>
        <w:t xml:space="preserve">with </w:t>
      </w:r>
      <w:r w:rsidRPr="00C15082">
        <w:rPr>
          <w:lang w:eastAsia="tr-TR"/>
        </w:rPr>
        <w:t xml:space="preserve">two columns to a page, </w:t>
      </w:r>
      <w:r>
        <w:rPr>
          <w:lang w:eastAsia="tr-TR"/>
        </w:rPr>
        <w:t>following</w:t>
      </w:r>
      <w:r w:rsidRPr="00C15082">
        <w:rPr>
          <w:lang w:eastAsia="tr-TR"/>
        </w:rPr>
        <w:t xml:space="preserve"> the manner</w:t>
      </w:r>
      <w:r>
        <w:rPr>
          <w:lang w:eastAsia="tr-TR"/>
        </w:rPr>
        <w:t xml:space="preserve"> in which</w:t>
      </w:r>
      <w:r w:rsidRPr="00C15082">
        <w:rPr>
          <w:lang w:eastAsia="tr-TR"/>
        </w:rPr>
        <w:t xml:space="preserve"> these instructions are formatted. The exa</w:t>
      </w:r>
      <w:r>
        <w:rPr>
          <w:lang w:eastAsia="tr-TR"/>
        </w:rPr>
        <w:t>ct dimensions for a page on US-L</w:t>
      </w:r>
      <w:r w:rsidRPr="00C15082">
        <w:rPr>
          <w:lang w:eastAsia="tr-TR"/>
        </w:rPr>
        <w:t>etter paper are:</w:t>
      </w:r>
    </w:p>
    <w:p w:rsidR="00DE65A5" w:rsidRPr="008B67FB" w:rsidRDefault="00DE65A5" w:rsidP="001C461A">
      <w:pPr>
        <w:pStyle w:val="ACLTextFirstlineindent016"/>
        <w:rPr>
          <w:lang w:eastAsia="tr-TR"/>
        </w:rPr>
      </w:pPr>
    </w:p>
    <w:p w:rsidR="00DE65A5" w:rsidRPr="001C461A" w:rsidRDefault="00DE65A5" w:rsidP="00E961BA">
      <w:pPr>
        <w:pStyle w:val="ACLBulletedList"/>
      </w:pPr>
      <w:r w:rsidRPr="00E961BA">
        <w:t>Left and right</w:t>
      </w:r>
      <w:r>
        <w:t xml:space="preserve"> margins:  </w:t>
      </w:r>
      <w:r w:rsidRPr="00C15082">
        <w:t>1</w:t>
      </w:r>
      <w:r>
        <w:t xml:space="preserve"> </w:t>
      </w:r>
      <w:r w:rsidRPr="00C15082">
        <w:t>in</w:t>
      </w:r>
      <w:r>
        <w:t>ch</w:t>
      </w:r>
    </w:p>
    <w:p w:rsidR="00DE65A5" w:rsidRPr="001C461A" w:rsidRDefault="00DE65A5" w:rsidP="00E961BA">
      <w:pPr>
        <w:pStyle w:val="ACLBulletedList"/>
      </w:pPr>
      <w:r>
        <w:t xml:space="preserve">Top margin:  </w:t>
      </w:r>
      <w:r w:rsidRPr="00C15082">
        <w:t>1</w:t>
      </w:r>
      <w:r>
        <w:t xml:space="preserve"> </w:t>
      </w:r>
      <w:r w:rsidRPr="00C15082">
        <w:t>in</w:t>
      </w:r>
      <w:r>
        <w:t>ch</w:t>
      </w:r>
    </w:p>
    <w:p w:rsidR="00DE65A5" w:rsidRPr="001C461A" w:rsidRDefault="00DE65A5" w:rsidP="00E961BA">
      <w:pPr>
        <w:pStyle w:val="ACLBulletedList"/>
      </w:pPr>
      <w:r>
        <w:t xml:space="preserve">Bottom margin:  </w:t>
      </w:r>
      <w:r w:rsidRPr="00C15082">
        <w:t>1</w:t>
      </w:r>
      <w:r>
        <w:t xml:space="preserve"> </w:t>
      </w:r>
      <w:r w:rsidRPr="00C15082">
        <w:t>in</w:t>
      </w:r>
      <w:r>
        <w:t>ch</w:t>
      </w:r>
    </w:p>
    <w:p w:rsidR="00DE65A5" w:rsidRPr="001C461A" w:rsidRDefault="00DE65A5" w:rsidP="00E961BA">
      <w:pPr>
        <w:pStyle w:val="ACLBulletedList"/>
      </w:pPr>
      <w:r w:rsidRPr="00C15082">
        <w:t>Column width: 3.15</w:t>
      </w:r>
      <w:r>
        <w:t xml:space="preserve"> </w:t>
      </w:r>
      <w:r w:rsidRPr="00C15082">
        <w:t>in</w:t>
      </w:r>
      <w:r>
        <w:t>ches</w:t>
      </w:r>
    </w:p>
    <w:p w:rsidR="00DE65A5" w:rsidRPr="001C461A" w:rsidRDefault="00DE65A5" w:rsidP="00E961BA">
      <w:pPr>
        <w:pStyle w:val="ACLBulletedList"/>
      </w:pPr>
      <w:r w:rsidRPr="00C15082">
        <w:t>Column height: 9</w:t>
      </w:r>
      <w:r>
        <w:t xml:space="preserve"> </w:t>
      </w:r>
      <w:r w:rsidRPr="00C15082">
        <w:t>in</w:t>
      </w:r>
      <w:r>
        <w:t>ches</w:t>
      </w:r>
    </w:p>
    <w:p w:rsidR="00DE65A5" w:rsidRPr="001C461A" w:rsidRDefault="00DE65A5" w:rsidP="00E961BA">
      <w:pPr>
        <w:pStyle w:val="ACLBulletedList"/>
      </w:pPr>
      <w:r w:rsidRPr="00C15082">
        <w:t>Gap between columns: 0.2</w:t>
      </w:r>
      <w:r w:rsidR="00051B5B">
        <w:t xml:space="preserve"> </w:t>
      </w:r>
      <w:r w:rsidRPr="00C15082">
        <w:t>in</w:t>
      </w:r>
      <w:r>
        <w:t>ches</w:t>
      </w:r>
    </w:p>
    <w:p w:rsidR="00514C45" w:rsidRDefault="00DE65A5" w:rsidP="006B28DA">
      <w:pPr>
        <w:pStyle w:val="ACLText"/>
      </w:pPr>
      <w:r w:rsidRPr="00C15082">
        <w:rPr>
          <w:lang w:eastAsia="tr-TR"/>
        </w:rPr>
        <w:t xml:space="preserve">Papers should not be submitted on any other paper size. </w:t>
      </w:r>
      <w:r>
        <w:rPr>
          <w:lang w:eastAsia="tr-TR"/>
        </w:rPr>
        <w:t xml:space="preserve"> </w:t>
      </w:r>
      <w:r w:rsidRPr="00C15082">
        <w:rPr>
          <w:lang w:eastAsia="tr-TR"/>
        </w:rPr>
        <w:t xml:space="preserve">Exceptionally, authors for whom it is </w:t>
      </w:r>
      <w:r w:rsidRPr="006B28DA">
        <w:rPr>
          <w:rFonts w:ascii="Times-Italic" w:hAnsi="Times-Italic"/>
          <w:i/>
          <w:iCs/>
        </w:rPr>
        <w:t>impossible</w:t>
      </w:r>
      <w:r>
        <w:rPr>
          <w:lang w:eastAsia="tr-TR"/>
        </w:rPr>
        <w:t xml:space="preserve"> to format on US-Letter paper</w:t>
      </w:r>
      <w:r w:rsidRPr="00C15082">
        <w:rPr>
          <w:lang w:eastAsia="tr-TR"/>
        </w:rPr>
        <w:t xml:space="preserve"> may format for </w:t>
      </w:r>
      <w:r w:rsidRPr="006B28DA">
        <w:rPr>
          <w:rFonts w:ascii="Times-Italic" w:hAnsi="Times-Italic"/>
          <w:i/>
          <w:iCs/>
        </w:rPr>
        <w:t xml:space="preserve">A4 </w:t>
      </w:r>
      <w:r w:rsidRPr="00C15082">
        <w:rPr>
          <w:lang w:eastAsia="tr-TR"/>
        </w:rPr>
        <w:t xml:space="preserve">paper. In this case, they should keep the </w:t>
      </w:r>
      <w:r w:rsidRPr="006B28DA">
        <w:rPr>
          <w:rFonts w:ascii="Times-Italic" w:hAnsi="Times-Italic"/>
          <w:i/>
          <w:iCs/>
        </w:rPr>
        <w:t xml:space="preserve">top </w:t>
      </w:r>
      <w:r w:rsidRPr="00C15082">
        <w:rPr>
          <w:lang w:eastAsia="tr-TR"/>
        </w:rPr>
        <w:t xml:space="preserve">and </w:t>
      </w:r>
      <w:r w:rsidRPr="006B28DA">
        <w:rPr>
          <w:rFonts w:ascii="Times-Italic" w:hAnsi="Times-Italic"/>
          <w:i/>
          <w:iCs/>
        </w:rPr>
        <w:t xml:space="preserve">left </w:t>
      </w:r>
      <w:r w:rsidRPr="00C15082">
        <w:rPr>
          <w:lang w:eastAsia="tr-TR"/>
        </w:rPr>
        <w:t>margins as given above, use the same column width, height and gap, and modify the bottom and right margins as necessary. Note that the text will no longer be centered.</w:t>
      </w:r>
      <w:r w:rsidR="002072FA" w:rsidRPr="002072FA">
        <w:t xml:space="preserve"> </w:t>
      </w:r>
    </w:p>
    <w:p w:rsidR="00DE65A5" w:rsidRPr="005B27E3" w:rsidRDefault="00936700" w:rsidP="007E0979">
      <w:pPr>
        <w:pStyle w:val="ACLTextFirstlineindent016"/>
        <w:rPr>
          <w:rStyle w:val="ACLTextChar"/>
          <w:rFonts w:ascii="Times-Italic" w:hAnsi="Times-Italic"/>
          <w:i/>
          <w:iCs/>
        </w:rPr>
      </w:pPr>
      <w:r>
        <w:t xml:space="preserve">Again, </w:t>
      </w:r>
      <w:r w:rsidRPr="006D6257">
        <w:t xml:space="preserve">the camera-ready </w:t>
      </w:r>
      <w:r w:rsidRPr="00BD2768">
        <w:rPr>
          <w:b/>
          <w:bCs/>
        </w:rPr>
        <w:t xml:space="preserve">should not have </w:t>
      </w:r>
      <w:r w:rsidRPr="006D6257">
        <w:t>a ruler, page numbers, nor a confidentiality header.  If their paper is accepted, authors must remove these from their submitted document, or else use the provided naaclhlt2016_camera_ready.docx.</w:t>
      </w:r>
    </w:p>
    <w:p w:rsidR="00DE65A5" w:rsidRPr="00C15082" w:rsidRDefault="00DE65A5" w:rsidP="00107ACA">
      <w:pPr>
        <w:pStyle w:val="ACLSubsection"/>
      </w:pPr>
      <w:r w:rsidRPr="00C15082">
        <w:t xml:space="preserve">The First Page </w:t>
      </w:r>
    </w:p>
    <w:p w:rsidR="00DE65A5" w:rsidRPr="006C11F0" w:rsidRDefault="00DE65A5" w:rsidP="006C11F0">
      <w:pPr>
        <w:pStyle w:val="ACLText"/>
        <w:rPr>
          <w:rStyle w:val="ACLTextChar"/>
        </w:rPr>
      </w:pPr>
      <w:r w:rsidRPr="00C15082">
        <w:rPr>
          <w:lang w:eastAsia="tr-TR"/>
        </w:rPr>
        <w:t>Center the</w:t>
      </w:r>
      <w:r>
        <w:rPr>
          <w:lang w:eastAsia="tr-TR"/>
        </w:rPr>
        <w:t xml:space="preserve"> title, author</w:t>
      </w:r>
      <w:r w:rsidRPr="00C15082">
        <w:rPr>
          <w:lang w:eastAsia="tr-TR"/>
        </w:rPr>
        <w:t xml:space="preserve"> name(s) and affiliation(s) across both columns (or, in the case of initial sub- mission, space for the names). </w:t>
      </w:r>
      <w:r>
        <w:rPr>
          <w:lang w:eastAsia="tr-TR"/>
        </w:rPr>
        <w:t xml:space="preserve"> </w:t>
      </w:r>
      <w:r w:rsidRPr="00C15082">
        <w:rPr>
          <w:lang w:eastAsia="tr-TR"/>
        </w:rPr>
        <w:t xml:space="preserve">Do not use footnotes </w:t>
      </w:r>
      <w:r w:rsidRPr="00C15082">
        <w:rPr>
          <w:lang w:eastAsia="tr-TR"/>
        </w:rPr>
        <w:lastRenderedPageBreak/>
        <w:t xml:space="preserve">for affiliations. </w:t>
      </w:r>
      <w:r>
        <w:rPr>
          <w:lang w:eastAsia="tr-TR"/>
        </w:rPr>
        <w:t xml:space="preserve"> </w:t>
      </w:r>
      <w:r w:rsidRPr="00C15082">
        <w:t>Use the two-column format only when you begin the abstract.</w:t>
      </w:r>
      <w:r w:rsidRPr="00BB5C57">
        <w:rPr>
          <w:noProof/>
        </w:rPr>
        <w:t xml:space="preserve"> </w:t>
      </w:r>
    </w:p>
    <w:p w:rsidR="00DE65A5" w:rsidRPr="00C15082" w:rsidRDefault="00DE65A5" w:rsidP="001C461A">
      <w:pPr>
        <w:pStyle w:val="ACLTextFirstlineindent016"/>
        <w:rPr>
          <w:lang w:eastAsia="tr-TR"/>
        </w:rPr>
      </w:pPr>
      <w:r w:rsidRPr="009E5B39">
        <w:rPr>
          <w:b/>
          <w:bCs/>
        </w:rPr>
        <w:t>Title:</w:t>
      </w:r>
      <w:r>
        <w:t xml:space="preserve">  </w:t>
      </w:r>
      <w:r w:rsidRPr="00C15082">
        <w:rPr>
          <w:lang w:eastAsia="tr-TR"/>
        </w:rPr>
        <w:t>Place the title centered at the</w:t>
      </w:r>
      <w:r>
        <w:rPr>
          <w:lang w:eastAsia="tr-TR"/>
        </w:rPr>
        <w:t xml:space="preserve"> top of the first page, in a 15 </w:t>
      </w:r>
      <w:r w:rsidRPr="00C15082">
        <w:rPr>
          <w:lang w:eastAsia="tr-TR"/>
        </w:rPr>
        <w:t xml:space="preserve">point bold font. </w:t>
      </w:r>
      <w:r>
        <w:rPr>
          <w:lang w:eastAsia="tr-TR"/>
        </w:rPr>
        <w:t xml:space="preserve"> (For a complete guide to font sizes and styles, see Table 1.)  </w:t>
      </w:r>
      <w:r w:rsidRPr="00C15082">
        <w:rPr>
          <w:lang w:eastAsia="tr-TR"/>
        </w:rPr>
        <w:t>Long title</w:t>
      </w:r>
      <w:r>
        <w:rPr>
          <w:lang w:eastAsia="tr-TR"/>
        </w:rPr>
        <w:t>s</w:t>
      </w:r>
      <w:r w:rsidRPr="00C15082">
        <w:rPr>
          <w:lang w:eastAsia="tr-TR"/>
        </w:rPr>
        <w:t xml:space="preserve"> should be typed on two lines without a blank line intervening. </w:t>
      </w:r>
      <w:r>
        <w:rPr>
          <w:lang w:eastAsia="tr-TR"/>
        </w:rPr>
        <w:t xml:space="preserve"> </w:t>
      </w:r>
      <w:r w:rsidRPr="00C15082">
        <w:rPr>
          <w:lang w:eastAsia="tr-TR"/>
        </w:rPr>
        <w:t>Approximately, put the title at 1in from the top of the page, followed by</w:t>
      </w:r>
      <w:r>
        <w:rPr>
          <w:lang w:eastAsia="tr-TR"/>
        </w:rPr>
        <w:t xml:space="preserve"> a blank line, then the author name</w:t>
      </w:r>
      <w:r w:rsidRPr="00C15082">
        <w:rPr>
          <w:lang w:eastAsia="tr-TR"/>
        </w:rPr>
        <w:t>(s), and the affiliation</w:t>
      </w:r>
      <w:r>
        <w:rPr>
          <w:lang w:eastAsia="tr-TR"/>
        </w:rPr>
        <w:t>(s)</w:t>
      </w:r>
      <w:r w:rsidRPr="00C15082">
        <w:rPr>
          <w:lang w:eastAsia="tr-TR"/>
        </w:rPr>
        <w:t xml:space="preserve"> on the following line. </w:t>
      </w:r>
      <w:r>
        <w:rPr>
          <w:lang w:eastAsia="tr-TR"/>
        </w:rPr>
        <w:t xml:space="preserve"> </w:t>
      </w:r>
      <w:r w:rsidRPr="00C15082">
        <w:rPr>
          <w:lang w:eastAsia="tr-TR"/>
        </w:rPr>
        <w:t xml:space="preserve">Do not use only initials for given names (middle initials are allowed). </w:t>
      </w:r>
      <w:r>
        <w:rPr>
          <w:lang w:eastAsia="tr-TR"/>
        </w:rPr>
        <w:t xml:space="preserve"> </w:t>
      </w:r>
      <w:r w:rsidRPr="00C15082">
        <w:rPr>
          <w:lang w:eastAsia="tr-TR"/>
        </w:rPr>
        <w:t>Do not format surnames in all capitals (</w:t>
      </w:r>
      <w:r w:rsidRPr="00756CE0">
        <w:rPr>
          <w:lang w:eastAsia="tr-TR"/>
        </w:rPr>
        <w:t xml:space="preserve">e.g., </w:t>
      </w:r>
      <w:r w:rsidRPr="00C15082">
        <w:rPr>
          <w:lang w:eastAsia="tr-TR"/>
        </w:rPr>
        <w:t>“</w:t>
      </w:r>
      <w:r>
        <w:rPr>
          <w:lang w:eastAsia="tr-TR"/>
        </w:rPr>
        <w:t>Mitchell</w:t>
      </w:r>
      <w:r w:rsidRPr="00C15082">
        <w:rPr>
          <w:lang w:eastAsia="tr-TR"/>
        </w:rPr>
        <w:t>,” not “</w:t>
      </w:r>
      <w:r>
        <w:rPr>
          <w:lang w:eastAsia="tr-TR"/>
        </w:rPr>
        <w:t>MITCHELL</w:t>
      </w:r>
      <w:r w:rsidRPr="00C15082">
        <w:rPr>
          <w:lang w:eastAsia="tr-TR"/>
        </w:rPr>
        <w:t>”).  The affiliation should contain the author's complete address, and if possible</w:t>
      </w:r>
      <w:r>
        <w:rPr>
          <w:lang w:eastAsia="tr-TR"/>
        </w:rPr>
        <w:t>,</w:t>
      </w:r>
      <w:r w:rsidRPr="00C15082">
        <w:rPr>
          <w:lang w:eastAsia="tr-TR"/>
        </w:rPr>
        <w:t xml:space="preserve"> an electronic mail address. Leave about 0.75in between the affiliation and the body of the first page.</w:t>
      </w:r>
    </w:p>
    <w:p w:rsidR="00DE65A5" w:rsidRPr="00C35609" w:rsidRDefault="00DE65A5" w:rsidP="001C461A">
      <w:pPr>
        <w:pStyle w:val="ACLTextFirstlineindent016"/>
        <w:rPr>
          <w:b/>
          <w:bCs/>
        </w:rPr>
      </w:pPr>
      <w:r w:rsidRPr="00C94BBB">
        <w:t xml:space="preserve"> </w:t>
      </w:r>
      <w:r w:rsidRPr="00C35609">
        <w:rPr>
          <w:b/>
          <w:bCs/>
        </w:rPr>
        <w:t>Abstract:</w:t>
      </w:r>
      <w:r w:rsidRPr="00F64752">
        <w:rPr>
          <w:rStyle w:val="ACLTextChar"/>
        </w:rPr>
        <w:t xml:space="preserve"> Type the abstract at the beginning of the first column. The width of the abstract text should be smaller than the width of the columns for the text in the body of the paper by about 0.25in on each side.  Center the word </w:t>
      </w:r>
      <w:r w:rsidRPr="00C35609">
        <w:rPr>
          <w:b/>
          <w:bCs/>
        </w:rPr>
        <w:t>Abstract</w:t>
      </w:r>
      <w:r w:rsidRPr="00F64752">
        <w:rPr>
          <w:rStyle w:val="ACLTextChar"/>
        </w:rPr>
        <w:t xml:space="preserve"> in a 12 point bold font above the body of the abstract. The abstract should be a concise summary of the general thesis and conclusions of the paper. It should be no longer than 200 words.  The abstract text should be in 10 point font.</w:t>
      </w:r>
    </w:p>
    <w:p w:rsidR="00DE65A5" w:rsidRPr="006D6257" w:rsidRDefault="00DE65A5" w:rsidP="007E0979">
      <w:pPr>
        <w:pStyle w:val="ACLTextFirstlineindent016"/>
      </w:pPr>
      <w:r w:rsidRPr="00BD2768">
        <w:rPr>
          <w:b/>
          <w:bCs/>
        </w:rPr>
        <w:t>Text:</w:t>
      </w:r>
      <w:r w:rsidRPr="006D6257">
        <w:t xml:space="preserve">  </w:t>
      </w:r>
      <w:r w:rsidRPr="00154035">
        <w:t>Begin typing the main body of the text</w:t>
      </w:r>
      <w:r>
        <w:t xml:space="preserve"> </w:t>
      </w:r>
      <w:r w:rsidRPr="00154035">
        <w:t>immediately after the abstract, observing the two</w:t>
      </w:r>
      <w:r>
        <w:t>-</w:t>
      </w:r>
      <w:r w:rsidRPr="00154035">
        <w:t>column format as shown in the present document.</w:t>
      </w:r>
      <w:r>
        <w:t xml:space="preserve"> </w:t>
      </w:r>
      <w:r w:rsidR="007466B5" w:rsidRPr="006D6257">
        <w:t>Use 11 points for main body text</w:t>
      </w:r>
      <w:r w:rsidR="007466B5">
        <w:t xml:space="preserve">.  </w:t>
      </w:r>
      <w:r w:rsidR="00907D18" w:rsidRPr="00BD2768">
        <w:rPr>
          <w:b/>
          <w:bCs/>
        </w:rPr>
        <w:t>Indent</w:t>
      </w:r>
      <w:r w:rsidR="00907D18" w:rsidRPr="006D6257">
        <w:t xml:space="preserve"> about 0.16in when starting a new paragraph.</w:t>
      </w:r>
      <w:r w:rsidR="00F26529" w:rsidRPr="006D6257">
        <w:t xml:space="preserve">  This is accomplished with Right click, Styles, “First Line”.</w:t>
      </w:r>
      <w:r w:rsidRPr="00154035">
        <w:t xml:space="preserve"> </w:t>
      </w:r>
    </w:p>
    <w:p w:rsidR="00DE65A5" w:rsidRPr="00C15082" w:rsidRDefault="00DE65A5" w:rsidP="00107ACA">
      <w:pPr>
        <w:pStyle w:val="ACLSubsection"/>
      </w:pPr>
      <w:r w:rsidRPr="00C15082">
        <w:t xml:space="preserve">Sections </w:t>
      </w:r>
    </w:p>
    <w:p w:rsidR="00DE65A5" w:rsidRPr="00DD17AE" w:rsidRDefault="00DE65A5" w:rsidP="001979F1">
      <w:pPr>
        <w:pStyle w:val="ACLText"/>
      </w:pPr>
      <w:r w:rsidRPr="001979F1">
        <w:rPr>
          <w:b/>
          <w:bCs/>
        </w:rPr>
        <w:t>Headings:</w:t>
      </w:r>
      <w:r w:rsidRPr="001979F1">
        <w:t xml:space="preserve">  Type and label section and subsection headings in the style shown on the present document. Use numbered sections (Arabic numerals) in order to facilitate cross references. Number subsections with the section number and the subsection number separate</w:t>
      </w:r>
      <w:r w:rsidR="00DA43AF" w:rsidRPr="001979F1">
        <w:t xml:space="preserve">d by a dot, in Arabic numerals.  </w:t>
      </w:r>
      <w:r w:rsidR="00F26529" w:rsidRPr="001979F1">
        <w:t>In bold, u</w:t>
      </w:r>
      <w:r w:rsidR="00DA43AF" w:rsidRPr="001979F1">
        <w:t>se 11 points for subsection headings, 12 points for section headings</w:t>
      </w:r>
      <w:r w:rsidR="008B3E25" w:rsidRPr="001979F1">
        <w:t xml:space="preserve"> and the Abstract heading</w:t>
      </w:r>
      <w:r w:rsidR="00511102" w:rsidRPr="001979F1">
        <w:t>,</w:t>
      </w:r>
      <w:r w:rsidR="00DA43AF" w:rsidRPr="001979F1">
        <w:t xml:space="preserve"> 15 points for the title.</w:t>
      </w:r>
    </w:p>
    <w:p w:rsidR="00DE65A5" w:rsidRPr="00F64752" w:rsidRDefault="00DE65A5" w:rsidP="001C461A">
      <w:pPr>
        <w:pStyle w:val="ACLTextFirstlineindent016"/>
        <w:rPr>
          <w:rStyle w:val="ACLTextChar"/>
        </w:rPr>
      </w:pPr>
      <w:r w:rsidRPr="00C35609">
        <w:rPr>
          <w:b/>
          <w:bCs/>
        </w:rPr>
        <w:t>Citations:</w:t>
      </w:r>
      <w:r w:rsidRPr="00F64752">
        <w:rPr>
          <w:rStyle w:val="ACLTextChar"/>
        </w:rPr>
        <w:t xml:space="preserve">  Citations within the text appear in parentheses as (</w:t>
      </w:r>
      <w:proofErr w:type="spellStart"/>
      <w:r w:rsidRPr="00F64752">
        <w:rPr>
          <w:rStyle w:val="ACLTextChar"/>
        </w:rPr>
        <w:t>Gusfield</w:t>
      </w:r>
      <w:proofErr w:type="spellEnd"/>
      <w:r w:rsidRPr="00F64752">
        <w:rPr>
          <w:rStyle w:val="ACLTextChar"/>
        </w:rPr>
        <w:t xml:space="preserve">, 1997) or, if the author's name appears in the text itself, as </w:t>
      </w:r>
      <w:proofErr w:type="spellStart"/>
      <w:r w:rsidRPr="00F64752">
        <w:rPr>
          <w:rStyle w:val="ACLTextChar"/>
        </w:rPr>
        <w:t>Gusfield</w:t>
      </w:r>
      <w:proofErr w:type="spellEnd"/>
      <w:r w:rsidRPr="00F64752">
        <w:rPr>
          <w:rStyle w:val="ACLTextChar"/>
        </w:rPr>
        <w:t xml:space="preserve"> (1997). Append lowercase letters to the year in cases of ambiguities. Treat double authors as in (</w:t>
      </w:r>
      <w:proofErr w:type="spellStart"/>
      <w:r w:rsidRPr="00F64752">
        <w:rPr>
          <w:rStyle w:val="ACLTextChar"/>
        </w:rPr>
        <w:t>Aho</w:t>
      </w:r>
      <w:proofErr w:type="spellEnd"/>
      <w:r w:rsidRPr="00F64752">
        <w:rPr>
          <w:rStyle w:val="ACLTextChar"/>
        </w:rPr>
        <w:t xml:space="preserve"> and Ullman, 1972), but write as in (Chandra et al., 1981) when more than two authors are involved. Collapse </w:t>
      </w:r>
      <w:r w:rsidRPr="00F64752">
        <w:rPr>
          <w:rStyle w:val="ACLTextChar"/>
        </w:rPr>
        <w:lastRenderedPageBreak/>
        <w:t>multiple citations as in (</w:t>
      </w:r>
      <w:proofErr w:type="spellStart"/>
      <w:r w:rsidRPr="00F64752">
        <w:rPr>
          <w:rStyle w:val="ACLTextChar"/>
        </w:rPr>
        <w:t>Gusfield</w:t>
      </w:r>
      <w:proofErr w:type="spellEnd"/>
      <w:r w:rsidRPr="00F64752">
        <w:rPr>
          <w:rStyle w:val="ACLTextChar"/>
        </w:rPr>
        <w:t xml:space="preserve">, 1997; </w:t>
      </w:r>
      <w:proofErr w:type="spellStart"/>
      <w:r w:rsidRPr="00F64752">
        <w:rPr>
          <w:rStyle w:val="ACLTextChar"/>
        </w:rPr>
        <w:t>Aho</w:t>
      </w:r>
      <w:proofErr w:type="spellEnd"/>
      <w:r w:rsidRPr="00F64752">
        <w:rPr>
          <w:rStyle w:val="ACLTextChar"/>
        </w:rPr>
        <w:t xml:space="preserve"> and Ullman, 1972).</w:t>
      </w:r>
    </w:p>
    <w:p w:rsidR="00DE65A5" w:rsidRPr="00F64752" w:rsidRDefault="00DE65A5" w:rsidP="00600E47">
      <w:pPr>
        <w:pStyle w:val="ACLTextFirstlineindent016"/>
        <w:rPr>
          <w:rStyle w:val="ACLTextChar"/>
        </w:rPr>
      </w:pPr>
      <w:r w:rsidRPr="00C35609">
        <w:rPr>
          <w:b/>
          <w:bCs/>
        </w:rPr>
        <w:t>References:</w:t>
      </w:r>
      <w:r w:rsidRPr="00F64752">
        <w:rPr>
          <w:rStyle w:val="ACLTextChar"/>
        </w:rPr>
        <w:t xml:space="preserve">  References should appear under the heading </w:t>
      </w:r>
      <w:r w:rsidRPr="00C35609">
        <w:rPr>
          <w:b/>
          <w:bCs/>
        </w:rPr>
        <w:t>References</w:t>
      </w:r>
      <w:r w:rsidRPr="00F64752">
        <w:rPr>
          <w:rStyle w:val="ACLTextChar"/>
        </w:rPr>
        <w:t xml:space="preserve"> at the end of the document, but before any Appendices, unless the appendices contain references. Arrange the references alphabetically by first author, rather than by order of occurrence in the text. Provide as complete a reference as possible, using a consistent format, such as the one for </w:t>
      </w:r>
      <w:r w:rsidRPr="00F64752">
        <w:rPr>
          <w:rStyle w:val="ACLTextChar"/>
          <w:rFonts w:ascii="Times-Italic" w:hAnsi="Times-Italic"/>
          <w:i/>
          <w:iCs/>
        </w:rPr>
        <w:t>Computational Linguistics</w:t>
      </w:r>
      <w:r w:rsidRPr="00F64752">
        <w:rPr>
          <w:rStyle w:val="ACLTextChar"/>
        </w:rPr>
        <w:t xml:space="preserve"> or the one in the </w:t>
      </w:r>
      <w:r w:rsidRPr="00F64752">
        <w:rPr>
          <w:rStyle w:val="ACLTextChar"/>
          <w:rFonts w:ascii="Times-Italic" w:hAnsi="Times-Italic"/>
          <w:i/>
          <w:iCs/>
        </w:rPr>
        <w:t>Publication Manual of the American Psychological Association</w:t>
      </w:r>
      <w:r w:rsidRPr="00F64752">
        <w:rPr>
          <w:rStyle w:val="ACLTextChar"/>
        </w:rPr>
        <w:t xml:space="preserve"> (American Psychological Association, 1983). Authors’ full names rather than initials are preferred.  </w:t>
      </w:r>
      <w:r w:rsidRPr="00C94BBB">
        <w:t xml:space="preserve">You may use </w:t>
      </w:r>
      <w:r w:rsidRPr="00600E47">
        <w:rPr>
          <w:rStyle w:val="ACLTextChar"/>
          <w:b/>
          <w:bCs/>
        </w:rPr>
        <w:t>standard</w:t>
      </w:r>
      <w:r w:rsidRPr="00F22616">
        <w:rPr>
          <w:rStyle w:val="ACLTextChar"/>
          <w:b/>
          <w:bCs/>
        </w:rPr>
        <w:t xml:space="preserve"> </w:t>
      </w:r>
      <w:r w:rsidRPr="00C94BBB">
        <w:t>abbreviations for conferences</w:t>
      </w:r>
      <w:r w:rsidRPr="00746442">
        <w:rPr>
          <w:rStyle w:val="ACLFootnoteReference"/>
        </w:rPr>
        <w:footnoteReference w:id="3"/>
      </w:r>
      <w:r w:rsidRPr="00C94BBB">
        <w:t xml:space="preserve"> and journals</w:t>
      </w:r>
      <w:r w:rsidRPr="00746442">
        <w:rPr>
          <w:rStyle w:val="ACLFootnoteReference"/>
        </w:rPr>
        <w:footnoteReference w:id="4"/>
      </w:r>
      <w:r w:rsidRPr="00C94BBB">
        <w:t>.</w:t>
      </w:r>
    </w:p>
    <w:p w:rsidR="00DE65A5" w:rsidRPr="00F64752" w:rsidRDefault="00DE65A5" w:rsidP="001C461A">
      <w:pPr>
        <w:pStyle w:val="ACLTextFirstlineindent016"/>
        <w:rPr>
          <w:rStyle w:val="ACLTextChar"/>
        </w:rPr>
      </w:pPr>
      <w:r w:rsidRPr="00C35609">
        <w:rPr>
          <w:b/>
          <w:bCs/>
        </w:rPr>
        <w:t>Appendices:</w:t>
      </w:r>
      <w:r w:rsidRPr="00F64752">
        <w:rPr>
          <w:rStyle w:val="ACLTextChar"/>
        </w:rPr>
        <w:t xml:space="preserve"> Appendices, if any, directly follow the text and the references (but see above). Letter them in sequence and provide an informative title: </w:t>
      </w:r>
      <w:r w:rsidRPr="00C35609">
        <w:rPr>
          <w:b/>
          <w:bCs/>
        </w:rPr>
        <w:t>Appendix A. Title of Appendix</w:t>
      </w:r>
      <w:r w:rsidRPr="00F64752">
        <w:rPr>
          <w:rStyle w:val="ACLTextChar"/>
        </w:rPr>
        <w:t>.</w:t>
      </w:r>
    </w:p>
    <w:p w:rsidR="00DE65A5" w:rsidRPr="007E0979" w:rsidRDefault="00DE65A5" w:rsidP="007E0979">
      <w:pPr>
        <w:pStyle w:val="ACLTextFirstlineindent016"/>
      </w:pPr>
      <w:r w:rsidRPr="005B27E3">
        <w:rPr>
          <w:b/>
          <w:bCs/>
        </w:rPr>
        <w:t>Acknowledgment</w:t>
      </w:r>
      <w:r w:rsidRPr="005B27E3">
        <w:t xml:space="preserve"> </w:t>
      </w:r>
      <w:r w:rsidRPr="007E0979">
        <w:t>sections should go as a last (unnumbered) section immediately before the references.</w:t>
      </w:r>
    </w:p>
    <w:p w:rsidR="00DE65A5" w:rsidRPr="001244A7" w:rsidRDefault="00DE65A5" w:rsidP="00107ACA">
      <w:pPr>
        <w:pStyle w:val="ACLSubsection"/>
      </w:pPr>
      <w:r>
        <w:t>Figures and Tables</w:t>
      </w:r>
    </w:p>
    <w:p w:rsidR="00DE65A5" w:rsidRPr="00157FDB" w:rsidRDefault="00DE65A5" w:rsidP="00157FDB">
      <w:r w:rsidRPr="009E5B39">
        <w:rPr>
          <w:rStyle w:val="ACLTextChar"/>
          <w:b/>
          <w:bCs/>
        </w:rPr>
        <w:t xml:space="preserve">Creating:  </w:t>
      </w:r>
      <w:r w:rsidRPr="00157FDB">
        <w:t>To create new figures or tables, copy</w:t>
      </w:r>
      <w:r w:rsidR="00EC4631">
        <w:t xml:space="preserve"> </w:t>
      </w:r>
      <w:r w:rsidR="00EC4631" w:rsidRPr="00161CA4">
        <w:rPr>
          <w:rStyle w:val="ACLTextChar"/>
          <w:szCs w:val="22"/>
        </w:rPr>
        <w:fldChar w:fldCharType="begin"/>
      </w:r>
      <w:r w:rsidR="00EC4631" w:rsidRPr="00161CA4">
        <w:rPr>
          <w:rStyle w:val="ACLTextChar"/>
          <w:szCs w:val="22"/>
        </w:rPr>
        <w:instrText xml:space="preserve"> REF _Ref432537908 \h  \* MERGEFORMAT </w:instrText>
      </w:r>
      <w:r w:rsidR="00EC4631" w:rsidRPr="00161CA4">
        <w:rPr>
          <w:rStyle w:val="ACLTextChar"/>
          <w:szCs w:val="22"/>
        </w:rPr>
      </w:r>
      <w:r w:rsidR="00EC4631" w:rsidRPr="00161CA4">
        <w:rPr>
          <w:rStyle w:val="ACLTextChar"/>
          <w:szCs w:val="22"/>
        </w:rPr>
        <w:fldChar w:fldCharType="separate"/>
      </w:r>
      <w:r w:rsidR="00176848" w:rsidRPr="00161CA4">
        <w:rPr>
          <w:rStyle w:val="ACLCaptionText"/>
          <w:sz w:val="22"/>
          <w:szCs w:val="22"/>
        </w:rPr>
        <w:t>Figure caption</w:t>
      </w:r>
      <w:r w:rsidR="00EC4631" w:rsidRPr="00161CA4">
        <w:rPr>
          <w:rStyle w:val="ACLTextChar"/>
          <w:szCs w:val="22"/>
        </w:rPr>
        <w:fldChar w:fldCharType="end"/>
      </w:r>
      <w:r w:rsidR="00161CA4" w:rsidRPr="00161CA4">
        <w:rPr>
          <w:rStyle w:val="ACLTextChar"/>
          <w:szCs w:val="22"/>
        </w:rPr>
        <w:t xml:space="preserve"> </w:t>
      </w:r>
      <w:r w:rsidR="00161CA4">
        <w:rPr>
          <w:rStyle w:val="ACLTextChar"/>
        </w:rPr>
        <w:t>1</w:t>
      </w:r>
      <w:r w:rsidRPr="00157FDB">
        <w:t>, then replace the content and caption with the proper text.  To make sure to capture all formatting, it may be wise to capture one line before and one line after the example as you copy it and then deleting the extraneous material. Color illustrations are discouraged, unless you have verified that they will be understandable when printed in black ink.</w:t>
      </w:r>
    </w:p>
    <w:tbl>
      <w:tblPr>
        <w:tblpPr w:leftFromText="187" w:rightFromText="187" w:bottomFromText="144" w:tblpXSpec="center" w:tblpY="1"/>
        <w:tblOverlap w:val="never"/>
        <w:tblW w:w="0" w:type="auto"/>
        <w:tblLook w:val="04A0" w:firstRow="1" w:lastRow="0" w:firstColumn="1" w:lastColumn="0" w:noHBand="0" w:noVBand="1"/>
      </w:tblPr>
      <w:tblGrid>
        <w:gridCol w:w="4536"/>
      </w:tblGrid>
      <w:tr w:rsidR="0012340F" w:rsidRPr="007970C1" w:rsidTr="00FE4C01">
        <w:tc>
          <w:tcPr>
            <w:tcW w:w="4526" w:type="dxa"/>
          </w:tcPr>
          <w:p w:rsidR="0012340F" w:rsidRPr="007970C1" w:rsidRDefault="0012340F" w:rsidP="007970C1">
            <w:r w:rsidRPr="007970C1">
              <w:rPr>
                <w:noProof/>
                <w:lang w:eastAsia="en-US"/>
              </w:rPr>
              <w:drawing>
                <wp:inline distT="0" distB="0" distL="0" distR="0" wp14:anchorId="7BD7CCA7" wp14:editId="20D32B7D">
                  <wp:extent cx="2886075" cy="1721485"/>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e_beat_them.PNG"/>
                          <pic:cNvPicPr/>
                        </pic:nvPicPr>
                        <pic:blipFill>
                          <a:blip r:embed="rId26">
                            <a:extLst>
                              <a:ext uri="{28A0092B-C50C-407E-A947-70E740481C1C}">
                                <a14:useLocalDpi xmlns:a14="http://schemas.microsoft.com/office/drawing/2010/main" val="0"/>
                              </a:ext>
                            </a:extLst>
                          </a:blip>
                          <a:stretch>
                            <a:fillRect/>
                          </a:stretch>
                        </pic:blipFill>
                        <pic:spPr>
                          <a:xfrm>
                            <a:off x="0" y="0"/>
                            <a:ext cx="2886075" cy="1721485"/>
                          </a:xfrm>
                          <a:prstGeom prst="rect">
                            <a:avLst/>
                          </a:prstGeom>
                        </pic:spPr>
                      </pic:pic>
                    </a:graphicData>
                  </a:graphic>
                </wp:inline>
              </w:drawing>
            </w:r>
          </w:p>
        </w:tc>
      </w:tr>
      <w:tr w:rsidR="0012340F" w:rsidRPr="007970C1" w:rsidTr="00FE4C01">
        <w:tc>
          <w:tcPr>
            <w:tcW w:w="4526" w:type="dxa"/>
          </w:tcPr>
          <w:p w:rsidR="0012340F" w:rsidRPr="007970C1" w:rsidRDefault="0012340F" w:rsidP="009C70CD">
            <w:pPr>
              <w:pStyle w:val="ACLCaption"/>
              <w:framePr w:hSpace="0" w:wrap="auto" w:xAlign="left" w:yAlign="inline"/>
              <w:suppressOverlap w:val="0"/>
            </w:pPr>
            <w:bookmarkStart w:id="1" w:name="_Ref432549843"/>
            <w:bookmarkStart w:id="2" w:name="_Ref432537908"/>
            <w:r w:rsidRPr="009C70CD">
              <w:rPr>
                <w:rStyle w:val="ACLCaptionLabel"/>
              </w:rPr>
              <w:t xml:space="preserve">Figure </w:t>
            </w:r>
            <w:r w:rsidRPr="009C70CD">
              <w:rPr>
                <w:rStyle w:val="ACLCaptionLabel"/>
              </w:rPr>
              <w:fldChar w:fldCharType="begin"/>
            </w:r>
            <w:r w:rsidRPr="009C70CD">
              <w:rPr>
                <w:rStyle w:val="ACLCaptionLabel"/>
              </w:rPr>
              <w:instrText xml:space="preserve"> SEQ Figure \* ARABIC </w:instrText>
            </w:r>
            <w:r w:rsidRPr="009C70CD">
              <w:rPr>
                <w:rStyle w:val="ACLCaptionLabel"/>
              </w:rPr>
              <w:fldChar w:fldCharType="separate"/>
            </w:r>
            <w:r w:rsidR="00176848">
              <w:rPr>
                <w:rStyle w:val="ACLCaptionLabel"/>
                <w:noProof/>
              </w:rPr>
              <w:t>1</w:t>
            </w:r>
            <w:r w:rsidRPr="009C70CD">
              <w:rPr>
                <w:rStyle w:val="ACLCaptionLabel"/>
              </w:rPr>
              <w:fldChar w:fldCharType="end"/>
            </w:r>
            <w:bookmarkEnd w:id="1"/>
            <w:r w:rsidRPr="009C70CD">
              <w:rPr>
                <w:rStyle w:val="ACLCaptionLabel"/>
              </w:rPr>
              <w:t>:</w:t>
            </w:r>
            <w:r w:rsidRPr="007970C1">
              <w:t xml:space="preserve"> </w:t>
            </w:r>
            <w:r w:rsidRPr="00213F31">
              <w:rPr>
                <w:rStyle w:val="ACLCaptionText"/>
              </w:rPr>
              <w:t>Figure captio</w:t>
            </w:r>
            <w:r w:rsidR="000A55F9">
              <w:rPr>
                <w:rStyle w:val="ACLCaptionText"/>
              </w:rPr>
              <w:t>n.</w:t>
            </w:r>
            <w:bookmarkEnd w:id="2"/>
          </w:p>
        </w:tc>
      </w:tr>
    </w:tbl>
    <w:p w:rsidR="00DE65A5" w:rsidRPr="0060425D" w:rsidRDefault="00DE65A5" w:rsidP="007E0979">
      <w:pPr>
        <w:pStyle w:val="ACLTextFirstlineindent016"/>
      </w:pPr>
      <w:r>
        <w:t xml:space="preserve">In MSWord, authors </w:t>
      </w:r>
      <w:r w:rsidRPr="005D4B7B">
        <w:t>can</w:t>
      </w:r>
      <w:r>
        <w:t xml:space="preserve"> place the graphic and its captions inside the rows of a 2×1 table </w:t>
      </w:r>
      <w:r w:rsidR="00664C3A" w:rsidRPr="004207FB">
        <w:t xml:space="preserve">(2 rows and </w:t>
      </w:r>
      <w:r w:rsidR="00664C3A" w:rsidRPr="004207FB">
        <w:lastRenderedPageBreak/>
        <w:t xml:space="preserve">1 column) </w:t>
      </w:r>
      <w:r>
        <w:t xml:space="preserve">with invisible borders. Specify table positioning by right-clicking its handle in the upper left corner.  Place the image in the center of the first row, and the caption in the center of the second row. </w:t>
      </w:r>
    </w:p>
    <w:p w:rsidR="00DE65A5" w:rsidRPr="004207FB" w:rsidRDefault="00DE65A5" w:rsidP="007E0979">
      <w:pPr>
        <w:pStyle w:val="ACLTextFirstlineindent016"/>
      </w:pPr>
      <w:r w:rsidRPr="00903B24">
        <w:rPr>
          <w:b/>
          <w:bCs/>
        </w:rPr>
        <w:t>Placing:</w:t>
      </w:r>
      <w:r w:rsidRPr="004207FB">
        <w:t xml:space="preserve">  </w:t>
      </w:r>
      <w:r>
        <w:t>Place figures and tables</w:t>
      </w:r>
      <w:r w:rsidRPr="00C15082">
        <w:t xml:space="preserve"> in the paper near where they are first discussed</w:t>
      </w:r>
      <w:r>
        <w:t>, as close as possible to the top of their respective column</w:t>
      </w:r>
      <w:r w:rsidRPr="00C15082">
        <w:t>.</w:t>
      </w:r>
      <w:r>
        <w:t xml:space="preserve">  </w:t>
      </w:r>
      <w:r w:rsidRPr="00C15082">
        <w:t>Wide illustrations may run across both columns</w:t>
      </w:r>
      <w:r>
        <w:t xml:space="preserve"> and should be placed at the top of a page.  </w:t>
      </w:r>
    </w:p>
    <w:p w:rsidR="00927CA5" w:rsidRPr="002D6AB0" w:rsidRDefault="00DE65A5" w:rsidP="007E0979">
      <w:pPr>
        <w:pStyle w:val="ACLTextFirstlineindent016"/>
      </w:pPr>
      <w:r w:rsidRPr="00A01520">
        <w:rPr>
          <w:b/>
        </w:rPr>
        <w:t>Captions:</w:t>
      </w:r>
      <w:r w:rsidRPr="002007AA">
        <w:t xml:space="preserve"> Provide a caption for every </w:t>
      </w:r>
      <w:r>
        <w:t>table and figure</w:t>
      </w:r>
      <w:r w:rsidRPr="002007AA">
        <w:t>; number each one sequentially in the form: “</w:t>
      </w:r>
      <w:r w:rsidRPr="006A0300">
        <w:rPr>
          <w:b/>
        </w:rPr>
        <w:t>Figure 1:</w:t>
      </w:r>
      <w:r w:rsidRPr="002007AA">
        <w:t xml:space="preserve"> </w:t>
      </w:r>
      <w:r>
        <w:t>Figure caption</w:t>
      </w:r>
      <w:r w:rsidRPr="002007AA">
        <w:t>.”</w:t>
      </w:r>
      <w:r>
        <w:t>,</w:t>
      </w:r>
      <w:r w:rsidRPr="002007AA">
        <w:t xml:space="preserve"> “</w:t>
      </w:r>
      <w:r w:rsidRPr="006A0300">
        <w:rPr>
          <w:b/>
        </w:rPr>
        <w:t>Table 1:</w:t>
      </w:r>
      <w:r w:rsidRPr="002007AA">
        <w:t xml:space="preserve"> </w:t>
      </w:r>
      <w:r>
        <w:t>Table caption</w:t>
      </w:r>
      <w:r w:rsidRPr="002007AA">
        <w:t xml:space="preserve">.” </w:t>
      </w:r>
      <w:r>
        <w:t xml:space="preserve"> </w:t>
      </w:r>
      <w:r w:rsidRPr="002007AA">
        <w:t>Type the cap</w:t>
      </w:r>
      <w:r>
        <w:t xml:space="preserve">tions of the figures and tables </w:t>
      </w:r>
      <w:r w:rsidRPr="002007AA">
        <w:t xml:space="preserve">below the body, using </w:t>
      </w:r>
      <w:r>
        <w:t>9</w:t>
      </w:r>
      <w:r w:rsidRPr="002007AA">
        <w:t xml:space="preserve"> point text. </w:t>
      </w:r>
      <w:r>
        <w:t xml:space="preserve"> </w:t>
      </w:r>
      <w:r w:rsidRPr="002007AA">
        <w:t>Table and Figure labels should be bold-faced</w:t>
      </w:r>
      <w:r>
        <w:t>.</w:t>
      </w:r>
    </w:p>
    <w:tbl>
      <w:tblPr>
        <w:tblpPr w:leftFromText="187" w:rightFromText="187" w:vertAnchor="page" w:horzAnchor="page" w:tblpX="1441" w:tblpY="577"/>
        <w:tblOverlap w:val="never"/>
        <w:tblW w:w="0" w:type="auto"/>
        <w:tblLook w:val="04A0" w:firstRow="1" w:lastRow="0" w:firstColumn="1" w:lastColumn="0" w:noHBand="0" w:noVBand="1"/>
      </w:tblPr>
      <w:tblGrid>
        <w:gridCol w:w="705"/>
      </w:tblGrid>
      <w:tr w:rsidR="00927CA5" w:rsidTr="00FE4C01">
        <w:trPr>
          <w:trHeight w:val="246"/>
        </w:trPr>
        <w:tc>
          <w:tcPr>
            <w:tcW w:w="661" w:type="dxa"/>
          </w:tcPr>
          <w:p w:rsidR="00927CA5" w:rsidRDefault="00927CA5" w:rsidP="00FE4C01">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4</w:instrText>
            </w:r>
            <w:r>
              <w:rPr>
                <w:noProof/>
              </w:rPr>
              <w:fldChar w:fldCharType="end"/>
            </w:r>
            <w:r>
              <w:rPr>
                <w:noProof/>
              </w:rPr>
              <w:instrText xml:space="preserve"> = "1" "</w:instrText>
            </w:r>
            <w:r w:rsidRPr="00DD6DB0">
              <w:rPr>
                <w:noProof/>
                <w:lang w:eastAsia="en-US"/>
              </w:rPr>
              <w:drawing>
                <wp:anchor distT="0" distB="0" distL="114300" distR="114300" simplePos="0" relativeHeight="251739136" behindDoc="0" locked="0" layoutInCell="1" allowOverlap="1" wp14:anchorId="603827F6" wp14:editId="6561E221">
                  <wp:simplePos x="0" y="0"/>
                  <wp:positionH relativeFrom="page">
                    <wp:posOffset>6217920</wp:posOffset>
                  </wp:positionH>
                  <wp:positionV relativeFrom="page">
                    <wp:posOffset>548640</wp:posOffset>
                  </wp:positionV>
                  <wp:extent cx="438912" cy="8686800"/>
                  <wp:effectExtent l="0" t="0" r="0" b="0"/>
                  <wp:wrapNone/>
                  <wp:docPr id="63683" name="Picture 636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738112" behindDoc="0" locked="0" layoutInCell="1" allowOverlap="1" wp14:anchorId="772CFD0D" wp14:editId="13F4DF99">
                  <wp:simplePos x="0" y="0"/>
                  <wp:positionH relativeFrom="page">
                    <wp:posOffset>-548640</wp:posOffset>
                  </wp:positionH>
                  <wp:positionV relativeFrom="page">
                    <wp:posOffset>548640</wp:posOffset>
                  </wp:positionV>
                  <wp:extent cx="438912" cy="8686800"/>
                  <wp:effectExtent l="0" t="0" r="0" b="0"/>
                  <wp:wrapNone/>
                  <wp:docPr id="63684" name="Picture 63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4</w:instrText>
            </w:r>
            <w:r>
              <w:rPr>
                <w:noProof/>
              </w:rPr>
              <w:fldChar w:fldCharType="end"/>
            </w:r>
            <w:r>
              <w:rPr>
                <w:noProof/>
              </w:rPr>
              <w:instrText>="2" "</w:instrText>
            </w:r>
            <w:r w:rsidRPr="00FA36D0">
              <w:rPr>
                <w:noProof/>
                <w:lang w:eastAsia="en-US"/>
              </w:rPr>
              <w:drawing>
                <wp:anchor distT="0" distB="0" distL="114300" distR="114300" simplePos="0" relativeHeight="251741184" behindDoc="0" locked="0" layoutInCell="1" allowOverlap="1" wp14:anchorId="3432BE6F" wp14:editId="19C0779A">
                  <wp:simplePos x="0" y="0"/>
                  <wp:positionH relativeFrom="page">
                    <wp:posOffset>6217920</wp:posOffset>
                  </wp:positionH>
                  <wp:positionV relativeFrom="page">
                    <wp:posOffset>548640</wp:posOffset>
                  </wp:positionV>
                  <wp:extent cx="438912" cy="8686800"/>
                  <wp:effectExtent l="0" t="0" r="0" b="0"/>
                  <wp:wrapNone/>
                  <wp:docPr id="63685" name="Picture 636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740160" behindDoc="0" locked="0" layoutInCell="1" allowOverlap="1" wp14:anchorId="07B9092B" wp14:editId="60A16F44">
                  <wp:simplePos x="0" y="0"/>
                  <wp:positionH relativeFrom="page">
                    <wp:posOffset>-548640</wp:posOffset>
                  </wp:positionH>
                  <wp:positionV relativeFrom="page">
                    <wp:posOffset>548640</wp:posOffset>
                  </wp:positionV>
                  <wp:extent cx="438912" cy="8686800"/>
                  <wp:effectExtent l="0" t="0" r="0" b="0"/>
                  <wp:wrapNone/>
                  <wp:docPr id="63686" name="Picture 636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4</w:instrText>
            </w:r>
            <w:r>
              <w:rPr>
                <w:noProof/>
              </w:rPr>
              <w:fldChar w:fldCharType="end"/>
            </w:r>
            <w:r>
              <w:rPr>
                <w:noProof/>
              </w:rPr>
              <w:instrText>="3" "</w:instrText>
            </w:r>
            <w:r w:rsidRPr="00AC5C28">
              <w:rPr>
                <w:noProof/>
                <w:lang w:eastAsia="en-US"/>
              </w:rPr>
              <w:drawing>
                <wp:anchor distT="0" distB="0" distL="114300" distR="114300" simplePos="0" relativeHeight="251743232" behindDoc="0" locked="0" layoutInCell="1" allowOverlap="1" wp14:anchorId="2C3669D5" wp14:editId="3E86D9F5">
                  <wp:simplePos x="0" y="0"/>
                  <wp:positionH relativeFrom="page">
                    <wp:posOffset>6217920</wp:posOffset>
                  </wp:positionH>
                  <wp:positionV relativeFrom="page">
                    <wp:posOffset>548640</wp:posOffset>
                  </wp:positionV>
                  <wp:extent cx="438912" cy="8686800"/>
                  <wp:effectExtent l="0" t="0" r="0" b="0"/>
                  <wp:wrapNone/>
                  <wp:docPr id="63687" name="Picture 636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742208" behindDoc="0" locked="0" layoutInCell="1" allowOverlap="1" wp14:anchorId="56647414" wp14:editId="66C60891">
                  <wp:simplePos x="0" y="0"/>
                  <wp:positionH relativeFrom="page">
                    <wp:posOffset>-548640</wp:posOffset>
                  </wp:positionH>
                  <wp:positionV relativeFrom="page">
                    <wp:posOffset>548640</wp:posOffset>
                  </wp:positionV>
                  <wp:extent cx="438912" cy="8686800"/>
                  <wp:effectExtent l="0" t="0" r="0" b="0"/>
                  <wp:wrapNone/>
                  <wp:docPr id="63688" name="Picture 636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4</w:instrText>
            </w:r>
            <w:r>
              <w:rPr>
                <w:noProof/>
              </w:rPr>
              <w:fldChar w:fldCharType="end"/>
            </w:r>
            <w:r>
              <w:rPr>
                <w:noProof/>
              </w:rPr>
              <w:instrText>="4" "</w:instrText>
            </w:r>
            <w:r w:rsidRPr="00446D99">
              <w:rPr>
                <w:noProof/>
                <w:lang w:eastAsia="en-US"/>
              </w:rPr>
              <w:drawing>
                <wp:anchor distT="0" distB="0" distL="114300" distR="114300" simplePos="0" relativeHeight="251745280" behindDoc="0" locked="0" layoutInCell="1" allowOverlap="1" wp14:anchorId="564392B1" wp14:editId="795F7F57">
                  <wp:simplePos x="0" y="0"/>
                  <wp:positionH relativeFrom="page">
                    <wp:posOffset>6217920</wp:posOffset>
                  </wp:positionH>
                  <wp:positionV relativeFrom="page">
                    <wp:posOffset>548640</wp:posOffset>
                  </wp:positionV>
                  <wp:extent cx="438912" cy="8686800"/>
                  <wp:effectExtent l="0" t="0" r="0" b="0"/>
                  <wp:wrapNone/>
                  <wp:docPr id="63695" name="Picture 636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44256" behindDoc="0" locked="0" layoutInCell="1" allowOverlap="1" wp14:anchorId="5FA53426" wp14:editId="5FCE8645">
                  <wp:simplePos x="0" y="0"/>
                  <wp:positionH relativeFrom="page">
                    <wp:posOffset>-548640</wp:posOffset>
                  </wp:positionH>
                  <wp:positionV relativeFrom="page">
                    <wp:posOffset>548640</wp:posOffset>
                  </wp:positionV>
                  <wp:extent cx="438912" cy="8686800"/>
                  <wp:effectExtent l="0" t="0" r="0" b="0"/>
                  <wp:wrapNone/>
                  <wp:docPr id="63696" name="Picture 636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00176848" w:rsidRPr="00446D99">
              <w:rPr>
                <w:noProof/>
                <w:lang w:eastAsia="en-US"/>
              </w:rPr>
              <w:drawing>
                <wp:anchor distT="0" distB="0" distL="114300" distR="114300" simplePos="0" relativeHeight="252018688" behindDoc="0" locked="0" layoutInCell="1" allowOverlap="1" wp14:anchorId="564392B1" wp14:editId="795F7F57">
                  <wp:simplePos x="0" y="0"/>
                  <wp:positionH relativeFrom="page">
                    <wp:posOffset>6217920</wp:posOffset>
                  </wp:positionH>
                  <wp:positionV relativeFrom="page">
                    <wp:posOffset>548640</wp:posOffset>
                  </wp:positionV>
                  <wp:extent cx="438912" cy="8686800"/>
                  <wp:effectExtent l="0" t="0" r="0" b="0"/>
                  <wp:wrapNone/>
                  <wp:docPr id="63872" name="Picture 63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6848" w:rsidRPr="00446D99">
              <w:rPr>
                <w:noProof/>
                <w:lang w:eastAsia="en-US"/>
              </w:rPr>
              <w:drawing>
                <wp:anchor distT="0" distB="0" distL="114300" distR="114300" simplePos="0" relativeHeight="252017664" behindDoc="0" locked="0" layoutInCell="1" allowOverlap="1" wp14:anchorId="5FA53426" wp14:editId="5FCE8645">
                  <wp:simplePos x="0" y="0"/>
                  <wp:positionH relativeFrom="page">
                    <wp:posOffset>-548640</wp:posOffset>
                  </wp:positionH>
                  <wp:positionV relativeFrom="page">
                    <wp:posOffset>548640</wp:posOffset>
                  </wp:positionV>
                  <wp:extent cx="438912" cy="8686800"/>
                  <wp:effectExtent l="0" t="0" r="0" b="0"/>
                  <wp:wrapNone/>
                  <wp:docPr id="63873" name="Picture 63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4</w:instrText>
            </w:r>
            <w:r>
              <w:rPr>
                <w:noProof/>
              </w:rPr>
              <w:fldChar w:fldCharType="end"/>
            </w:r>
            <w:r>
              <w:rPr>
                <w:noProof/>
              </w:rPr>
              <w:instrText>="5" "</w:instrText>
            </w:r>
            <w:r w:rsidRPr="00446D99">
              <w:rPr>
                <w:noProof/>
                <w:lang w:eastAsia="en-US"/>
              </w:rPr>
              <w:drawing>
                <wp:anchor distT="0" distB="0" distL="114300" distR="114300" simplePos="0" relativeHeight="251747328" behindDoc="0" locked="0" layoutInCell="1" allowOverlap="1" wp14:anchorId="593F6A81" wp14:editId="70E5AE01">
                  <wp:simplePos x="0" y="0"/>
                  <wp:positionH relativeFrom="page">
                    <wp:posOffset>6217920</wp:posOffset>
                  </wp:positionH>
                  <wp:positionV relativeFrom="page">
                    <wp:posOffset>548640</wp:posOffset>
                  </wp:positionV>
                  <wp:extent cx="438912" cy="8686800"/>
                  <wp:effectExtent l="0" t="0" r="0" b="0"/>
                  <wp:wrapNone/>
                  <wp:docPr id="63702" name="Picture 637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46304" behindDoc="0" locked="0" layoutInCell="1" allowOverlap="1" wp14:anchorId="36513FB8" wp14:editId="66064A49">
                  <wp:simplePos x="0" y="0"/>
                  <wp:positionH relativeFrom="page">
                    <wp:posOffset>-548640</wp:posOffset>
                  </wp:positionH>
                  <wp:positionV relativeFrom="page">
                    <wp:posOffset>548640</wp:posOffset>
                  </wp:positionV>
                  <wp:extent cx="438912" cy="8686800"/>
                  <wp:effectExtent l="0" t="0" r="0" b="0"/>
                  <wp:wrapNone/>
                  <wp:docPr id="63703" name="Picture 637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4</w:instrText>
            </w:r>
            <w:r>
              <w:rPr>
                <w:noProof/>
              </w:rPr>
              <w:fldChar w:fldCharType="end"/>
            </w:r>
            <w:r>
              <w:rPr>
                <w:noProof/>
              </w:rPr>
              <w:instrText>="6" "</w:instrText>
            </w:r>
            <w:r w:rsidRPr="00D6267E">
              <w:rPr>
                <w:noProof/>
                <w:lang w:eastAsia="en-US"/>
              </w:rPr>
              <w:drawing>
                <wp:anchor distT="0" distB="0" distL="114300" distR="114300" simplePos="0" relativeHeight="251749376" behindDoc="0" locked="0" layoutInCell="1" allowOverlap="1" wp14:anchorId="1A5CC78F" wp14:editId="74608825">
                  <wp:simplePos x="0" y="0"/>
                  <wp:positionH relativeFrom="page">
                    <wp:posOffset>6217920</wp:posOffset>
                  </wp:positionH>
                  <wp:positionV relativeFrom="page">
                    <wp:posOffset>548640</wp:posOffset>
                  </wp:positionV>
                  <wp:extent cx="438912" cy="8686800"/>
                  <wp:effectExtent l="0" t="0" r="0" b="0"/>
                  <wp:wrapNone/>
                  <wp:docPr id="63706" name="Picture 637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748352" behindDoc="0" locked="0" layoutInCell="1" allowOverlap="1" wp14:anchorId="3653F36B" wp14:editId="4DAE3300">
                  <wp:simplePos x="0" y="0"/>
                  <wp:positionH relativeFrom="page">
                    <wp:posOffset>-548640</wp:posOffset>
                  </wp:positionH>
                  <wp:positionV relativeFrom="page">
                    <wp:posOffset>548640</wp:posOffset>
                  </wp:positionV>
                  <wp:extent cx="438912" cy="8686800"/>
                  <wp:effectExtent l="0" t="0" r="0" b="0"/>
                  <wp:wrapNone/>
                  <wp:docPr id="63707" name="Picture 637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4</w:instrText>
            </w:r>
            <w:r>
              <w:rPr>
                <w:noProof/>
              </w:rPr>
              <w:fldChar w:fldCharType="end"/>
            </w:r>
            <w:r>
              <w:rPr>
                <w:noProof/>
              </w:rPr>
              <w:instrText xml:space="preserve"> = "7" "</w:instrText>
            </w:r>
            <w:r w:rsidRPr="002D7257">
              <w:rPr>
                <w:noProof/>
                <w:lang w:eastAsia="en-US"/>
              </w:rPr>
              <w:drawing>
                <wp:anchor distT="0" distB="0" distL="114300" distR="114300" simplePos="0" relativeHeight="251752448" behindDoc="0" locked="0" layoutInCell="1" allowOverlap="1" wp14:anchorId="2EE76CC1" wp14:editId="7F43F536">
                  <wp:simplePos x="0" y="0"/>
                  <wp:positionH relativeFrom="page">
                    <wp:posOffset>6217920</wp:posOffset>
                  </wp:positionH>
                  <wp:positionV relativeFrom="page">
                    <wp:posOffset>548640</wp:posOffset>
                  </wp:positionV>
                  <wp:extent cx="438912" cy="8689314"/>
                  <wp:effectExtent l="0" t="0" r="0" b="0"/>
                  <wp:wrapNone/>
                  <wp:docPr id="63708" name="Picture 6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50400" behindDoc="0" locked="0" layoutInCell="1" allowOverlap="1" wp14:anchorId="6D23154C" wp14:editId="75F4E809">
                  <wp:simplePos x="0" y="0"/>
                  <wp:positionH relativeFrom="page">
                    <wp:posOffset>-548640</wp:posOffset>
                  </wp:positionH>
                  <wp:positionV relativeFrom="page">
                    <wp:posOffset>551815</wp:posOffset>
                  </wp:positionV>
                  <wp:extent cx="438912" cy="8689314"/>
                  <wp:effectExtent l="0" t="0" r="0" b="0"/>
                  <wp:wrapNone/>
                  <wp:docPr id="63709" name="Picture 637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4</w:instrText>
            </w:r>
            <w:r>
              <w:rPr>
                <w:noProof/>
              </w:rPr>
              <w:fldChar w:fldCharType="end"/>
            </w:r>
            <w:r>
              <w:rPr>
                <w:noProof/>
              </w:rPr>
              <w:instrText xml:space="preserve"> = "8" "</w:instrText>
            </w:r>
            <w:r w:rsidRPr="002D7257">
              <w:rPr>
                <w:noProof/>
                <w:lang w:eastAsia="en-US"/>
              </w:rPr>
              <w:drawing>
                <wp:anchor distT="0" distB="0" distL="114300" distR="114300" simplePos="0" relativeHeight="251754496" behindDoc="0" locked="0" layoutInCell="1" allowOverlap="1" wp14:anchorId="4F76A2F8" wp14:editId="1556EE1F">
                  <wp:simplePos x="0" y="0"/>
                  <wp:positionH relativeFrom="page">
                    <wp:posOffset>6217920</wp:posOffset>
                  </wp:positionH>
                  <wp:positionV relativeFrom="page">
                    <wp:posOffset>548640</wp:posOffset>
                  </wp:positionV>
                  <wp:extent cx="438912" cy="8686800"/>
                  <wp:effectExtent l="0" t="0" r="0" b="0"/>
                  <wp:wrapNone/>
                  <wp:docPr id="63710" name="Picture 637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1753472" behindDoc="0" locked="0" layoutInCell="1" allowOverlap="1" wp14:anchorId="42F9CF90" wp14:editId="049C98EA">
                  <wp:simplePos x="0" y="0"/>
                  <wp:positionH relativeFrom="page">
                    <wp:posOffset>-548640</wp:posOffset>
                  </wp:positionH>
                  <wp:positionV relativeFrom="page">
                    <wp:posOffset>548640</wp:posOffset>
                  </wp:positionV>
                  <wp:extent cx="438912" cy="8689314"/>
                  <wp:effectExtent l="0" t="0" r="0" b="0"/>
                  <wp:wrapNone/>
                  <wp:docPr id="63711" name="Picture 63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51424" behindDoc="0" locked="0" layoutInCell="1" allowOverlap="1" wp14:anchorId="06A2F512" wp14:editId="34A05F86">
                  <wp:simplePos x="0" y="0"/>
                  <wp:positionH relativeFrom="page">
                    <wp:posOffset>-548640</wp:posOffset>
                  </wp:positionH>
                  <wp:positionV relativeFrom="page">
                    <wp:posOffset>551815</wp:posOffset>
                  </wp:positionV>
                  <wp:extent cx="438912" cy="8689314"/>
                  <wp:effectExtent l="0" t="0" r="0" b="0"/>
                  <wp:wrapNone/>
                  <wp:docPr id="63560" name="Picture 635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DE65A5" w:rsidRDefault="00DE65A5" w:rsidP="007E0979">
      <w:pPr>
        <w:pStyle w:val="ACLTextFirstlineindent016"/>
      </w:pPr>
      <w:r>
        <w:rPr>
          <w:b/>
        </w:rPr>
        <w:t xml:space="preserve">Numbering: </w:t>
      </w:r>
      <w:r w:rsidRPr="001542FF">
        <w:t xml:space="preserve">To update the numbering, press </w:t>
      </w:r>
      <w:r w:rsidRPr="00DA0CA1">
        <w:rPr>
          <w:b/>
        </w:rPr>
        <w:t>Ctrl</w:t>
      </w:r>
      <w:r w:rsidR="00A12B84">
        <w:rPr>
          <w:b/>
        </w:rPr>
        <w:t>-A</w:t>
      </w:r>
      <w:r w:rsidRPr="00DA0CA1">
        <w:rPr>
          <w:b/>
        </w:rPr>
        <w:t xml:space="preserve"> + F9</w:t>
      </w:r>
      <w:r w:rsidRPr="001542FF">
        <w:t>. This will update a</w:t>
      </w:r>
      <w:r>
        <w:t>ll the numbering applicable to tables, figures, equations, and h</w:t>
      </w:r>
      <w:r w:rsidRPr="001542FF">
        <w:t>eadings.</w:t>
      </w:r>
    </w:p>
    <w:p w:rsidR="00DE65A5" w:rsidRPr="004207FB" w:rsidRDefault="00A12B84" w:rsidP="007E0979">
      <w:pPr>
        <w:pStyle w:val="ACLTextFirstlineindent016"/>
      </w:pPr>
      <w:r>
        <w:rPr>
          <w:b/>
        </w:rPr>
        <w:t>Cross-referencing:</w:t>
      </w:r>
      <w:r w:rsidR="00096DF3" w:rsidRPr="004207FB">
        <w:t xml:space="preserve"> </w:t>
      </w:r>
      <w:r w:rsidR="00DE65A5" w:rsidRPr="004207FB">
        <w:t>To add a cross</w:t>
      </w:r>
      <w:r w:rsidR="00995AD3" w:rsidRPr="004207FB">
        <w:t xml:space="preserve"> reference to a figure or table:</w:t>
      </w:r>
    </w:p>
    <w:p w:rsidR="00DE65A5" w:rsidRPr="00BF6D1C" w:rsidRDefault="00DE65A5" w:rsidP="00DE65A5"/>
    <w:p w:rsidR="00C81AB3" w:rsidRPr="00437672" w:rsidRDefault="00DE65A5" w:rsidP="00E961BA">
      <w:pPr>
        <w:pStyle w:val="ACLBulletedList"/>
      </w:pPr>
      <w:r>
        <w:t>Place the mouse pointer at the location where you wish to add the cross reference.</w:t>
      </w:r>
    </w:p>
    <w:p w:rsidR="00DE65A5" w:rsidRPr="00437672" w:rsidRDefault="00DE65A5" w:rsidP="00E961BA">
      <w:pPr>
        <w:pStyle w:val="ACLBulletedList"/>
      </w:pPr>
      <w:r w:rsidRPr="00437672">
        <w:t xml:space="preserve">Click on the </w:t>
      </w:r>
      <w:r w:rsidRPr="00437672">
        <w:rPr>
          <w:b/>
        </w:rPr>
        <w:t>Insert</w:t>
      </w:r>
      <w:r w:rsidRPr="00437672">
        <w:t xml:space="preserve"> menu, (then click </w:t>
      </w:r>
      <w:r w:rsidRPr="00437672">
        <w:rPr>
          <w:b/>
        </w:rPr>
        <w:t>Reference</w:t>
      </w:r>
      <w:r w:rsidRPr="00437672">
        <w:t xml:space="preserve">), and then </w:t>
      </w:r>
      <w:r w:rsidRPr="00437672">
        <w:rPr>
          <w:b/>
        </w:rPr>
        <w:t>Cross-reference</w:t>
      </w:r>
      <w:r w:rsidRPr="00437672">
        <w:t xml:space="preserve"> in the </w:t>
      </w:r>
      <w:r w:rsidRPr="00437672">
        <w:rPr>
          <w:b/>
        </w:rPr>
        <w:t>Links</w:t>
      </w:r>
      <w:r w:rsidRPr="00437672">
        <w:t xml:space="preserve"> panel. </w:t>
      </w:r>
    </w:p>
    <w:p w:rsidR="00DE65A5" w:rsidRPr="00437672" w:rsidRDefault="00DE65A5" w:rsidP="00E961BA">
      <w:pPr>
        <w:pStyle w:val="ACLBulletedList"/>
      </w:pPr>
      <w:r w:rsidRPr="00437672">
        <w:t xml:space="preserve">In the </w:t>
      </w:r>
      <w:r w:rsidRPr="00437672">
        <w:rPr>
          <w:b/>
        </w:rPr>
        <w:t>Cross-reference</w:t>
      </w:r>
      <w:r w:rsidRPr="00437672">
        <w:t xml:space="preserve"> dialog box, click the caption to which you are building the text reference.  </w:t>
      </w:r>
    </w:p>
    <w:p w:rsidR="00DE65A5" w:rsidRPr="00437672" w:rsidRDefault="00DE65A5" w:rsidP="00E961BA">
      <w:pPr>
        <w:pStyle w:val="ACLBulletedList"/>
      </w:pPr>
      <w:r w:rsidRPr="00437672">
        <w:t xml:space="preserve">For a figure, under </w:t>
      </w:r>
      <w:r w:rsidRPr="00437672">
        <w:rPr>
          <w:b/>
        </w:rPr>
        <w:t>Reference Type</w:t>
      </w:r>
      <w:r w:rsidRPr="00437672">
        <w:t xml:space="preserve">, click </w:t>
      </w:r>
      <w:r w:rsidRPr="00437672">
        <w:rPr>
          <w:b/>
        </w:rPr>
        <w:t>Figure</w:t>
      </w:r>
      <w:r w:rsidRPr="00437672">
        <w:t xml:space="preserve">.  </w:t>
      </w:r>
    </w:p>
    <w:p w:rsidR="00C81AB3" w:rsidRPr="00437672" w:rsidRDefault="00DE65A5" w:rsidP="00E961BA">
      <w:pPr>
        <w:pStyle w:val="ACLBulletedList"/>
      </w:pPr>
      <w:r w:rsidRPr="00437672">
        <w:t xml:space="preserve">Under Insert Reference To, click Only Label and Number, then click OK. </w:t>
      </w:r>
    </w:p>
    <w:p w:rsidR="00C81AB3" w:rsidRPr="00437672" w:rsidRDefault="00DE65A5" w:rsidP="00E961BA">
      <w:pPr>
        <w:pStyle w:val="ACLBulletedList"/>
      </w:pPr>
      <w:r w:rsidRPr="00437672">
        <w:t>Once the reference is in place, apply the ‘</w:t>
      </w:r>
      <w:r w:rsidR="00A7546E" w:rsidRPr="00437672">
        <w:t>N</w:t>
      </w:r>
      <w:r w:rsidRPr="00437672">
        <w:t>ormal’ font style (size</w:t>
      </w:r>
      <w:r w:rsidR="00700E60" w:rsidRPr="00437672">
        <w:t xml:space="preserve"> </w:t>
      </w:r>
      <w:r w:rsidRPr="00437672">
        <w:t>11, no bold face).</w:t>
      </w:r>
    </w:p>
    <w:p w:rsidR="00C81AB3" w:rsidRPr="00437672" w:rsidRDefault="00F74549" w:rsidP="00E961BA">
      <w:pPr>
        <w:pStyle w:val="ACLBulletedList"/>
      </w:pPr>
      <w:r w:rsidRPr="00216AF3">
        <w:t xml:space="preserve">This is a reference </w:t>
      </w:r>
      <w:r w:rsidRPr="005473F2">
        <w:t>to</w:t>
      </w:r>
      <w:r w:rsidR="005473F2" w:rsidRPr="005473F2">
        <w:t xml:space="preserve"> </w:t>
      </w:r>
      <w:r w:rsidR="005473F2" w:rsidRPr="005473F2">
        <w:fldChar w:fldCharType="begin"/>
      </w:r>
      <w:r w:rsidR="005473F2" w:rsidRPr="005473F2">
        <w:instrText xml:space="preserve"> REF _Ref432549843 \h </w:instrText>
      </w:r>
      <w:r w:rsidR="005473F2">
        <w:instrText xml:space="preserve"> \* MERGEFORMAT </w:instrText>
      </w:r>
      <w:r w:rsidR="005473F2" w:rsidRPr="005473F2">
        <w:fldChar w:fldCharType="separate"/>
      </w:r>
      <w:r w:rsidR="00176848" w:rsidRPr="00176848">
        <w:t>Figure 1</w:t>
      </w:r>
      <w:r w:rsidR="005473F2" w:rsidRPr="005473F2">
        <w:fldChar w:fldCharType="end"/>
      </w:r>
      <w:r w:rsidRPr="00216AF3">
        <w:t>.</w:t>
      </w:r>
      <w:r w:rsidR="0012340F" w:rsidRPr="00216AF3">
        <w:t xml:space="preserve"> </w:t>
      </w:r>
    </w:p>
    <w:p w:rsidR="00DE65A5" w:rsidRDefault="00DE65A5" w:rsidP="00107ACA">
      <w:pPr>
        <w:pStyle w:val="ACLSubsection"/>
      </w:pPr>
      <w:r>
        <w:t>Equations</w:t>
      </w:r>
    </w:p>
    <w:p w:rsidR="00DE65A5" w:rsidRPr="00CD6FB8" w:rsidRDefault="00DE65A5" w:rsidP="00E006C3">
      <w:pPr>
        <w:pStyle w:val="ACLText"/>
      </w:pPr>
      <w:r w:rsidRPr="00CD6FB8">
        <w:t>An example equation is shown below:</w:t>
      </w:r>
    </w:p>
    <w:p w:rsidR="00DE65A5" w:rsidRPr="002D0539" w:rsidRDefault="00DE65A5" w:rsidP="00DE65A5">
      <w:pPr>
        <w:pStyle w:val="ACLEquationLine"/>
      </w:pPr>
      <w:r w:rsidRPr="002D0539">
        <w:tab/>
      </w:r>
      <m:oMath>
        <m:r>
          <w:rPr>
            <w:rFonts w:ascii="Cambria Math" w:hAnsi="Cambria Math"/>
          </w:rPr>
          <m:t>A=π</m:t>
        </m:r>
        <m:sSup>
          <m:sSupPr>
            <m:ctrlPr>
              <w:rPr>
                <w:rFonts w:ascii="Cambria Math" w:hAnsi="Cambria Math"/>
                <w:i/>
              </w:rPr>
            </m:ctrlPr>
          </m:sSupPr>
          <m:e>
            <m:r>
              <w:rPr>
                <w:rFonts w:ascii="Cambria Math" w:hAnsi="Cambria Math"/>
              </w:rPr>
              <m:t>r</m:t>
            </m:r>
          </m:e>
          <m:sup>
            <m:r>
              <w:rPr>
                <w:rFonts w:ascii="Cambria Math" w:hAnsi="Cambria Math"/>
              </w:rPr>
              <m:t>2</m:t>
            </m:r>
          </m:sup>
        </m:sSup>
      </m:oMath>
      <w:r w:rsidRPr="002D0539">
        <w:t xml:space="preserve"> </w:t>
      </w:r>
      <w:r w:rsidRPr="002D0539">
        <w:tab/>
        <w:t>(</w:t>
      </w:r>
      <w:bookmarkStart w:id="3" w:name="eq1"/>
      <w:r w:rsidRPr="002D0539">
        <w:fldChar w:fldCharType="begin"/>
      </w:r>
      <w:r w:rsidRPr="002D0539">
        <w:instrText xml:space="preserve"> SEQ eq. \* ARABIC </w:instrText>
      </w:r>
      <w:r w:rsidRPr="002D0539">
        <w:fldChar w:fldCharType="separate"/>
      </w:r>
      <w:r w:rsidR="00176848">
        <w:rPr>
          <w:noProof/>
        </w:rPr>
        <w:t>1</w:t>
      </w:r>
      <w:r w:rsidRPr="002D0539">
        <w:fldChar w:fldCharType="end"/>
      </w:r>
      <w:bookmarkEnd w:id="3"/>
      <w:r w:rsidRPr="002D0539">
        <w:t>)</w:t>
      </w:r>
    </w:p>
    <w:p w:rsidR="00DE65A5" w:rsidRPr="00CD6FB8" w:rsidRDefault="00DE65A5" w:rsidP="006B28DA">
      <w:pPr>
        <w:pStyle w:val="ACLText"/>
      </w:pPr>
      <w:r w:rsidRPr="00CD6FB8">
        <w:t>To add new equations, authors are encouraged to copy this existing equation line, and then replace</w:t>
      </w:r>
      <w:r w:rsidR="006B28DA">
        <w:t xml:space="preserve"> </w:t>
      </w:r>
      <w:r w:rsidRPr="00CD6FB8">
        <w:lastRenderedPageBreak/>
        <w:t xml:space="preserve">with the new equation. The numbering and alignment of equation line elements is automatic. To update equation numbering, press </w:t>
      </w:r>
      <w:r w:rsidRPr="006B28DA">
        <w:rPr>
          <w:b/>
          <w:bCs/>
        </w:rPr>
        <w:t>Ctrl-A + F9</w:t>
      </w:r>
      <w:r w:rsidRPr="00CD6FB8">
        <w:t>. Note: this will only update the number to the right of the equation; to update numbering within the text you must create a cross reference.</w:t>
      </w:r>
      <w:r w:rsidRPr="00CD6FB8">
        <w:tab/>
      </w:r>
    </w:p>
    <w:p w:rsidR="00DE65A5" w:rsidRPr="00096DF3" w:rsidRDefault="00DE65A5" w:rsidP="007E0979">
      <w:pPr>
        <w:pStyle w:val="ACLTextFirstlineindent016"/>
      </w:pPr>
      <w:r w:rsidRPr="00096DF3">
        <w:rPr>
          <w:b/>
        </w:rPr>
        <w:t xml:space="preserve">Cross-referencing:  </w:t>
      </w:r>
      <w:r w:rsidRPr="00096DF3">
        <w:t>To create a cross reference for an equation:</w:t>
      </w:r>
    </w:p>
    <w:p w:rsidR="00DE65A5" w:rsidRPr="00CD6FB8" w:rsidRDefault="00DE65A5" w:rsidP="00DE65A5"/>
    <w:p w:rsidR="00DE65A5" w:rsidRPr="001C461A" w:rsidRDefault="00DE65A5" w:rsidP="00E961BA">
      <w:pPr>
        <w:pStyle w:val="ACLBulletedList"/>
      </w:pPr>
      <w:r>
        <w:t xml:space="preserve">Create a bookmark for it.  </w:t>
      </w:r>
    </w:p>
    <w:p w:rsidR="00DE65A5" w:rsidRPr="001C461A" w:rsidRDefault="00DE65A5" w:rsidP="00E961BA">
      <w:pPr>
        <w:pStyle w:val="ACLBulletedList"/>
      </w:pPr>
      <w:r w:rsidRPr="003A5F4E">
        <w:t xml:space="preserve">Select the equation number to the right of the equation. </w:t>
      </w:r>
      <w:r>
        <w:t>G</w:t>
      </w:r>
      <w:r w:rsidRPr="003A5F4E">
        <w:t xml:space="preserve">o to </w:t>
      </w:r>
      <w:r w:rsidRPr="009E5B39">
        <w:rPr>
          <w:rStyle w:val="ACLTextChar"/>
          <w:b/>
          <w:bCs/>
          <w:kern w:val="0"/>
        </w:rPr>
        <w:t>Insert</w:t>
      </w:r>
      <w:r w:rsidRPr="003A5F4E">
        <w:t>,</w:t>
      </w:r>
      <w:r w:rsidRPr="009E5B39">
        <w:rPr>
          <w:rStyle w:val="ACLTextChar"/>
          <w:b/>
          <w:bCs/>
          <w:kern w:val="0"/>
        </w:rPr>
        <w:t xml:space="preserve"> Bookmark</w:t>
      </w:r>
      <w:r>
        <w:t xml:space="preserve"> (in the </w:t>
      </w:r>
      <w:r w:rsidRPr="009E5B39">
        <w:rPr>
          <w:rStyle w:val="ACLTextChar"/>
          <w:b/>
          <w:bCs/>
          <w:kern w:val="0"/>
        </w:rPr>
        <w:t>Links</w:t>
      </w:r>
      <w:r>
        <w:t xml:space="preserve"> panel)</w:t>
      </w:r>
      <w:r w:rsidRPr="003A5F4E">
        <w:t>,</w:t>
      </w:r>
      <w:r w:rsidRPr="009E5B39">
        <w:rPr>
          <w:rStyle w:val="ACLTextChar"/>
          <w:b/>
          <w:bCs/>
          <w:kern w:val="0"/>
        </w:rPr>
        <w:t xml:space="preserve"> </w:t>
      </w:r>
      <w:r w:rsidRPr="003A5F4E">
        <w:t>and</w:t>
      </w:r>
      <w:r w:rsidRPr="009E5B39">
        <w:rPr>
          <w:rStyle w:val="ACLTextChar"/>
          <w:b/>
          <w:bCs/>
          <w:kern w:val="0"/>
        </w:rPr>
        <w:t xml:space="preserve"> </w:t>
      </w:r>
      <w:r w:rsidRPr="003A5F4E">
        <w:t xml:space="preserve">then create a name for your equation. </w:t>
      </w:r>
      <w:r>
        <w:t xml:space="preserve"> P</w:t>
      </w:r>
      <w:r w:rsidRPr="003A5F4E">
        <w:t xml:space="preserve">ress </w:t>
      </w:r>
      <w:r w:rsidRPr="009E5B39">
        <w:rPr>
          <w:rStyle w:val="ACLTextChar"/>
          <w:b/>
          <w:bCs/>
          <w:kern w:val="0"/>
        </w:rPr>
        <w:t>Add</w:t>
      </w:r>
      <w:r w:rsidRPr="003A5F4E">
        <w:t xml:space="preserve"> to create the bookmark. </w:t>
      </w:r>
    </w:p>
    <w:p w:rsidR="00DE65A5" w:rsidRPr="001C461A" w:rsidRDefault="00DE65A5" w:rsidP="00E961BA">
      <w:pPr>
        <w:pStyle w:val="ACLBulletedList"/>
      </w:pPr>
      <w:r>
        <w:t>To refer back, place the mouse pointer at the location where you wish to add the cross reference.</w:t>
      </w:r>
    </w:p>
    <w:p w:rsidR="00DE65A5" w:rsidRPr="001C461A" w:rsidRDefault="00DE65A5" w:rsidP="00E961BA">
      <w:pPr>
        <w:pStyle w:val="ACLBulletedList"/>
      </w:pPr>
      <w:r>
        <w:t>G</w:t>
      </w:r>
      <w:r w:rsidRPr="003A5F4E">
        <w:t xml:space="preserve">o to </w:t>
      </w:r>
      <w:r w:rsidRPr="009E5B39">
        <w:rPr>
          <w:rStyle w:val="ACLTextChar"/>
          <w:b/>
          <w:bCs/>
          <w:kern w:val="0"/>
        </w:rPr>
        <w:t xml:space="preserve">Insert, Cross-reference </w:t>
      </w:r>
      <w:r>
        <w:t xml:space="preserve">(in the </w:t>
      </w:r>
      <w:r w:rsidRPr="009E5B39">
        <w:rPr>
          <w:rStyle w:val="ACLTextChar"/>
          <w:b/>
          <w:bCs/>
          <w:kern w:val="0"/>
        </w:rPr>
        <w:t>Links</w:t>
      </w:r>
      <w:r>
        <w:t xml:space="preserve"> panel)</w:t>
      </w:r>
      <w:r w:rsidRPr="002A3AF7">
        <w:t>.</w:t>
      </w:r>
      <w:r w:rsidRPr="009E5B39">
        <w:rPr>
          <w:rStyle w:val="ACLTextChar"/>
          <w:b/>
          <w:bCs/>
          <w:kern w:val="0"/>
        </w:rPr>
        <w:t xml:space="preserve"> </w:t>
      </w:r>
      <w:r w:rsidRPr="003A5F4E">
        <w:t xml:space="preserve">In the dialogue box, select </w:t>
      </w:r>
      <w:r w:rsidRPr="009E5B39">
        <w:rPr>
          <w:rStyle w:val="ACLTextChar"/>
          <w:b/>
          <w:bCs/>
          <w:kern w:val="0"/>
        </w:rPr>
        <w:t>Bookmark</w:t>
      </w:r>
      <w:r w:rsidRPr="003A5F4E">
        <w:t xml:space="preserve"> and </w:t>
      </w:r>
      <w:r w:rsidRPr="009E5B39">
        <w:rPr>
          <w:rStyle w:val="ACLTextChar"/>
          <w:b/>
          <w:bCs/>
          <w:kern w:val="0"/>
        </w:rPr>
        <w:t xml:space="preserve">Bookmark Text </w:t>
      </w:r>
      <w:r w:rsidRPr="003A5F4E">
        <w:t xml:space="preserve">from each dropdown list. </w:t>
      </w:r>
      <w:r w:rsidRPr="00DA0CA1">
        <w:t>Uncheck</w:t>
      </w:r>
      <w:r w:rsidRPr="003A5F4E">
        <w:t xml:space="preserve"> </w:t>
      </w:r>
      <w:r w:rsidRPr="009E5B39">
        <w:rPr>
          <w:rStyle w:val="ACLTextChar"/>
          <w:b/>
          <w:bCs/>
          <w:kern w:val="0"/>
        </w:rPr>
        <w:t>Insert as Hyperlink</w:t>
      </w:r>
      <w:r w:rsidRPr="003A5F4E">
        <w:t xml:space="preserve">, then click </w:t>
      </w:r>
      <w:r w:rsidRPr="009E5B39">
        <w:rPr>
          <w:rStyle w:val="ACLTextChar"/>
          <w:b/>
          <w:bCs/>
          <w:kern w:val="0"/>
        </w:rPr>
        <w:t>OK</w:t>
      </w:r>
      <w:r w:rsidRPr="003A5F4E">
        <w:t xml:space="preserve">. </w:t>
      </w:r>
    </w:p>
    <w:p w:rsidR="00DE65A5" w:rsidRPr="001C461A" w:rsidRDefault="00DE65A5" w:rsidP="00E961BA">
      <w:pPr>
        <w:pStyle w:val="ACLBulletedList"/>
      </w:pPr>
      <w:r w:rsidRPr="003A5F4E">
        <w:t xml:space="preserve">This will make it such that whenever a new equation is added, the references to the equation will </w:t>
      </w:r>
      <w:r>
        <w:t xml:space="preserve">be </w:t>
      </w:r>
      <w:r w:rsidRPr="003A5F4E">
        <w:t xml:space="preserve">updated when </w:t>
      </w:r>
      <w:r w:rsidRPr="009E5B39">
        <w:rPr>
          <w:rStyle w:val="ACLTextChar"/>
          <w:b/>
          <w:bCs/>
          <w:kern w:val="0"/>
        </w:rPr>
        <w:t>Ctrl-A + F9</w:t>
      </w:r>
      <w:r w:rsidRPr="003A5F4E">
        <w:t xml:space="preserve"> is pressed. </w:t>
      </w:r>
    </w:p>
    <w:p w:rsidR="00DE65A5" w:rsidRPr="001C461A" w:rsidRDefault="00DE65A5" w:rsidP="00E961BA">
      <w:pPr>
        <w:pStyle w:val="ACLBulletedList"/>
      </w:pPr>
      <w:r w:rsidRPr="003A5F4E">
        <w:t>This an ex</w:t>
      </w:r>
      <w:r w:rsidR="00FA3E45">
        <w:t>ample cross-</w:t>
      </w:r>
      <w:r w:rsidRPr="003A5F4E">
        <w:t xml:space="preserve">reference </w:t>
      </w:r>
      <w:r w:rsidRPr="00994783">
        <w:t xml:space="preserve">to </w:t>
      </w:r>
      <w:r w:rsidR="00E26D7C">
        <w:t xml:space="preserve">Equation </w:t>
      </w:r>
      <w:r w:rsidRPr="00994783">
        <w:t>(</w:t>
      </w:r>
      <w:r>
        <w:fldChar w:fldCharType="begin"/>
      </w:r>
      <w:r>
        <w:instrText xml:space="preserve"> REF eq1 \h </w:instrText>
      </w:r>
      <w:r w:rsidR="00437672">
        <w:instrText xml:space="preserve"> \* MERGEFORMAT </w:instrText>
      </w:r>
      <w:r>
        <w:fldChar w:fldCharType="separate"/>
      </w:r>
      <w:r w:rsidR="00176848">
        <w:rPr>
          <w:noProof/>
        </w:rPr>
        <w:t>1</w:t>
      </w:r>
      <w:r>
        <w:fldChar w:fldCharType="end"/>
      </w:r>
      <w:r w:rsidRPr="00994783">
        <w:t>).</w:t>
      </w:r>
    </w:p>
    <w:p w:rsidR="00DE65A5" w:rsidRPr="00C15082" w:rsidRDefault="00DE65A5" w:rsidP="00107ACA">
      <w:pPr>
        <w:pStyle w:val="ACLSubsection"/>
      </w:pPr>
      <w:r w:rsidRPr="00C15082">
        <w:t xml:space="preserve">Footnotes </w:t>
      </w:r>
    </w:p>
    <w:p w:rsidR="00B26B86" w:rsidRPr="00C15082" w:rsidRDefault="00DE65A5" w:rsidP="00E006C3">
      <w:pPr>
        <w:pStyle w:val="ACLText"/>
      </w:pPr>
      <w:r w:rsidRPr="00C15082">
        <w:rPr>
          <w:b/>
          <w:bCs/>
          <w:szCs w:val="26"/>
        </w:rPr>
        <w:t>Footnotes:</w:t>
      </w:r>
      <w:r w:rsidRPr="00E32646">
        <w:t xml:space="preserve">  </w:t>
      </w:r>
      <w:r w:rsidRPr="00C15082">
        <w:t>Put footnotes at the bottom of the page. They may be numbered or referred to by asterisks or other symbols.</w:t>
      </w:r>
      <w:r w:rsidRPr="00746442">
        <w:rPr>
          <w:rStyle w:val="ACLFootnoteReference"/>
        </w:rPr>
        <w:footnoteReference w:id="5"/>
      </w:r>
      <w:r w:rsidRPr="00C15082">
        <w:t xml:space="preserve"> Footnotes should be separated from the text by a line.</w:t>
      </w:r>
      <w:r w:rsidRPr="00746442">
        <w:rPr>
          <w:rStyle w:val="ACLFootnoteReference"/>
        </w:rPr>
        <w:footnoteReference w:id="6"/>
      </w:r>
      <w:r w:rsidRPr="00C15082">
        <w:t xml:space="preserve">  Footnotes should be in 9 point font.</w:t>
      </w:r>
    </w:p>
    <w:tbl>
      <w:tblPr>
        <w:tblpPr w:leftFromText="187" w:rightFromText="187" w:vertAnchor="page" w:horzAnchor="page" w:tblpX="1441" w:tblpY="577"/>
        <w:tblOverlap w:val="never"/>
        <w:tblW w:w="0" w:type="auto"/>
        <w:tblLook w:val="04A0" w:firstRow="1" w:lastRow="0" w:firstColumn="1" w:lastColumn="0" w:noHBand="0" w:noVBand="1"/>
      </w:tblPr>
      <w:tblGrid>
        <w:gridCol w:w="705"/>
      </w:tblGrid>
      <w:tr w:rsidR="00B26B86" w:rsidTr="00FE4C01">
        <w:trPr>
          <w:trHeight w:val="246"/>
        </w:trPr>
        <w:tc>
          <w:tcPr>
            <w:tcW w:w="661" w:type="dxa"/>
          </w:tcPr>
          <w:p w:rsidR="00B26B86" w:rsidRDefault="00B26B86" w:rsidP="00FE4C01">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5</w:instrText>
            </w:r>
            <w:r>
              <w:rPr>
                <w:noProof/>
              </w:rPr>
              <w:fldChar w:fldCharType="end"/>
            </w:r>
            <w:r>
              <w:rPr>
                <w:noProof/>
              </w:rPr>
              <w:instrText xml:space="preserve"> = "1" "</w:instrText>
            </w:r>
            <w:r w:rsidRPr="00DD6DB0">
              <w:rPr>
                <w:noProof/>
                <w:lang w:eastAsia="en-US"/>
              </w:rPr>
              <w:drawing>
                <wp:anchor distT="0" distB="0" distL="114300" distR="114300" simplePos="0" relativeHeight="251759616" behindDoc="0" locked="0" layoutInCell="1" allowOverlap="1" wp14:anchorId="077D6310" wp14:editId="704E05F2">
                  <wp:simplePos x="0" y="0"/>
                  <wp:positionH relativeFrom="page">
                    <wp:posOffset>6217920</wp:posOffset>
                  </wp:positionH>
                  <wp:positionV relativeFrom="page">
                    <wp:posOffset>548640</wp:posOffset>
                  </wp:positionV>
                  <wp:extent cx="438912" cy="8686800"/>
                  <wp:effectExtent l="0" t="0" r="0" b="0"/>
                  <wp:wrapNone/>
                  <wp:docPr id="63561" name="Picture 635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758592" behindDoc="0" locked="0" layoutInCell="1" allowOverlap="1" wp14:anchorId="7C470A66" wp14:editId="4C66E410">
                  <wp:simplePos x="0" y="0"/>
                  <wp:positionH relativeFrom="page">
                    <wp:posOffset>-548640</wp:posOffset>
                  </wp:positionH>
                  <wp:positionV relativeFrom="page">
                    <wp:posOffset>548640</wp:posOffset>
                  </wp:positionV>
                  <wp:extent cx="438912" cy="8686800"/>
                  <wp:effectExtent l="0" t="0" r="0" b="0"/>
                  <wp:wrapNone/>
                  <wp:docPr id="63580" name="Picture 635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5</w:instrText>
            </w:r>
            <w:r>
              <w:rPr>
                <w:noProof/>
              </w:rPr>
              <w:fldChar w:fldCharType="end"/>
            </w:r>
            <w:r>
              <w:rPr>
                <w:noProof/>
              </w:rPr>
              <w:instrText>="2" "</w:instrText>
            </w:r>
            <w:r w:rsidRPr="00FA36D0">
              <w:rPr>
                <w:noProof/>
                <w:lang w:eastAsia="en-US"/>
              </w:rPr>
              <w:drawing>
                <wp:anchor distT="0" distB="0" distL="114300" distR="114300" simplePos="0" relativeHeight="251761664" behindDoc="0" locked="0" layoutInCell="1" allowOverlap="1" wp14:anchorId="22482124" wp14:editId="442C2810">
                  <wp:simplePos x="0" y="0"/>
                  <wp:positionH relativeFrom="page">
                    <wp:posOffset>6217920</wp:posOffset>
                  </wp:positionH>
                  <wp:positionV relativeFrom="page">
                    <wp:posOffset>548640</wp:posOffset>
                  </wp:positionV>
                  <wp:extent cx="438912" cy="8686800"/>
                  <wp:effectExtent l="0" t="0" r="0" b="0"/>
                  <wp:wrapNone/>
                  <wp:docPr id="63583" name="Picture 635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760640" behindDoc="0" locked="0" layoutInCell="1" allowOverlap="1" wp14:anchorId="6D09BA50" wp14:editId="293D7A5D">
                  <wp:simplePos x="0" y="0"/>
                  <wp:positionH relativeFrom="page">
                    <wp:posOffset>-548640</wp:posOffset>
                  </wp:positionH>
                  <wp:positionV relativeFrom="page">
                    <wp:posOffset>548640</wp:posOffset>
                  </wp:positionV>
                  <wp:extent cx="438912" cy="8686800"/>
                  <wp:effectExtent l="0" t="0" r="0" b="0"/>
                  <wp:wrapNone/>
                  <wp:docPr id="63808" name="Picture 638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5</w:instrText>
            </w:r>
            <w:r>
              <w:rPr>
                <w:noProof/>
              </w:rPr>
              <w:fldChar w:fldCharType="end"/>
            </w:r>
            <w:r>
              <w:rPr>
                <w:noProof/>
              </w:rPr>
              <w:instrText>="3" "</w:instrText>
            </w:r>
            <w:r w:rsidRPr="00AC5C28">
              <w:rPr>
                <w:noProof/>
                <w:lang w:eastAsia="en-US"/>
              </w:rPr>
              <w:drawing>
                <wp:anchor distT="0" distB="0" distL="114300" distR="114300" simplePos="0" relativeHeight="251763712" behindDoc="0" locked="0" layoutInCell="1" allowOverlap="1" wp14:anchorId="368BF975" wp14:editId="32EDD5C5">
                  <wp:simplePos x="0" y="0"/>
                  <wp:positionH relativeFrom="page">
                    <wp:posOffset>6217920</wp:posOffset>
                  </wp:positionH>
                  <wp:positionV relativeFrom="page">
                    <wp:posOffset>548640</wp:posOffset>
                  </wp:positionV>
                  <wp:extent cx="438912" cy="8686800"/>
                  <wp:effectExtent l="0" t="0" r="0" b="0"/>
                  <wp:wrapNone/>
                  <wp:docPr id="63809" name="Picture 638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762688" behindDoc="0" locked="0" layoutInCell="1" allowOverlap="1" wp14:anchorId="692EBF5B" wp14:editId="416FE944">
                  <wp:simplePos x="0" y="0"/>
                  <wp:positionH relativeFrom="page">
                    <wp:posOffset>-548640</wp:posOffset>
                  </wp:positionH>
                  <wp:positionV relativeFrom="page">
                    <wp:posOffset>548640</wp:posOffset>
                  </wp:positionV>
                  <wp:extent cx="438912" cy="8686800"/>
                  <wp:effectExtent l="0" t="0" r="0" b="0"/>
                  <wp:wrapNone/>
                  <wp:docPr id="63810" name="Picture 63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5</w:instrText>
            </w:r>
            <w:r>
              <w:rPr>
                <w:noProof/>
              </w:rPr>
              <w:fldChar w:fldCharType="end"/>
            </w:r>
            <w:r>
              <w:rPr>
                <w:noProof/>
              </w:rPr>
              <w:instrText>="4" "</w:instrText>
            </w:r>
            <w:r w:rsidRPr="00446D99">
              <w:rPr>
                <w:noProof/>
                <w:lang w:eastAsia="en-US"/>
              </w:rPr>
              <w:drawing>
                <wp:anchor distT="0" distB="0" distL="114300" distR="114300" simplePos="0" relativeHeight="251765760" behindDoc="0" locked="0" layoutInCell="1" allowOverlap="1" wp14:anchorId="7D549C0F" wp14:editId="31F3DACB">
                  <wp:simplePos x="0" y="0"/>
                  <wp:positionH relativeFrom="page">
                    <wp:posOffset>6217920</wp:posOffset>
                  </wp:positionH>
                  <wp:positionV relativeFrom="page">
                    <wp:posOffset>548640</wp:posOffset>
                  </wp:positionV>
                  <wp:extent cx="438912" cy="8686800"/>
                  <wp:effectExtent l="0" t="0" r="0" b="0"/>
                  <wp:wrapNone/>
                  <wp:docPr id="63811" name="Picture 638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64736" behindDoc="0" locked="0" layoutInCell="1" allowOverlap="1" wp14:anchorId="731D7496" wp14:editId="4C0E8C56">
                  <wp:simplePos x="0" y="0"/>
                  <wp:positionH relativeFrom="page">
                    <wp:posOffset>-548640</wp:posOffset>
                  </wp:positionH>
                  <wp:positionV relativeFrom="page">
                    <wp:posOffset>548640</wp:posOffset>
                  </wp:positionV>
                  <wp:extent cx="438912" cy="8686800"/>
                  <wp:effectExtent l="0" t="0" r="0" b="0"/>
                  <wp:wrapNone/>
                  <wp:docPr id="63812" name="Picture 638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5</w:instrText>
            </w:r>
            <w:r>
              <w:rPr>
                <w:noProof/>
              </w:rPr>
              <w:fldChar w:fldCharType="end"/>
            </w:r>
            <w:r>
              <w:rPr>
                <w:noProof/>
              </w:rPr>
              <w:instrText>="5" "</w:instrText>
            </w:r>
            <w:r w:rsidRPr="00446D99">
              <w:rPr>
                <w:noProof/>
                <w:lang w:eastAsia="en-US"/>
              </w:rPr>
              <w:drawing>
                <wp:anchor distT="0" distB="0" distL="114300" distR="114300" simplePos="0" relativeHeight="251767808" behindDoc="0" locked="0" layoutInCell="1" allowOverlap="1" wp14:anchorId="652AA42B" wp14:editId="2FE8F929">
                  <wp:simplePos x="0" y="0"/>
                  <wp:positionH relativeFrom="page">
                    <wp:posOffset>6217920</wp:posOffset>
                  </wp:positionH>
                  <wp:positionV relativeFrom="page">
                    <wp:posOffset>548640</wp:posOffset>
                  </wp:positionV>
                  <wp:extent cx="438912" cy="8686800"/>
                  <wp:effectExtent l="0" t="0" r="0" b="0"/>
                  <wp:wrapNone/>
                  <wp:docPr id="63813" name="Picture 638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66784" behindDoc="0" locked="0" layoutInCell="1" allowOverlap="1" wp14:anchorId="17AB772F" wp14:editId="2807FF06">
                  <wp:simplePos x="0" y="0"/>
                  <wp:positionH relativeFrom="page">
                    <wp:posOffset>-548640</wp:posOffset>
                  </wp:positionH>
                  <wp:positionV relativeFrom="page">
                    <wp:posOffset>548640</wp:posOffset>
                  </wp:positionV>
                  <wp:extent cx="438912" cy="8686800"/>
                  <wp:effectExtent l="0" t="0" r="0" b="0"/>
                  <wp:wrapNone/>
                  <wp:docPr id="63814" name="Picture 638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00176848" w:rsidRPr="00446D99">
              <w:rPr>
                <w:noProof/>
                <w:lang w:eastAsia="en-US"/>
              </w:rPr>
              <w:drawing>
                <wp:anchor distT="0" distB="0" distL="114300" distR="114300" simplePos="0" relativeHeight="252021760" behindDoc="0" locked="0" layoutInCell="1" allowOverlap="1" wp14:anchorId="652AA42B" wp14:editId="2FE8F929">
                  <wp:simplePos x="0" y="0"/>
                  <wp:positionH relativeFrom="page">
                    <wp:posOffset>6217920</wp:posOffset>
                  </wp:positionH>
                  <wp:positionV relativeFrom="page">
                    <wp:posOffset>548640</wp:posOffset>
                  </wp:positionV>
                  <wp:extent cx="438912" cy="8686800"/>
                  <wp:effectExtent l="0" t="0" r="0" b="0"/>
                  <wp:wrapNone/>
                  <wp:docPr id="63874" name="Picture 638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6848" w:rsidRPr="00446D99">
              <w:rPr>
                <w:noProof/>
                <w:lang w:eastAsia="en-US"/>
              </w:rPr>
              <w:drawing>
                <wp:anchor distT="0" distB="0" distL="114300" distR="114300" simplePos="0" relativeHeight="252020736" behindDoc="0" locked="0" layoutInCell="1" allowOverlap="1" wp14:anchorId="17AB772F" wp14:editId="2807FF06">
                  <wp:simplePos x="0" y="0"/>
                  <wp:positionH relativeFrom="page">
                    <wp:posOffset>-548640</wp:posOffset>
                  </wp:positionH>
                  <wp:positionV relativeFrom="page">
                    <wp:posOffset>548640</wp:posOffset>
                  </wp:positionV>
                  <wp:extent cx="438912" cy="8686800"/>
                  <wp:effectExtent l="0" t="0" r="0" b="0"/>
                  <wp:wrapNone/>
                  <wp:docPr id="63875" name="Picture 638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5</w:instrText>
            </w:r>
            <w:r>
              <w:rPr>
                <w:noProof/>
              </w:rPr>
              <w:fldChar w:fldCharType="end"/>
            </w:r>
            <w:r>
              <w:rPr>
                <w:noProof/>
              </w:rPr>
              <w:instrText>="6" "</w:instrText>
            </w:r>
            <w:r w:rsidRPr="00D6267E">
              <w:rPr>
                <w:noProof/>
                <w:lang w:eastAsia="en-US"/>
              </w:rPr>
              <w:drawing>
                <wp:anchor distT="0" distB="0" distL="114300" distR="114300" simplePos="0" relativeHeight="251769856" behindDoc="0" locked="0" layoutInCell="1" allowOverlap="1" wp14:anchorId="58009CB5" wp14:editId="2A88C24B">
                  <wp:simplePos x="0" y="0"/>
                  <wp:positionH relativeFrom="page">
                    <wp:posOffset>6217920</wp:posOffset>
                  </wp:positionH>
                  <wp:positionV relativeFrom="page">
                    <wp:posOffset>548640</wp:posOffset>
                  </wp:positionV>
                  <wp:extent cx="438912" cy="8686800"/>
                  <wp:effectExtent l="0" t="0" r="0" b="0"/>
                  <wp:wrapNone/>
                  <wp:docPr id="63815" name="Picture 638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768832" behindDoc="0" locked="0" layoutInCell="1" allowOverlap="1" wp14:anchorId="5B92785C" wp14:editId="1D203558">
                  <wp:simplePos x="0" y="0"/>
                  <wp:positionH relativeFrom="page">
                    <wp:posOffset>-548640</wp:posOffset>
                  </wp:positionH>
                  <wp:positionV relativeFrom="page">
                    <wp:posOffset>548640</wp:posOffset>
                  </wp:positionV>
                  <wp:extent cx="438912" cy="8686800"/>
                  <wp:effectExtent l="0" t="0" r="0" b="0"/>
                  <wp:wrapNone/>
                  <wp:docPr id="63816" name="Picture 638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5</w:instrText>
            </w:r>
            <w:r>
              <w:rPr>
                <w:noProof/>
              </w:rPr>
              <w:fldChar w:fldCharType="end"/>
            </w:r>
            <w:r>
              <w:rPr>
                <w:noProof/>
              </w:rPr>
              <w:instrText xml:space="preserve"> = "7" "</w:instrText>
            </w:r>
            <w:r w:rsidRPr="002D7257">
              <w:rPr>
                <w:noProof/>
                <w:lang w:eastAsia="en-US"/>
              </w:rPr>
              <w:drawing>
                <wp:anchor distT="0" distB="0" distL="114300" distR="114300" simplePos="0" relativeHeight="251772928" behindDoc="0" locked="0" layoutInCell="1" allowOverlap="1" wp14:anchorId="77AB353A" wp14:editId="7E25DE1D">
                  <wp:simplePos x="0" y="0"/>
                  <wp:positionH relativeFrom="page">
                    <wp:posOffset>6217920</wp:posOffset>
                  </wp:positionH>
                  <wp:positionV relativeFrom="page">
                    <wp:posOffset>548640</wp:posOffset>
                  </wp:positionV>
                  <wp:extent cx="438912" cy="8689314"/>
                  <wp:effectExtent l="0" t="0" r="0" b="0"/>
                  <wp:wrapNone/>
                  <wp:docPr id="63817" name="Picture 63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70880" behindDoc="0" locked="0" layoutInCell="1" allowOverlap="1" wp14:anchorId="0DC6FC0B" wp14:editId="25BFEF11">
                  <wp:simplePos x="0" y="0"/>
                  <wp:positionH relativeFrom="page">
                    <wp:posOffset>-548640</wp:posOffset>
                  </wp:positionH>
                  <wp:positionV relativeFrom="page">
                    <wp:posOffset>551815</wp:posOffset>
                  </wp:positionV>
                  <wp:extent cx="438912" cy="8689314"/>
                  <wp:effectExtent l="0" t="0" r="0" b="0"/>
                  <wp:wrapNone/>
                  <wp:docPr id="63818" name="Picture 638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5</w:instrText>
            </w:r>
            <w:r>
              <w:rPr>
                <w:noProof/>
              </w:rPr>
              <w:fldChar w:fldCharType="end"/>
            </w:r>
            <w:r>
              <w:rPr>
                <w:noProof/>
              </w:rPr>
              <w:instrText xml:space="preserve"> = "8" "</w:instrText>
            </w:r>
            <w:r w:rsidRPr="002D7257">
              <w:rPr>
                <w:noProof/>
                <w:lang w:eastAsia="en-US"/>
              </w:rPr>
              <w:drawing>
                <wp:anchor distT="0" distB="0" distL="114300" distR="114300" simplePos="0" relativeHeight="251774976" behindDoc="0" locked="0" layoutInCell="1" allowOverlap="1" wp14:anchorId="4F431413" wp14:editId="5B65FFE2">
                  <wp:simplePos x="0" y="0"/>
                  <wp:positionH relativeFrom="page">
                    <wp:posOffset>6217920</wp:posOffset>
                  </wp:positionH>
                  <wp:positionV relativeFrom="page">
                    <wp:posOffset>548640</wp:posOffset>
                  </wp:positionV>
                  <wp:extent cx="438912" cy="8686800"/>
                  <wp:effectExtent l="0" t="0" r="0" b="0"/>
                  <wp:wrapNone/>
                  <wp:docPr id="63819" name="Picture 638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1773952" behindDoc="0" locked="0" layoutInCell="1" allowOverlap="1" wp14:anchorId="731658EA" wp14:editId="3B5E04B7">
                  <wp:simplePos x="0" y="0"/>
                  <wp:positionH relativeFrom="page">
                    <wp:posOffset>-548640</wp:posOffset>
                  </wp:positionH>
                  <wp:positionV relativeFrom="page">
                    <wp:posOffset>548640</wp:posOffset>
                  </wp:positionV>
                  <wp:extent cx="438912" cy="8689314"/>
                  <wp:effectExtent l="0" t="0" r="0" b="0"/>
                  <wp:wrapNone/>
                  <wp:docPr id="63820" name="Picture 638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71904" behindDoc="0" locked="0" layoutInCell="1" allowOverlap="1" wp14:anchorId="20E7B620" wp14:editId="7442B4B3">
                  <wp:simplePos x="0" y="0"/>
                  <wp:positionH relativeFrom="page">
                    <wp:posOffset>-548640</wp:posOffset>
                  </wp:positionH>
                  <wp:positionV relativeFrom="page">
                    <wp:posOffset>551815</wp:posOffset>
                  </wp:positionV>
                  <wp:extent cx="438912" cy="8689314"/>
                  <wp:effectExtent l="0" t="0" r="0" b="0"/>
                  <wp:wrapNone/>
                  <wp:docPr id="63821" name="Picture 63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DE65A5" w:rsidRPr="00C15082" w:rsidRDefault="00DE65A5" w:rsidP="00DE65A5">
      <w:pPr>
        <w:pStyle w:val="ACLSubsection"/>
      </w:pPr>
      <w:r w:rsidRPr="00C15082">
        <w:t>Accessibility</w:t>
      </w:r>
    </w:p>
    <w:p w:rsidR="00DE65A5" w:rsidRPr="00C07A98" w:rsidRDefault="00DE65A5" w:rsidP="00E006C3">
      <w:pPr>
        <w:pStyle w:val="ACLText"/>
      </w:pPr>
      <w:r w:rsidRPr="00C15082">
        <w:t>In an effort to accommodate the color-blind (as well as those printing to paper), grayscale readability for all accepted papers will be en</w:t>
      </w:r>
      <w:r>
        <w:t>couraged</w:t>
      </w:r>
      <w:r w:rsidRPr="00C15082">
        <w:t>. Color is not forbidden, but authors should ensure that tables and figures do not rely solely on color to convey critical distinctions.</w:t>
      </w:r>
    </w:p>
    <w:p w:rsidR="00DE65A5" w:rsidRPr="00B0789C" w:rsidRDefault="00DE65A5" w:rsidP="00DE65A5">
      <w:pPr>
        <w:pStyle w:val="ACLSection"/>
      </w:pPr>
      <w:bookmarkStart w:id="4" w:name="Sec3"/>
      <w:bookmarkStart w:id="5" w:name="_Ref432587649"/>
      <w:bookmarkEnd w:id="4"/>
      <w:r w:rsidRPr="00C15082">
        <w:t>L</w:t>
      </w:r>
      <w:r>
        <w:t>ength of Submission</w:t>
      </w:r>
      <w:bookmarkEnd w:id="5"/>
    </w:p>
    <w:p w:rsidR="00DE65A5" w:rsidRDefault="00DE65A5" w:rsidP="00E006C3">
      <w:pPr>
        <w:pStyle w:val="ACLText"/>
      </w:pPr>
      <w:r w:rsidRPr="006D6257">
        <w:t xml:space="preserve">The NAACL HLT 2016 main conference accepts submissions of long papers and short papers.  </w:t>
      </w:r>
      <w:r w:rsidRPr="007E0979">
        <w:t xml:space="preserve">Long papers may consist of up to eight (8) pages of content, plus unlimited pages for references. Upon acceptance, final versions of long papers will be given one additional page (up to 9 pages with unlimited pages for references) so that reviewers’ comments can be taken into account.  Short papers may consist of up to four (4) pages of content, plus unlimited pages for references. Upon acceptance, short papers will be given five (5) pages in the proceedings and unlimited pages for references.  </w:t>
      </w:r>
      <w:r w:rsidRPr="006D6257">
        <w:t>For both long and short papers, all illustrations and appendices must be accommodated within these page limits, observing the formatting instructions given in the present document.  Papers that do not conform to the specified length and formatting requirements are subject to be rejected without review.</w:t>
      </w:r>
    </w:p>
    <w:tbl>
      <w:tblPr>
        <w:tblpPr w:leftFromText="187" w:rightFromText="187" w:bottomFromText="144" w:tblpXSpec="center" w:tblpY="1"/>
        <w:tblOverlap w:val="never"/>
        <w:tblW w:w="0" w:type="auto"/>
        <w:tblLook w:val="04A0" w:firstRow="1" w:lastRow="0" w:firstColumn="1" w:lastColumn="0" w:noHBand="0" w:noVBand="1"/>
      </w:tblPr>
      <w:tblGrid>
        <w:gridCol w:w="4526"/>
      </w:tblGrid>
      <w:tr w:rsidR="00DE65A5" w:rsidTr="00FE4C01">
        <w:tc>
          <w:tcPr>
            <w:tcW w:w="4526" w:type="dxa"/>
          </w:tcPr>
          <w:tbl>
            <w:tblPr>
              <w:tblW w:w="393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40"/>
              <w:gridCol w:w="1150"/>
              <w:gridCol w:w="747"/>
            </w:tblGrid>
            <w:tr w:rsidR="00DE65A5" w:rsidRPr="001C6771" w:rsidTr="00FE4C01">
              <w:trPr>
                <w:trHeight w:val="256"/>
                <w:jc w:val="center"/>
              </w:trPr>
              <w:tc>
                <w:tcPr>
                  <w:tcW w:w="2040" w:type="dxa"/>
                  <w:shd w:val="clear" w:color="auto" w:fill="auto"/>
                </w:tcPr>
                <w:p w:rsidR="00DE65A5" w:rsidRPr="009E5B39" w:rsidRDefault="00DE65A5" w:rsidP="009E5B39">
                  <w:pPr>
                    <w:pStyle w:val="ACLText"/>
                    <w:framePr w:hSpace="187" w:wrap="around" w:hAnchor="text" w:xAlign="center" w:y="1"/>
                    <w:suppressOverlap/>
                    <w:rPr>
                      <w:b/>
                      <w:bCs/>
                    </w:rPr>
                  </w:pPr>
                  <w:r w:rsidRPr="009E5B39">
                    <w:rPr>
                      <w:b/>
                      <w:bCs/>
                    </w:rPr>
                    <w:t xml:space="preserve">Type of Text </w:t>
                  </w:r>
                </w:p>
              </w:tc>
              <w:tc>
                <w:tcPr>
                  <w:tcW w:w="1150" w:type="dxa"/>
                  <w:tcBorders>
                    <w:bottom w:val="single" w:sz="4" w:space="0" w:color="auto"/>
                    <w:right w:val="nil"/>
                  </w:tcBorders>
                  <w:shd w:val="clear" w:color="auto" w:fill="auto"/>
                </w:tcPr>
                <w:p w:rsidR="00DE65A5" w:rsidRPr="009E5B39" w:rsidRDefault="00DE65A5" w:rsidP="009E5B39">
                  <w:pPr>
                    <w:pStyle w:val="ACLText"/>
                    <w:framePr w:hSpace="187" w:wrap="around" w:hAnchor="text" w:xAlign="center" w:y="1"/>
                    <w:suppressOverlap/>
                    <w:rPr>
                      <w:b/>
                      <w:bCs/>
                    </w:rPr>
                  </w:pPr>
                  <w:r w:rsidRPr="009E5B39">
                    <w:rPr>
                      <w:b/>
                      <w:bCs/>
                    </w:rPr>
                    <w:t>Font Size</w:t>
                  </w:r>
                </w:p>
              </w:tc>
              <w:tc>
                <w:tcPr>
                  <w:tcW w:w="747" w:type="dxa"/>
                  <w:tcBorders>
                    <w:left w:val="nil"/>
                    <w:bottom w:val="single" w:sz="4" w:space="0" w:color="auto"/>
                  </w:tcBorders>
                </w:tcPr>
                <w:p w:rsidR="00DE65A5" w:rsidRPr="009E5B39" w:rsidRDefault="00DE65A5" w:rsidP="009E5B39">
                  <w:pPr>
                    <w:pStyle w:val="ACLText"/>
                    <w:framePr w:hSpace="187" w:wrap="around" w:hAnchor="text" w:xAlign="center" w:y="1"/>
                    <w:suppressOverlap/>
                    <w:rPr>
                      <w:b/>
                      <w:bCs/>
                    </w:rPr>
                  </w:pPr>
                  <w:r w:rsidRPr="009E5B39">
                    <w:rPr>
                      <w:b/>
                      <w:bCs/>
                    </w:rPr>
                    <w:t>Style</w:t>
                  </w: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paper title</w:t>
                  </w:r>
                </w:p>
              </w:tc>
              <w:tc>
                <w:tcPr>
                  <w:tcW w:w="1150" w:type="dxa"/>
                  <w:tcBorders>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15 </w:t>
                  </w:r>
                  <w:proofErr w:type="spellStart"/>
                  <w:r w:rsidRPr="00205904">
                    <w:rPr>
                      <w:bCs/>
                      <w:color w:val="000000"/>
                    </w:rPr>
                    <w:t>pt</w:t>
                  </w:r>
                  <w:proofErr w:type="spellEnd"/>
                </w:p>
              </w:tc>
              <w:tc>
                <w:tcPr>
                  <w:tcW w:w="747" w:type="dxa"/>
                  <w:tcBorders>
                    <w:left w:val="nil"/>
                    <w:bottom w:val="nil"/>
                  </w:tcBorders>
                </w:tcPr>
                <w:p w:rsidR="00DE65A5" w:rsidRPr="00CD6FB8" w:rsidRDefault="00DE65A5" w:rsidP="009E5B39">
                  <w:pPr>
                    <w:keepNext/>
                    <w:keepLines/>
                    <w:framePr w:hSpace="187" w:wrap="around" w:hAnchor="text" w:xAlign="center" w:y="1"/>
                    <w:suppressOverlap/>
                  </w:pPr>
                  <w:r w:rsidRPr="00CD6FB8">
                    <w:t>bold</w:t>
                  </w: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author names</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12 </w:t>
                  </w:r>
                  <w:proofErr w:type="spellStart"/>
                  <w:r w:rsidRPr="00205904">
                    <w:rPr>
                      <w:bCs/>
                      <w:color w:val="000000"/>
                    </w:rPr>
                    <w:t>pt</w:t>
                  </w:r>
                  <w:proofErr w:type="spellEnd"/>
                </w:p>
              </w:tc>
              <w:tc>
                <w:tcPr>
                  <w:tcW w:w="747" w:type="dxa"/>
                  <w:tcBorders>
                    <w:top w:val="nil"/>
                    <w:left w:val="nil"/>
                    <w:bottom w:val="nil"/>
                  </w:tcBorders>
                </w:tcPr>
                <w:p w:rsidR="00DE65A5" w:rsidRPr="00CD6FB8" w:rsidRDefault="00DE65A5" w:rsidP="009E5B39">
                  <w:pPr>
                    <w:keepNext/>
                    <w:keepLines/>
                    <w:framePr w:hSpace="187" w:wrap="around" w:hAnchor="text" w:xAlign="center" w:y="1"/>
                    <w:suppressOverlap/>
                  </w:pPr>
                  <w:r w:rsidRPr="00CD6FB8">
                    <w:t>bold</w:t>
                  </w:r>
                </w:p>
              </w:tc>
            </w:tr>
            <w:tr w:rsidR="00DE65A5" w:rsidRPr="00DD7CE0" w:rsidTr="00FE4C01">
              <w:trPr>
                <w:trHeight w:val="87"/>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author affiliation</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12 </w:t>
                  </w:r>
                  <w:proofErr w:type="spellStart"/>
                  <w:r w:rsidRPr="00205904">
                    <w:rPr>
                      <w:bCs/>
                      <w:color w:val="000000"/>
                    </w:rPr>
                    <w:t>pt</w:t>
                  </w:r>
                  <w:proofErr w:type="spellEnd"/>
                </w:p>
              </w:tc>
              <w:tc>
                <w:tcPr>
                  <w:tcW w:w="747" w:type="dxa"/>
                  <w:tcBorders>
                    <w:top w:val="nil"/>
                    <w:left w:val="nil"/>
                    <w:bottom w:val="nil"/>
                  </w:tcBorders>
                </w:tcPr>
                <w:p w:rsidR="00DE65A5" w:rsidRPr="00205904" w:rsidRDefault="00DE65A5" w:rsidP="009E5B39">
                  <w:pPr>
                    <w:keepNext/>
                    <w:keepLines/>
                    <w:framePr w:hSpace="187" w:wrap="around" w:hAnchor="text" w:xAlign="center" w:y="1"/>
                    <w:suppressOverlap/>
                    <w:rPr>
                      <w:bCs/>
                      <w:color w:val="000000"/>
                    </w:rPr>
                  </w:pPr>
                </w:p>
              </w:tc>
            </w:tr>
            <w:tr w:rsidR="00DE65A5" w:rsidRPr="00DD7CE0" w:rsidTr="00FE4C01">
              <w:trPr>
                <w:trHeight w:val="71"/>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the word “Abstract”</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12 </w:t>
                  </w:r>
                  <w:proofErr w:type="spellStart"/>
                  <w:r w:rsidRPr="00205904">
                    <w:rPr>
                      <w:bCs/>
                      <w:color w:val="000000"/>
                    </w:rPr>
                    <w:t>pt</w:t>
                  </w:r>
                  <w:proofErr w:type="spellEnd"/>
                </w:p>
              </w:tc>
              <w:tc>
                <w:tcPr>
                  <w:tcW w:w="747" w:type="dxa"/>
                  <w:tcBorders>
                    <w:top w:val="nil"/>
                    <w:left w:val="nil"/>
                    <w:bottom w:val="nil"/>
                  </w:tcBorders>
                </w:tcPr>
                <w:p w:rsidR="00DE65A5" w:rsidRPr="00CD6FB8" w:rsidRDefault="00DE65A5" w:rsidP="009E5B39">
                  <w:pPr>
                    <w:keepNext/>
                    <w:keepLines/>
                    <w:framePr w:hSpace="187" w:wrap="around" w:hAnchor="text" w:xAlign="center" w:y="1"/>
                    <w:suppressOverlap/>
                  </w:pPr>
                  <w:r w:rsidRPr="00CD6FB8">
                    <w:t>bold</w:t>
                  </w: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section titles</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12 </w:t>
                  </w:r>
                  <w:proofErr w:type="spellStart"/>
                  <w:r w:rsidRPr="00205904">
                    <w:rPr>
                      <w:bCs/>
                      <w:color w:val="000000"/>
                    </w:rPr>
                    <w:t>pt</w:t>
                  </w:r>
                  <w:proofErr w:type="spellEnd"/>
                </w:p>
              </w:tc>
              <w:tc>
                <w:tcPr>
                  <w:tcW w:w="747" w:type="dxa"/>
                  <w:tcBorders>
                    <w:top w:val="nil"/>
                    <w:left w:val="nil"/>
                    <w:bottom w:val="nil"/>
                  </w:tcBorders>
                </w:tcPr>
                <w:p w:rsidR="00DE65A5" w:rsidRPr="00CD6FB8" w:rsidRDefault="00DE65A5" w:rsidP="009E5B39">
                  <w:pPr>
                    <w:keepNext/>
                    <w:keepLines/>
                    <w:framePr w:hSpace="187" w:wrap="around" w:hAnchor="text" w:xAlign="center" w:y="1"/>
                    <w:suppressOverlap/>
                  </w:pPr>
                  <w:r w:rsidRPr="00CD6FB8">
                    <w:t>bold</w:t>
                  </w:r>
                </w:p>
              </w:tc>
            </w:tr>
            <w:tr w:rsidR="00DE65A5" w:rsidRPr="00DD7CE0" w:rsidTr="00FE4C01">
              <w:trPr>
                <w:trHeight w:val="87"/>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document text</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11 </w:t>
                  </w:r>
                  <w:proofErr w:type="spellStart"/>
                  <w:r w:rsidRPr="00205904">
                    <w:rPr>
                      <w:bCs/>
                      <w:color w:val="000000"/>
                    </w:rPr>
                    <w:t>pt</w:t>
                  </w:r>
                  <w:proofErr w:type="spellEnd"/>
                </w:p>
              </w:tc>
              <w:tc>
                <w:tcPr>
                  <w:tcW w:w="747" w:type="dxa"/>
                  <w:tcBorders>
                    <w:top w:val="nil"/>
                    <w:left w:val="nil"/>
                    <w:bottom w:val="nil"/>
                  </w:tcBorders>
                </w:tcPr>
                <w:p w:rsidR="00DE65A5" w:rsidRPr="00205904" w:rsidRDefault="00DE65A5" w:rsidP="009E5B39">
                  <w:pPr>
                    <w:keepNext/>
                    <w:keepLines/>
                    <w:framePr w:hSpace="187" w:wrap="around" w:hAnchor="text" w:xAlign="center" w:y="1"/>
                    <w:suppressOverlap/>
                    <w:rPr>
                      <w:bCs/>
                      <w:color w:val="000000"/>
                    </w:rPr>
                  </w:pP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abstract text</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10 </w:t>
                  </w:r>
                  <w:proofErr w:type="spellStart"/>
                  <w:r w:rsidRPr="00205904">
                    <w:rPr>
                      <w:bCs/>
                      <w:color w:val="000000"/>
                    </w:rPr>
                    <w:t>pt</w:t>
                  </w:r>
                  <w:proofErr w:type="spellEnd"/>
                </w:p>
              </w:tc>
              <w:tc>
                <w:tcPr>
                  <w:tcW w:w="747" w:type="dxa"/>
                  <w:tcBorders>
                    <w:top w:val="nil"/>
                    <w:left w:val="nil"/>
                    <w:bottom w:val="nil"/>
                  </w:tcBorders>
                </w:tcPr>
                <w:p w:rsidR="00DE65A5" w:rsidRPr="00205904" w:rsidRDefault="00DE65A5" w:rsidP="009E5B39">
                  <w:pPr>
                    <w:keepNext/>
                    <w:keepLines/>
                    <w:framePr w:hSpace="187" w:wrap="around" w:hAnchor="text" w:xAlign="center" w:y="1"/>
                    <w:suppressOverlap/>
                    <w:rPr>
                      <w:bCs/>
                      <w:color w:val="000000"/>
                    </w:rPr>
                  </w:pP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captions</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9 </w:t>
                  </w:r>
                  <w:proofErr w:type="spellStart"/>
                  <w:r w:rsidRPr="00205904">
                    <w:rPr>
                      <w:bCs/>
                      <w:color w:val="000000"/>
                    </w:rPr>
                    <w:t>pt</w:t>
                  </w:r>
                  <w:proofErr w:type="spellEnd"/>
                </w:p>
              </w:tc>
              <w:tc>
                <w:tcPr>
                  <w:tcW w:w="747" w:type="dxa"/>
                  <w:tcBorders>
                    <w:top w:val="nil"/>
                    <w:left w:val="nil"/>
                    <w:bottom w:val="nil"/>
                  </w:tcBorders>
                </w:tcPr>
                <w:p w:rsidR="00DE65A5" w:rsidRPr="00205904" w:rsidRDefault="00DE65A5" w:rsidP="009E5B39">
                  <w:pPr>
                    <w:keepNext/>
                    <w:keepLines/>
                    <w:framePr w:hSpace="187" w:wrap="around" w:hAnchor="text" w:xAlign="center" w:y="1"/>
                    <w:suppressOverlap/>
                    <w:rPr>
                      <w:bCs/>
                      <w:color w:val="000000"/>
                    </w:rPr>
                  </w:pP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caption label</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9 </w:t>
                  </w:r>
                  <w:proofErr w:type="spellStart"/>
                  <w:r w:rsidRPr="00205904">
                    <w:rPr>
                      <w:bCs/>
                      <w:color w:val="000000"/>
                    </w:rPr>
                    <w:t>pt</w:t>
                  </w:r>
                  <w:proofErr w:type="spellEnd"/>
                </w:p>
              </w:tc>
              <w:tc>
                <w:tcPr>
                  <w:tcW w:w="747" w:type="dxa"/>
                  <w:tcBorders>
                    <w:top w:val="nil"/>
                    <w:left w:val="nil"/>
                    <w:bottom w:val="nil"/>
                  </w:tcBorders>
                </w:tcPr>
                <w:p w:rsidR="00DE65A5" w:rsidRPr="00CD6FB8" w:rsidRDefault="00DE65A5" w:rsidP="009E5B39">
                  <w:pPr>
                    <w:keepNext/>
                    <w:keepLines/>
                    <w:framePr w:hSpace="187" w:wrap="around" w:hAnchor="text" w:xAlign="center" w:y="1"/>
                    <w:suppressOverlap/>
                  </w:pPr>
                  <w:r w:rsidRPr="00CD6FB8">
                    <w:t>bold</w:t>
                  </w:r>
                </w:p>
              </w:tc>
            </w:tr>
            <w:tr w:rsidR="00DE65A5" w:rsidRPr="00DD7CE0" w:rsidTr="00FE4C01">
              <w:trPr>
                <w:trHeight w:val="230"/>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bibliography</w:t>
                  </w:r>
                </w:p>
              </w:tc>
              <w:tc>
                <w:tcPr>
                  <w:tcW w:w="1150" w:type="dxa"/>
                  <w:tcBorders>
                    <w:top w:val="nil"/>
                    <w:bottom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10 </w:t>
                  </w:r>
                  <w:proofErr w:type="spellStart"/>
                  <w:r w:rsidRPr="00205904">
                    <w:rPr>
                      <w:bCs/>
                      <w:color w:val="000000"/>
                    </w:rPr>
                    <w:t>pt</w:t>
                  </w:r>
                  <w:proofErr w:type="spellEnd"/>
                </w:p>
              </w:tc>
              <w:tc>
                <w:tcPr>
                  <w:tcW w:w="747" w:type="dxa"/>
                  <w:tcBorders>
                    <w:top w:val="nil"/>
                    <w:left w:val="nil"/>
                    <w:bottom w:val="nil"/>
                  </w:tcBorders>
                </w:tcPr>
                <w:p w:rsidR="00DE65A5" w:rsidRPr="00205904" w:rsidRDefault="00DE65A5" w:rsidP="009E5B39">
                  <w:pPr>
                    <w:keepNext/>
                    <w:keepLines/>
                    <w:framePr w:hSpace="187" w:wrap="around" w:hAnchor="text" w:xAlign="center" w:y="1"/>
                    <w:suppressOverlap/>
                    <w:rPr>
                      <w:bCs/>
                      <w:color w:val="000000"/>
                    </w:rPr>
                  </w:pPr>
                </w:p>
              </w:tc>
            </w:tr>
            <w:tr w:rsidR="00DE65A5" w:rsidRPr="00DD7CE0" w:rsidTr="00FE4C01">
              <w:trPr>
                <w:trHeight w:val="247"/>
                <w:jc w:val="center"/>
              </w:trPr>
              <w:tc>
                <w:tcPr>
                  <w:tcW w:w="2040" w:type="dxa"/>
                  <w:shd w:val="clear" w:color="auto" w:fill="auto"/>
                </w:tcPr>
                <w:p w:rsidR="00DE65A5" w:rsidRPr="00CD6FB8" w:rsidRDefault="00DE65A5" w:rsidP="009E5B39">
                  <w:pPr>
                    <w:keepNext/>
                    <w:keepLines/>
                    <w:framePr w:hSpace="187" w:wrap="around" w:hAnchor="text" w:xAlign="center" w:y="1"/>
                    <w:suppressOverlap/>
                  </w:pPr>
                  <w:r w:rsidRPr="00CD6FB8">
                    <w:t>footnotes</w:t>
                  </w:r>
                </w:p>
              </w:tc>
              <w:tc>
                <w:tcPr>
                  <w:tcW w:w="1150" w:type="dxa"/>
                  <w:tcBorders>
                    <w:top w:val="nil"/>
                    <w:right w:val="nil"/>
                  </w:tcBorders>
                  <w:shd w:val="clear" w:color="auto" w:fill="auto"/>
                </w:tcPr>
                <w:p w:rsidR="00DE65A5" w:rsidRPr="00205904" w:rsidRDefault="00DE65A5" w:rsidP="009E5B39">
                  <w:pPr>
                    <w:keepNext/>
                    <w:keepLines/>
                    <w:framePr w:hSpace="187" w:wrap="around" w:hAnchor="text" w:xAlign="center" w:y="1"/>
                    <w:suppressOverlap/>
                    <w:jc w:val="right"/>
                    <w:rPr>
                      <w:bCs/>
                      <w:color w:val="000000"/>
                    </w:rPr>
                  </w:pPr>
                  <w:r w:rsidRPr="00205904">
                    <w:rPr>
                      <w:bCs/>
                      <w:color w:val="000000"/>
                    </w:rPr>
                    <w:t xml:space="preserve">9 </w:t>
                  </w:r>
                  <w:proofErr w:type="spellStart"/>
                  <w:r w:rsidRPr="00205904">
                    <w:rPr>
                      <w:bCs/>
                      <w:color w:val="000000"/>
                    </w:rPr>
                    <w:t>pt</w:t>
                  </w:r>
                  <w:proofErr w:type="spellEnd"/>
                </w:p>
              </w:tc>
              <w:tc>
                <w:tcPr>
                  <w:tcW w:w="747" w:type="dxa"/>
                  <w:tcBorders>
                    <w:top w:val="nil"/>
                    <w:left w:val="nil"/>
                  </w:tcBorders>
                </w:tcPr>
                <w:p w:rsidR="00DE65A5" w:rsidRPr="00205904" w:rsidRDefault="00DE65A5" w:rsidP="009E5B39">
                  <w:pPr>
                    <w:keepNext/>
                    <w:keepLines/>
                    <w:framePr w:hSpace="187" w:wrap="around" w:hAnchor="text" w:xAlign="center" w:y="1"/>
                    <w:suppressOverlap/>
                    <w:rPr>
                      <w:bCs/>
                      <w:color w:val="000000"/>
                    </w:rPr>
                  </w:pPr>
                </w:p>
              </w:tc>
            </w:tr>
          </w:tbl>
          <w:p w:rsidR="00DE65A5" w:rsidRDefault="00DE65A5" w:rsidP="00FE4C01"/>
        </w:tc>
      </w:tr>
      <w:tr w:rsidR="00DE65A5" w:rsidTr="00FE4C01">
        <w:tc>
          <w:tcPr>
            <w:tcW w:w="4526" w:type="dxa"/>
          </w:tcPr>
          <w:p w:rsidR="00DE65A5" w:rsidRPr="00C82A2A" w:rsidRDefault="00041E14" w:rsidP="00C82A2A">
            <w:pPr>
              <w:pStyle w:val="ACLCaption"/>
              <w:framePr w:hSpace="0" w:wrap="auto" w:xAlign="left" w:yAlign="inline"/>
              <w:suppressOverlap w:val="0"/>
              <w:rPr>
                <w:rStyle w:val="ACLCaptionText"/>
              </w:rPr>
            </w:pPr>
            <w:r w:rsidRPr="00C82A2A">
              <w:rPr>
                <w:rStyle w:val="ACLCaptionLabel"/>
              </w:rPr>
              <w:t xml:space="preserve">Table </w:t>
            </w:r>
            <w:r w:rsidRPr="00C82A2A">
              <w:rPr>
                <w:rStyle w:val="ACLCaptionLabel"/>
              </w:rPr>
              <w:fldChar w:fldCharType="begin"/>
            </w:r>
            <w:r w:rsidRPr="00C82A2A">
              <w:rPr>
                <w:rStyle w:val="ACLCaptionLabel"/>
              </w:rPr>
              <w:instrText xml:space="preserve"> SEQ Table \* ARABIC </w:instrText>
            </w:r>
            <w:r w:rsidRPr="00C82A2A">
              <w:rPr>
                <w:rStyle w:val="ACLCaptionLabel"/>
              </w:rPr>
              <w:fldChar w:fldCharType="separate"/>
            </w:r>
            <w:r w:rsidR="00176848">
              <w:rPr>
                <w:rStyle w:val="ACLCaptionLabel"/>
                <w:noProof/>
              </w:rPr>
              <w:t>1</w:t>
            </w:r>
            <w:r w:rsidRPr="00C82A2A">
              <w:rPr>
                <w:rStyle w:val="ACLCaptionLabel"/>
              </w:rPr>
              <w:fldChar w:fldCharType="end"/>
            </w:r>
            <w:r w:rsidRPr="00C82A2A">
              <w:rPr>
                <w:rStyle w:val="ACLCaptionLabel"/>
              </w:rPr>
              <w:t>:</w:t>
            </w:r>
            <w:r w:rsidRPr="00C82A2A">
              <w:t xml:space="preserve">  </w:t>
            </w:r>
            <w:r w:rsidRPr="00C82A2A">
              <w:rPr>
                <w:rFonts w:eastAsia="MS Mincho"/>
              </w:rPr>
              <w:t>Font guide</w:t>
            </w:r>
            <w:r w:rsidRPr="00C82A2A">
              <w:rPr>
                <w:rStyle w:val="ACLCaptionText"/>
              </w:rPr>
              <w:t>.</w:t>
            </w:r>
          </w:p>
        </w:tc>
      </w:tr>
    </w:tbl>
    <w:p w:rsidR="00DE65A5" w:rsidRPr="00C15082" w:rsidRDefault="00DE65A5" w:rsidP="00041E14">
      <w:pPr>
        <w:pStyle w:val="ACLSection"/>
      </w:pPr>
      <w:r w:rsidRPr="00C15082">
        <w:t>Double-blind review process</w:t>
      </w:r>
    </w:p>
    <w:p w:rsidR="00DE65A5" w:rsidRPr="00CD6FB8" w:rsidRDefault="00DE65A5" w:rsidP="00E006C3">
      <w:pPr>
        <w:pStyle w:val="ACLText"/>
      </w:pPr>
      <w:r w:rsidRPr="00C15082">
        <w:t>As the reviewing will be blind, the paper must not include the authors’ names and affiliations. Further- more, self-references that reveal the author’s identity</w:t>
      </w:r>
      <w:r w:rsidRPr="009A27B8">
        <w:t>, e.g.,</w:t>
      </w:r>
      <w:r w:rsidRPr="00C15082">
        <w:t xml:space="preserve"> “We previously showed (Smith, 1991) ...” must be avoided. Instead, use citations such as “Smith previously showed (Smith, 1991) ...” Papers that do not conform to these requirements will be rejected without review. In addition, please do not post your submissions on the web until after the review process is comple</w:t>
      </w:r>
      <w:r>
        <w:t>t</w:t>
      </w:r>
      <w:r w:rsidRPr="00CD6FB8">
        <w:t xml:space="preserve">e (in special cases this is permitted: see the multiple submission policy below). </w:t>
      </w:r>
    </w:p>
    <w:p w:rsidR="00DE65A5" w:rsidRPr="00A56430" w:rsidRDefault="00DE65A5" w:rsidP="007E0979">
      <w:pPr>
        <w:pStyle w:val="ACLTextFirstlineindent016"/>
      </w:pPr>
      <w:r w:rsidRPr="00A56430">
        <w:lastRenderedPageBreak/>
        <w:t>We will reject without review any papers that do</w:t>
      </w:r>
      <w:r w:rsidRPr="00A56430">
        <w:br/>
        <w:t>not follow the official style guidelines, anonymity</w:t>
      </w:r>
      <w:r w:rsidRPr="00A56430">
        <w:br/>
        <w:t>conditions and page limits.</w:t>
      </w:r>
    </w:p>
    <w:p w:rsidR="00DE65A5" w:rsidRPr="006E7C44" w:rsidRDefault="00DE65A5" w:rsidP="00041E14">
      <w:pPr>
        <w:pStyle w:val="ACLSection"/>
      </w:pPr>
      <w:r w:rsidRPr="002E314F">
        <w:t>Multiple</w:t>
      </w:r>
      <w:r>
        <w:t xml:space="preserve"> Submission Policy</w:t>
      </w:r>
    </w:p>
    <w:p w:rsidR="00DE65A5" w:rsidRPr="00E95EC1" w:rsidRDefault="00DE65A5" w:rsidP="001C461A">
      <w:pPr>
        <w:pStyle w:val="ACLTextFirstlineindent016"/>
        <w:rPr>
          <w:b/>
          <w:bCs/>
        </w:rPr>
      </w:pPr>
      <w:r w:rsidRPr="00CD6FB8">
        <w:t>Papers that have been or will be submitted to other meetings or publications must indicate this at submission time. Authors of papers accepted for presentation at NAACL HLT 2016 must notify the program chairs by the camera-ready deadline as to whether the paper will be presented. All accepted papers must be presented at the conference to appear in the proceedings. We will not accept for publication or presentation papers that overlap significantly in content or results with papers that will be (or have been) published elsewhere.</w:t>
      </w:r>
    </w:p>
    <w:p w:rsidR="003E5149" w:rsidRPr="00A56430" w:rsidRDefault="00DE65A5" w:rsidP="007E0979">
      <w:pPr>
        <w:pStyle w:val="ACLTextFirstlineindent016"/>
      </w:pPr>
      <w:r w:rsidRPr="00A56430">
        <w:t>Preprint servers such as arXiv.org and ACL-related workshops that do not have published proceedings in the ACL Anthology are not considered archival for purposes of submission. Authors must state in the online submission form the name of the workshop or preprint server and title of the non-archival version. The submitted version should be suitably anonymized and not contain references to the prior non-archival version. Reviewers will be told: “The author(s) have notified us that there exists a non-archival previous version of this paper with significantly overlapping text. We have approved submission under these circumstances, but to preserve the spirit of blind review, the current submission does not reference the non-archival version.”  Reviewers are free to do what they like with this information.</w:t>
      </w:r>
    </w:p>
    <w:tbl>
      <w:tblPr>
        <w:tblpPr w:leftFromText="187" w:rightFromText="187" w:vertAnchor="page" w:horzAnchor="page" w:tblpX="1441" w:tblpY="577"/>
        <w:tblOverlap w:val="never"/>
        <w:tblW w:w="0" w:type="auto"/>
        <w:tblLook w:val="04A0" w:firstRow="1" w:lastRow="0" w:firstColumn="1" w:lastColumn="0" w:noHBand="0" w:noVBand="1"/>
      </w:tblPr>
      <w:tblGrid>
        <w:gridCol w:w="705"/>
      </w:tblGrid>
      <w:tr w:rsidR="003E5149" w:rsidTr="00FE4C01">
        <w:trPr>
          <w:trHeight w:val="246"/>
        </w:trPr>
        <w:tc>
          <w:tcPr>
            <w:tcW w:w="661" w:type="dxa"/>
          </w:tcPr>
          <w:p w:rsidR="003E5149" w:rsidRDefault="003E5149" w:rsidP="00FE4C01">
            <w:r>
              <w:rPr>
                <w:noProof/>
              </w:rPr>
              <w:t>Ruler</w:t>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6</w:instrText>
            </w:r>
            <w:r>
              <w:rPr>
                <w:noProof/>
              </w:rPr>
              <w:fldChar w:fldCharType="end"/>
            </w:r>
            <w:r>
              <w:rPr>
                <w:noProof/>
              </w:rPr>
              <w:instrText xml:space="preserve"> = "1" "</w:instrText>
            </w:r>
            <w:r w:rsidRPr="00DD6DB0">
              <w:rPr>
                <w:noProof/>
                <w:lang w:eastAsia="en-US"/>
              </w:rPr>
              <w:drawing>
                <wp:anchor distT="0" distB="0" distL="114300" distR="114300" simplePos="0" relativeHeight="251780096" behindDoc="0" locked="0" layoutInCell="1" allowOverlap="1" wp14:anchorId="56C15561" wp14:editId="51F55C81">
                  <wp:simplePos x="0" y="0"/>
                  <wp:positionH relativeFrom="page">
                    <wp:posOffset>6217920</wp:posOffset>
                  </wp:positionH>
                  <wp:positionV relativeFrom="page">
                    <wp:posOffset>548640</wp:posOffset>
                  </wp:positionV>
                  <wp:extent cx="438912" cy="8686800"/>
                  <wp:effectExtent l="0" t="0" r="0" b="0"/>
                  <wp:wrapNone/>
                  <wp:docPr id="63562" name="Picture 63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D6DB0">
              <w:rPr>
                <w:noProof/>
                <w:lang w:eastAsia="en-US"/>
              </w:rPr>
              <w:drawing>
                <wp:anchor distT="0" distB="0" distL="114300" distR="114300" simplePos="0" relativeHeight="251779072" behindDoc="0" locked="0" layoutInCell="1" allowOverlap="1" wp14:anchorId="4CEA9AC7" wp14:editId="5F409CEE">
                  <wp:simplePos x="0" y="0"/>
                  <wp:positionH relativeFrom="page">
                    <wp:posOffset>-548640</wp:posOffset>
                  </wp:positionH>
                  <wp:positionV relativeFrom="page">
                    <wp:posOffset>548640</wp:posOffset>
                  </wp:positionV>
                  <wp:extent cx="438912" cy="8686800"/>
                  <wp:effectExtent l="0" t="0" r="0" b="0"/>
                  <wp:wrapNone/>
                  <wp:docPr id="63563" name="Picture 63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6</w:instrText>
            </w:r>
            <w:r>
              <w:rPr>
                <w:noProof/>
              </w:rPr>
              <w:fldChar w:fldCharType="end"/>
            </w:r>
            <w:r>
              <w:rPr>
                <w:noProof/>
              </w:rPr>
              <w:instrText>="2" "</w:instrText>
            </w:r>
            <w:r w:rsidRPr="00FA36D0">
              <w:rPr>
                <w:noProof/>
                <w:lang w:eastAsia="en-US"/>
              </w:rPr>
              <w:drawing>
                <wp:anchor distT="0" distB="0" distL="114300" distR="114300" simplePos="0" relativeHeight="251782144" behindDoc="0" locked="0" layoutInCell="1" allowOverlap="1" wp14:anchorId="4CD15218" wp14:editId="15473152">
                  <wp:simplePos x="0" y="0"/>
                  <wp:positionH relativeFrom="page">
                    <wp:posOffset>6217920</wp:posOffset>
                  </wp:positionH>
                  <wp:positionV relativeFrom="page">
                    <wp:posOffset>548640</wp:posOffset>
                  </wp:positionV>
                  <wp:extent cx="438912" cy="8686800"/>
                  <wp:effectExtent l="0" t="0" r="0" b="0"/>
                  <wp:wrapNone/>
                  <wp:docPr id="63564" name="Picture 63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FA36D0">
              <w:rPr>
                <w:noProof/>
                <w:lang w:eastAsia="en-US"/>
              </w:rPr>
              <w:drawing>
                <wp:anchor distT="0" distB="0" distL="114300" distR="114300" simplePos="0" relativeHeight="251781120" behindDoc="0" locked="0" layoutInCell="1" allowOverlap="1" wp14:anchorId="673BDF05" wp14:editId="7EE7A08C">
                  <wp:simplePos x="0" y="0"/>
                  <wp:positionH relativeFrom="page">
                    <wp:posOffset>-548640</wp:posOffset>
                  </wp:positionH>
                  <wp:positionV relativeFrom="page">
                    <wp:posOffset>548640</wp:posOffset>
                  </wp:positionV>
                  <wp:extent cx="438912" cy="8686800"/>
                  <wp:effectExtent l="0" t="0" r="0" b="0"/>
                  <wp:wrapNone/>
                  <wp:docPr id="63849" name="Picture 63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6</w:instrText>
            </w:r>
            <w:r>
              <w:rPr>
                <w:noProof/>
              </w:rPr>
              <w:fldChar w:fldCharType="end"/>
            </w:r>
            <w:r>
              <w:rPr>
                <w:noProof/>
              </w:rPr>
              <w:instrText>="3" "</w:instrText>
            </w:r>
            <w:r w:rsidRPr="00AC5C28">
              <w:rPr>
                <w:noProof/>
                <w:lang w:eastAsia="en-US"/>
              </w:rPr>
              <w:drawing>
                <wp:anchor distT="0" distB="0" distL="114300" distR="114300" simplePos="0" relativeHeight="251784192" behindDoc="0" locked="0" layoutInCell="1" allowOverlap="1" wp14:anchorId="170723FB" wp14:editId="07FC1740">
                  <wp:simplePos x="0" y="0"/>
                  <wp:positionH relativeFrom="page">
                    <wp:posOffset>6217920</wp:posOffset>
                  </wp:positionH>
                  <wp:positionV relativeFrom="page">
                    <wp:posOffset>548640</wp:posOffset>
                  </wp:positionV>
                  <wp:extent cx="438912" cy="8686800"/>
                  <wp:effectExtent l="0" t="0" r="0" b="0"/>
                  <wp:wrapNone/>
                  <wp:docPr id="63850" name="Picture 638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C5C28">
              <w:rPr>
                <w:noProof/>
                <w:lang w:eastAsia="en-US"/>
              </w:rPr>
              <w:drawing>
                <wp:anchor distT="0" distB="0" distL="114300" distR="114300" simplePos="0" relativeHeight="251783168" behindDoc="0" locked="0" layoutInCell="1" allowOverlap="1" wp14:anchorId="6D14952A" wp14:editId="49AB5ED3">
                  <wp:simplePos x="0" y="0"/>
                  <wp:positionH relativeFrom="page">
                    <wp:posOffset>-548640</wp:posOffset>
                  </wp:positionH>
                  <wp:positionV relativeFrom="page">
                    <wp:posOffset>548640</wp:posOffset>
                  </wp:positionV>
                  <wp:extent cx="438912" cy="8686800"/>
                  <wp:effectExtent l="0" t="0" r="0" b="0"/>
                  <wp:wrapNone/>
                  <wp:docPr id="63851" name="Picture 638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6</w:instrText>
            </w:r>
            <w:r>
              <w:rPr>
                <w:noProof/>
              </w:rPr>
              <w:fldChar w:fldCharType="end"/>
            </w:r>
            <w:r>
              <w:rPr>
                <w:noProof/>
              </w:rPr>
              <w:instrText>="4" "</w:instrText>
            </w:r>
            <w:r w:rsidRPr="00446D99">
              <w:rPr>
                <w:noProof/>
                <w:lang w:eastAsia="en-US"/>
              </w:rPr>
              <w:drawing>
                <wp:anchor distT="0" distB="0" distL="114300" distR="114300" simplePos="0" relativeHeight="251786240" behindDoc="0" locked="0" layoutInCell="1" allowOverlap="1" wp14:anchorId="4E619427" wp14:editId="107D6B4C">
                  <wp:simplePos x="0" y="0"/>
                  <wp:positionH relativeFrom="page">
                    <wp:posOffset>6217920</wp:posOffset>
                  </wp:positionH>
                  <wp:positionV relativeFrom="page">
                    <wp:posOffset>548640</wp:posOffset>
                  </wp:positionV>
                  <wp:extent cx="438912" cy="8686800"/>
                  <wp:effectExtent l="0" t="0" r="0" b="0"/>
                  <wp:wrapNone/>
                  <wp:docPr id="63852" name="Picture 638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85216" behindDoc="0" locked="0" layoutInCell="1" allowOverlap="1" wp14:anchorId="3689EEE5" wp14:editId="649E8814">
                  <wp:simplePos x="0" y="0"/>
                  <wp:positionH relativeFrom="page">
                    <wp:posOffset>-548640</wp:posOffset>
                  </wp:positionH>
                  <wp:positionV relativeFrom="page">
                    <wp:posOffset>548640</wp:posOffset>
                  </wp:positionV>
                  <wp:extent cx="438912" cy="8686800"/>
                  <wp:effectExtent l="0" t="0" r="0" b="0"/>
                  <wp:wrapNone/>
                  <wp:docPr id="63853" name="Picture 638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6</w:instrText>
            </w:r>
            <w:r>
              <w:rPr>
                <w:noProof/>
              </w:rPr>
              <w:fldChar w:fldCharType="end"/>
            </w:r>
            <w:r>
              <w:rPr>
                <w:noProof/>
              </w:rPr>
              <w:instrText>="5" "</w:instrText>
            </w:r>
            <w:r w:rsidRPr="00446D99">
              <w:rPr>
                <w:noProof/>
                <w:lang w:eastAsia="en-US"/>
              </w:rPr>
              <w:drawing>
                <wp:anchor distT="0" distB="0" distL="114300" distR="114300" simplePos="0" relativeHeight="251788288" behindDoc="0" locked="0" layoutInCell="1" allowOverlap="1" wp14:anchorId="30D74CA5" wp14:editId="4EA42690">
                  <wp:simplePos x="0" y="0"/>
                  <wp:positionH relativeFrom="page">
                    <wp:posOffset>6217920</wp:posOffset>
                  </wp:positionH>
                  <wp:positionV relativeFrom="page">
                    <wp:posOffset>548640</wp:posOffset>
                  </wp:positionV>
                  <wp:extent cx="438912" cy="8686800"/>
                  <wp:effectExtent l="0" t="0" r="0" b="0"/>
                  <wp:wrapNone/>
                  <wp:docPr id="63856" name="Picture 638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446D99">
              <w:rPr>
                <w:noProof/>
                <w:lang w:eastAsia="en-US"/>
              </w:rPr>
              <w:drawing>
                <wp:anchor distT="0" distB="0" distL="114300" distR="114300" simplePos="0" relativeHeight="251787264" behindDoc="0" locked="0" layoutInCell="1" allowOverlap="1" wp14:anchorId="0A684D3D" wp14:editId="5E67D85A">
                  <wp:simplePos x="0" y="0"/>
                  <wp:positionH relativeFrom="page">
                    <wp:posOffset>-548640</wp:posOffset>
                  </wp:positionH>
                  <wp:positionV relativeFrom="page">
                    <wp:posOffset>548640</wp:posOffset>
                  </wp:positionV>
                  <wp:extent cx="438912" cy="8686800"/>
                  <wp:effectExtent l="0" t="0" r="0" b="0"/>
                  <wp:wrapNone/>
                  <wp:docPr id="63857" name="Picture 638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6</w:instrText>
            </w:r>
            <w:r>
              <w:rPr>
                <w:noProof/>
              </w:rPr>
              <w:fldChar w:fldCharType="end"/>
            </w:r>
            <w:r>
              <w:rPr>
                <w:noProof/>
              </w:rPr>
              <w:instrText>="6" "</w:instrText>
            </w:r>
            <w:r w:rsidRPr="00D6267E">
              <w:rPr>
                <w:noProof/>
                <w:lang w:eastAsia="en-US"/>
              </w:rPr>
              <w:drawing>
                <wp:anchor distT="0" distB="0" distL="114300" distR="114300" simplePos="0" relativeHeight="251790336" behindDoc="0" locked="0" layoutInCell="1" allowOverlap="1" wp14:anchorId="50E3E191" wp14:editId="51514E98">
                  <wp:simplePos x="0" y="0"/>
                  <wp:positionH relativeFrom="page">
                    <wp:posOffset>6217920</wp:posOffset>
                  </wp:positionH>
                  <wp:positionV relativeFrom="page">
                    <wp:posOffset>548640</wp:posOffset>
                  </wp:positionV>
                  <wp:extent cx="438912" cy="8686800"/>
                  <wp:effectExtent l="0" t="0" r="0" b="0"/>
                  <wp:wrapNone/>
                  <wp:docPr id="63858" name="Picture 638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6267E">
              <w:rPr>
                <w:noProof/>
                <w:lang w:eastAsia="en-US"/>
              </w:rPr>
              <w:drawing>
                <wp:anchor distT="0" distB="0" distL="114300" distR="114300" simplePos="0" relativeHeight="251789312" behindDoc="0" locked="0" layoutInCell="1" allowOverlap="1" wp14:anchorId="3740EBAB" wp14:editId="509DDFC7">
                  <wp:simplePos x="0" y="0"/>
                  <wp:positionH relativeFrom="page">
                    <wp:posOffset>-548640</wp:posOffset>
                  </wp:positionH>
                  <wp:positionV relativeFrom="page">
                    <wp:posOffset>548640</wp:posOffset>
                  </wp:positionV>
                  <wp:extent cx="438912" cy="8686800"/>
                  <wp:effectExtent l="0" t="0" r="0" b="0"/>
                  <wp:wrapNone/>
                  <wp:docPr id="63859" name="Picture 638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instrText xml:space="preserve">" "" </w:instrText>
            </w:r>
            <w:r>
              <w:rPr>
                <w:noProof/>
              </w:rPr>
              <w:fldChar w:fldCharType="separate"/>
            </w:r>
            <w:r w:rsidR="00176848" w:rsidRPr="00D6267E">
              <w:rPr>
                <w:noProof/>
                <w:lang w:eastAsia="en-US"/>
              </w:rPr>
              <w:drawing>
                <wp:anchor distT="0" distB="0" distL="114300" distR="114300" simplePos="0" relativeHeight="252024832" behindDoc="0" locked="0" layoutInCell="1" allowOverlap="1" wp14:anchorId="50E3E191" wp14:editId="51514E98">
                  <wp:simplePos x="0" y="0"/>
                  <wp:positionH relativeFrom="page">
                    <wp:posOffset>6217920</wp:posOffset>
                  </wp:positionH>
                  <wp:positionV relativeFrom="page">
                    <wp:posOffset>548640</wp:posOffset>
                  </wp:positionV>
                  <wp:extent cx="438912" cy="8686800"/>
                  <wp:effectExtent l="0" t="0" r="0" b="0"/>
                  <wp:wrapNone/>
                  <wp:docPr id="63876" name="Picture 63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6848" w:rsidRPr="00D6267E">
              <w:rPr>
                <w:noProof/>
                <w:lang w:eastAsia="en-US"/>
              </w:rPr>
              <w:drawing>
                <wp:anchor distT="0" distB="0" distL="114300" distR="114300" simplePos="0" relativeHeight="252023808" behindDoc="0" locked="0" layoutInCell="1" allowOverlap="1" wp14:anchorId="3740EBAB" wp14:editId="509DDFC7">
                  <wp:simplePos x="0" y="0"/>
                  <wp:positionH relativeFrom="page">
                    <wp:posOffset>-548640</wp:posOffset>
                  </wp:positionH>
                  <wp:positionV relativeFrom="page">
                    <wp:posOffset>548640</wp:posOffset>
                  </wp:positionV>
                  <wp:extent cx="438912" cy="8686800"/>
                  <wp:effectExtent l="0" t="0" r="0" b="0"/>
                  <wp:wrapNone/>
                  <wp:docPr id="63877" name="Picture 638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6</w:instrText>
            </w:r>
            <w:r>
              <w:rPr>
                <w:noProof/>
              </w:rPr>
              <w:fldChar w:fldCharType="end"/>
            </w:r>
            <w:r>
              <w:rPr>
                <w:noProof/>
              </w:rPr>
              <w:instrText xml:space="preserve"> = "7" "</w:instrText>
            </w:r>
            <w:r w:rsidRPr="002D7257">
              <w:rPr>
                <w:noProof/>
                <w:lang w:eastAsia="en-US"/>
              </w:rPr>
              <w:drawing>
                <wp:anchor distT="0" distB="0" distL="114300" distR="114300" simplePos="0" relativeHeight="251793408" behindDoc="0" locked="0" layoutInCell="1" allowOverlap="1" wp14:anchorId="1460413C" wp14:editId="4BB36666">
                  <wp:simplePos x="0" y="0"/>
                  <wp:positionH relativeFrom="page">
                    <wp:posOffset>6217920</wp:posOffset>
                  </wp:positionH>
                  <wp:positionV relativeFrom="page">
                    <wp:posOffset>548640</wp:posOffset>
                  </wp:positionV>
                  <wp:extent cx="438912" cy="8689314"/>
                  <wp:effectExtent l="0" t="0" r="0" b="0"/>
                  <wp:wrapNone/>
                  <wp:docPr id="63860" name="Picture 638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91360" behindDoc="0" locked="0" layoutInCell="1" allowOverlap="1" wp14:anchorId="3C6C3B76" wp14:editId="1F31E0A1">
                  <wp:simplePos x="0" y="0"/>
                  <wp:positionH relativeFrom="page">
                    <wp:posOffset>-548640</wp:posOffset>
                  </wp:positionH>
                  <wp:positionV relativeFrom="page">
                    <wp:posOffset>551815</wp:posOffset>
                  </wp:positionV>
                  <wp:extent cx="438912" cy="8689314"/>
                  <wp:effectExtent l="0" t="0" r="0" b="0"/>
                  <wp:wrapNone/>
                  <wp:docPr id="63861" name="Picture 638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r>
              <w:rPr>
                <w:noProof/>
              </w:rPr>
              <w:fldChar w:fldCharType="begin"/>
            </w:r>
            <w:r>
              <w:rPr>
                <w:noProof/>
              </w:rPr>
              <w:instrText xml:space="preserve"> IF </w:instrText>
            </w:r>
            <w:r>
              <w:rPr>
                <w:noProof/>
              </w:rPr>
              <w:fldChar w:fldCharType="begin"/>
            </w:r>
            <w:r>
              <w:rPr>
                <w:noProof/>
              </w:rPr>
              <w:instrText xml:space="preserve"> Page </w:instrText>
            </w:r>
            <w:r>
              <w:rPr>
                <w:noProof/>
              </w:rPr>
              <w:fldChar w:fldCharType="separate"/>
            </w:r>
            <w:r w:rsidR="00176848">
              <w:rPr>
                <w:noProof/>
              </w:rPr>
              <w:instrText>6</w:instrText>
            </w:r>
            <w:r>
              <w:rPr>
                <w:noProof/>
              </w:rPr>
              <w:fldChar w:fldCharType="end"/>
            </w:r>
            <w:r>
              <w:rPr>
                <w:noProof/>
              </w:rPr>
              <w:instrText xml:space="preserve"> = "8" "</w:instrText>
            </w:r>
            <w:r w:rsidRPr="002D7257">
              <w:rPr>
                <w:noProof/>
                <w:lang w:eastAsia="en-US"/>
              </w:rPr>
              <w:drawing>
                <wp:anchor distT="0" distB="0" distL="114300" distR="114300" simplePos="0" relativeHeight="251795456" behindDoc="0" locked="0" layoutInCell="1" allowOverlap="1" wp14:anchorId="57835442" wp14:editId="644444A9">
                  <wp:simplePos x="0" y="0"/>
                  <wp:positionH relativeFrom="page">
                    <wp:posOffset>6217920</wp:posOffset>
                  </wp:positionH>
                  <wp:positionV relativeFrom="page">
                    <wp:posOffset>548640</wp:posOffset>
                  </wp:positionV>
                  <wp:extent cx="438912" cy="8686800"/>
                  <wp:effectExtent l="0" t="0" r="0" b="0"/>
                  <wp:wrapNone/>
                  <wp:docPr id="63862" name="Picture 638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38912" cy="868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D7257">
              <w:rPr>
                <w:noProof/>
                <w:lang w:eastAsia="en-US"/>
              </w:rPr>
              <w:drawing>
                <wp:anchor distT="0" distB="0" distL="114300" distR="114300" simplePos="0" relativeHeight="251794432" behindDoc="0" locked="0" layoutInCell="1" allowOverlap="1" wp14:anchorId="2A0AFBAF" wp14:editId="02663ED2">
                  <wp:simplePos x="0" y="0"/>
                  <wp:positionH relativeFrom="page">
                    <wp:posOffset>-548640</wp:posOffset>
                  </wp:positionH>
                  <wp:positionV relativeFrom="page">
                    <wp:posOffset>548640</wp:posOffset>
                  </wp:positionV>
                  <wp:extent cx="438912" cy="8689314"/>
                  <wp:effectExtent l="0" t="0" r="0" b="0"/>
                  <wp:wrapNone/>
                  <wp:docPr id="63863" name="Picture 638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sidRPr="001808E7">
              <w:rPr>
                <w:noProof/>
                <w:lang w:eastAsia="en-US"/>
              </w:rPr>
              <w:drawing>
                <wp:anchor distT="0" distB="0" distL="114300" distR="114300" simplePos="0" relativeHeight="251792384" behindDoc="0" locked="0" layoutInCell="1" allowOverlap="1" wp14:anchorId="2784B464" wp14:editId="2909195A">
                  <wp:simplePos x="0" y="0"/>
                  <wp:positionH relativeFrom="page">
                    <wp:posOffset>-548640</wp:posOffset>
                  </wp:positionH>
                  <wp:positionV relativeFrom="page">
                    <wp:posOffset>551815</wp:posOffset>
                  </wp:positionV>
                  <wp:extent cx="438912" cy="8689314"/>
                  <wp:effectExtent l="0" t="0" r="0" b="0"/>
                  <wp:wrapNone/>
                  <wp:docPr id="63864" name="Picture 638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8912" cy="8689314"/>
                          </a:xfrm>
                          <a:prstGeom prst="rect">
                            <a:avLst/>
                          </a:prstGeom>
                          <a:noFill/>
                          <a:ln>
                            <a:noFill/>
                          </a:ln>
                        </pic:spPr>
                      </pic:pic>
                    </a:graphicData>
                  </a:graphic>
                  <wp14:sizeRelH relativeFrom="margin">
                    <wp14:pctWidth>0</wp14:pctWidth>
                  </wp14:sizeRelH>
                </wp:anchor>
              </w:drawing>
            </w:r>
            <w:r>
              <w:rPr>
                <w:noProof/>
              </w:rPr>
              <w:instrText xml:space="preserve">" "" </w:instrText>
            </w:r>
            <w:r>
              <w:rPr>
                <w:noProof/>
              </w:rPr>
              <w:fldChar w:fldCharType="end"/>
            </w:r>
          </w:p>
        </w:tc>
      </w:tr>
    </w:tbl>
    <w:p w:rsidR="00DE65A5" w:rsidRDefault="00DE65A5" w:rsidP="007E0979">
      <w:pPr>
        <w:pStyle w:val="ACLTextFirstlineindent016"/>
      </w:pPr>
      <w:r w:rsidRPr="002D717E">
        <w:t>Authors su</w:t>
      </w:r>
      <w:r>
        <w:t xml:space="preserve">bmitting more than one paper to </w:t>
      </w:r>
      <w:r w:rsidRPr="002D717E">
        <w:t>NAACL HLT must</w:t>
      </w:r>
      <w:r>
        <w:t xml:space="preserve"> ensure that submissions do not </w:t>
      </w:r>
      <w:r w:rsidRPr="002D717E">
        <w:t>overlap significantly (</w:t>
      </w:r>
      <w:r w:rsidRPr="006D6257">
        <w:t xml:space="preserve">&gt; </w:t>
      </w:r>
      <w:r w:rsidRPr="002D717E">
        <w:t>25%</w:t>
      </w:r>
      <w:r>
        <w:t xml:space="preserve">) with each other in </w:t>
      </w:r>
      <w:r w:rsidRPr="002D717E">
        <w:t xml:space="preserve">content or results. </w:t>
      </w:r>
      <w:r>
        <w:t xml:space="preserve">Authors should not submit short </w:t>
      </w:r>
      <w:r w:rsidRPr="002D717E">
        <w:t xml:space="preserve">and long versions of </w:t>
      </w:r>
      <w:r>
        <w:t xml:space="preserve">papers with substantial overlap </w:t>
      </w:r>
      <w:r w:rsidRPr="002D717E">
        <w:t>in their original contributions.</w:t>
      </w:r>
    </w:p>
    <w:p w:rsidR="00DE65A5" w:rsidRPr="006E7C44" w:rsidRDefault="00DE65A5" w:rsidP="00041E14">
      <w:pPr>
        <w:pStyle w:val="ACLSection"/>
      </w:pPr>
      <w:r>
        <w:t>STREAM Tools</w:t>
      </w:r>
    </w:p>
    <w:p w:rsidR="00DE65A5" w:rsidRPr="00BE5F35" w:rsidRDefault="00DE65A5" w:rsidP="00E006C3">
      <w:pPr>
        <w:pStyle w:val="ACLText"/>
      </w:pPr>
      <w:r w:rsidRPr="00BE5F35">
        <w:t xml:space="preserve">This Microsoft Word file has been preset for compatible use with the STREAM Tools template designed for creating well-formatted reports and papers with Microsoft Word. The principles behind this template and others STREAM templates are explained in </w:t>
      </w:r>
      <w:r w:rsidRPr="007F7D13">
        <w:t>(Mamishev</w:t>
      </w:r>
      <w:r w:rsidRPr="006D6257">
        <w:t>, 2010; Mamishev, 2013)</w:t>
      </w:r>
      <w:r w:rsidRPr="00BE5F35">
        <w:t xml:space="preserve">. </w:t>
      </w:r>
    </w:p>
    <w:p w:rsidR="00DE65A5" w:rsidRPr="00C15082" w:rsidRDefault="00DE65A5" w:rsidP="00E006C3">
      <w:pPr>
        <w:pStyle w:val="ACLAcknowledgmentsHeader"/>
      </w:pPr>
      <w:r w:rsidRPr="00C15082">
        <w:lastRenderedPageBreak/>
        <w:t>Acknowledgments</w:t>
      </w:r>
    </w:p>
    <w:p w:rsidR="00DE65A5" w:rsidRPr="00CD6FB8" w:rsidRDefault="00DE65A5" w:rsidP="00E006C3">
      <w:pPr>
        <w:pStyle w:val="ACLText"/>
      </w:pPr>
      <w:r w:rsidRPr="00CD6FB8">
        <w:t>Do not number the acknowledgment section.</w:t>
      </w:r>
    </w:p>
    <w:p w:rsidR="00DE65A5" w:rsidRPr="00C15082" w:rsidRDefault="00DE65A5" w:rsidP="00E006C3">
      <w:pPr>
        <w:pStyle w:val="ACLReferencesHeader"/>
      </w:pPr>
      <w:r w:rsidRPr="00C15082">
        <w:t xml:space="preserve">References </w:t>
      </w:r>
    </w:p>
    <w:p w:rsidR="00DE65A5" w:rsidRPr="00F107EC" w:rsidRDefault="00DE65A5" w:rsidP="00F107EC">
      <w:pPr>
        <w:pStyle w:val="ACLReferenceText"/>
      </w:pPr>
      <w:r w:rsidRPr="00F107EC">
        <w:t xml:space="preserve">Alfred. V. </w:t>
      </w:r>
      <w:proofErr w:type="spellStart"/>
      <w:r w:rsidRPr="00F107EC">
        <w:t>Aho</w:t>
      </w:r>
      <w:proofErr w:type="spellEnd"/>
      <w:r w:rsidRPr="00F107EC">
        <w:t xml:space="preserve"> and Jeffrey D. Ullman. 1972. </w:t>
      </w:r>
      <w:r w:rsidRPr="00C73AE1">
        <w:rPr>
          <w:rStyle w:val="ACLReferencesTextChar"/>
          <w:i/>
          <w:iCs/>
        </w:rPr>
        <w:t>The Theory of Parsing, Translation and Compiling, volume 1</w:t>
      </w:r>
      <w:r w:rsidRPr="00F107EC">
        <w:t xml:space="preserve">. Prentice-Hall, Englewood Cliffs, NJ. </w:t>
      </w:r>
    </w:p>
    <w:p w:rsidR="00DE65A5" w:rsidRPr="00C15082" w:rsidRDefault="00DE65A5" w:rsidP="00F107EC">
      <w:pPr>
        <w:pStyle w:val="ACLReferencesText"/>
      </w:pPr>
      <w:r w:rsidRPr="00C15082">
        <w:t xml:space="preserve">American Psychological Association. 1983. </w:t>
      </w:r>
      <w:r w:rsidRPr="00C15082">
        <w:rPr>
          <w:i/>
        </w:rPr>
        <w:t>Publications Manual.</w:t>
      </w:r>
      <w:r w:rsidRPr="00C15082">
        <w:t xml:space="preserve"> American Psychological Association, Washington, DC.</w:t>
      </w:r>
    </w:p>
    <w:p w:rsidR="00DE65A5" w:rsidRPr="00C15082" w:rsidRDefault="00DE65A5" w:rsidP="00F107EC">
      <w:pPr>
        <w:pStyle w:val="ACLReferencesText"/>
      </w:pPr>
      <w:r w:rsidRPr="00C15082">
        <w:t xml:space="preserve">Association for Computing Machinery. 1983. </w:t>
      </w:r>
      <w:r w:rsidRPr="00C15082">
        <w:rPr>
          <w:i/>
        </w:rPr>
        <w:t>Computing Reviews</w:t>
      </w:r>
      <w:r w:rsidRPr="00C15082">
        <w:t>, 24(11):503-512.</w:t>
      </w:r>
    </w:p>
    <w:p w:rsidR="00DE65A5" w:rsidRPr="00C15082" w:rsidRDefault="00DE65A5" w:rsidP="00F107EC">
      <w:pPr>
        <w:pStyle w:val="ACLReferencesText"/>
      </w:pPr>
      <w:r w:rsidRPr="00C15082">
        <w:t xml:space="preserve">Ashok K. Chandra, Dexter C. </w:t>
      </w:r>
      <w:proofErr w:type="spellStart"/>
      <w:r w:rsidRPr="00C15082">
        <w:t>Kozen</w:t>
      </w:r>
      <w:proofErr w:type="spellEnd"/>
      <w:r w:rsidRPr="00C15082">
        <w:t xml:space="preserve">, and Larry </w:t>
      </w:r>
      <w:proofErr w:type="spellStart"/>
      <w:r w:rsidRPr="00C15082">
        <w:t>J.Stockmeyer</w:t>
      </w:r>
      <w:proofErr w:type="spellEnd"/>
      <w:r w:rsidRPr="00C15082">
        <w:t xml:space="preserve">. 1981. Alternation. </w:t>
      </w:r>
      <w:r w:rsidRPr="00C15082">
        <w:rPr>
          <w:i/>
        </w:rPr>
        <w:t>Journal of the Association for Computing Machinery</w:t>
      </w:r>
      <w:r w:rsidRPr="00C15082">
        <w:t xml:space="preserve">, 28(1):114-133. </w:t>
      </w:r>
    </w:p>
    <w:p w:rsidR="00DE65A5" w:rsidRDefault="00DE65A5" w:rsidP="00F107EC">
      <w:pPr>
        <w:pStyle w:val="ACLReferencesText"/>
      </w:pPr>
      <w:r w:rsidRPr="00C15082">
        <w:t xml:space="preserve">Dan </w:t>
      </w:r>
      <w:proofErr w:type="spellStart"/>
      <w:r w:rsidRPr="00C15082">
        <w:t>Gusfield</w:t>
      </w:r>
      <w:proofErr w:type="spellEnd"/>
      <w:r w:rsidRPr="00C15082">
        <w:t xml:space="preserve">. 1997. </w:t>
      </w:r>
      <w:r w:rsidRPr="00C15082">
        <w:rPr>
          <w:i/>
        </w:rPr>
        <w:t>Algorithms on Strings, Trees and Sequences</w:t>
      </w:r>
      <w:r w:rsidRPr="00C15082">
        <w:t>. Cambridge University Press, Cambridge, UK.</w:t>
      </w:r>
      <w:r w:rsidRPr="00D6267E">
        <w:t xml:space="preserve"> </w:t>
      </w:r>
    </w:p>
    <w:p w:rsidR="00DE65A5" w:rsidRDefault="00DE65A5" w:rsidP="00F107EC">
      <w:pPr>
        <w:pStyle w:val="ACLReferencesText"/>
      </w:pPr>
      <w:r w:rsidRPr="007F7D13">
        <w:t xml:space="preserve">Alexander </w:t>
      </w:r>
      <w:r>
        <w:t xml:space="preserve">V. </w:t>
      </w:r>
      <w:r w:rsidRPr="007F7D13">
        <w:t>Mamishev and Murray Sargent</w:t>
      </w:r>
      <w:r>
        <w:t>. 2013.</w:t>
      </w:r>
      <w:r w:rsidRPr="007F7D13">
        <w:t xml:space="preserve"> </w:t>
      </w:r>
      <w:r w:rsidRPr="007F7D13">
        <w:rPr>
          <w:i/>
        </w:rPr>
        <w:t>Creating Research and Scientific Documents Using Microsoft Word</w:t>
      </w:r>
      <w:r>
        <w:t>.</w:t>
      </w:r>
      <w:r w:rsidRPr="007F7D13">
        <w:t xml:space="preserve"> </w:t>
      </w:r>
      <w:r>
        <w:t>Microsoft Press, Redmond, WA.</w:t>
      </w:r>
    </w:p>
    <w:p w:rsidR="001D5389" w:rsidRPr="00DE65A5" w:rsidRDefault="00DE65A5" w:rsidP="00F107EC">
      <w:pPr>
        <w:pStyle w:val="ACLReferencesText"/>
      </w:pPr>
      <w:r w:rsidRPr="007F7D13">
        <w:t>A</w:t>
      </w:r>
      <w:r>
        <w:t>lexander V. Mamishev and Sean</w:t>
      </w:r>
      <w:r w:rsidRPr="007F7D13">
        <w:t xml:space="preserve"> D. Williams</w:t>
      </w:r>
      <w:r>
        <w:t>.</w:t>
      </w:r>
      <w:r w:rsidRPr="007F7D13">
        <w:t xml:space="preserve"> 2010</w:t>
      </w:r>
      <w:r>
        <w:t xml:space="preserve">. </w:t>
      </w:r>
      <w:r w:rsidRPr="007F7D13">
        <w:rPr>
          <w:i/>
        </w:rPr>
        <w:t>Technical Writing for Teams: The STREAM Tools Handbook</w:t>
      </w:r>
      <w:r>
        <w:t>. Wiley-IEEE Press, Hoboken, NJ</w:t>
      </w:r>
      <w:r w:rsidRPr="007F7D13">
        <w:t>.</w:t>
      </w:r>
    </w:p>
    <w:sectPr w:rsidR="001D5389" w:rsidRPr="00DE65A5" w:rsidSect="003F7C51">
      <w:headerReference w:type="default" r:id="rId27"/>
      <w:type w:val="continuous"/>
      <w:pgSz w:w="12240" w:h="15840" w:code="1"/>
      <w:pgMar w:top="1440" w:right="1440" w:bottom="1440" w:left="1440" w:header="720" w:footer="720" w:gutter="0"/>
      <w:cols w:num="2" w:space="288"/>
      <w:docGrid w:linePitch="272"/>
      <w15:footnoteColumns w:val="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7802" w:rsidRDefault="00AB7802">
      <w:r>
        <w:separator/>
      </w:r>
    </w:p>
    <w:p w:rsidR="00AB7802" w:rsidRDefault="00AB7802"/>
  </w:endnote>
  <w:endnote w:type="continuationSeparator" w:id="0">
    <w:p w:rsidR="00AB7802" w:rsidRDefault="00AB7802">
      <w:r>
        <w:continuationSeparator/>
      </w:r>
    </w:p>
    <w:p w:rsidR="00AB7802" w:rsidRDefault="00AB780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Roman~21">
    <w:altName w:val="Times New Roman"/>
    <w:panose1 w:val="00000000000000000000"/>
    <w:charset w:val="00"/>
    <w:family w:val="auto"/>
    <w:notTrueType/>
    <w:pitch w:val="default"/>
    <w:sig w:usb0="00000003" w:usb1="00000000" w:usb2="00000000" w:usb3="00000000" w:csb0="00000001" w:csb1="00000000"/>
  </w:font>
  <w:font w:name="Times-Italic">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C01" w:rsidRPr="00A14824" w:rsidRDefault="00FE4C01" w:rsidP="0074732D">
    <w:pPr>
      <w:pStyle w:val="Footer"/>
    </w:pPr>
    <w:r w:rsidRPr="00A14824">
      <w:fldChar w:fldCharType="begin"/>
    </w:r>
    <w:r w:rsidRPr="00A14824">
      <w:instrText xml:space="preserve"> PAGE   \* MERGEFORMAT </w:instrText>
    </w:r>
    <w:r w:rsidRPr="00A14824">
      <w:fldChar w:fldCharType="separate"/>
    </w:r>
    <w:r w:rsidR="00164540">
      <w:rPr>
        <w:noProof/>
      </w:rPr>
      <w:t>6</w:t>
    </w:r>
    <w:r w:rsidRPr="00A14824">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7802" w:rsidRDefault="00AB7802" w:rsidP="00A56EDB">
      <w:pPr>
        <w:widowControl w:val="0"/>
        <w:spacing w:line="120" w:lineRule="auto"/>
      </w:pPr>
      <w:r>
        <w:separator/>
      </w:r>
      <w:r>
        <w:separator/>
      </w:r>
      <w:r>
        <w:t xml:space="preserve"> </w:t>
      </w:r>
    </w:p>
  </w:footnote>
  <w:footnote w:type="continuationSeparator" w:id="0">
    <w:p w:rsidR="00AB7802" w:rsidRDefault="00AB7802" w:rsidP="00A56EDB">
      <w:pPr>
        <w:widowControl w:val="0"/>
        <w:spacing w:line="120" w:lineRule="auto"/>
      </w:pPr>
      <w:r>
        <w:separator/>
      </w:r>
    </w:p>
  </w:footnote>
  <w:footnote w:type="continuationNotice" w:id="1">
    <w:p w:rsidR="00AB7802" w:rsidRDefault="00AB7802" w:rsidP="00A56EDB">
      <w:pPr>
        <w:widowControl w:val="0"/>
        <w:spacing w:line="120" w:lineRule="auto"/>
      </w:pPr>
      <w:r>
        <w:separator/>
      </w:r>
    </w:p>
  </w:footnote>
  <w:footnote w:id="2">
    <w:p w:rsidR="00FE4C01" w:rsidRDefault="00FE4C01" w:rsidP="00A56EDB">
      <w:pPr>
        <w:pStyle w:val="ACLFootnoteText"/>
        <w:rPr>
          <w:lang w:eastAsia="tr-TR"/>
        </w:rPr>
      </w:pPr>
      <w:r>
        <w:rPr>
          <w:rStyle w:val="FootnoteReference"/>
        </w:rPr>
        <w:t>*</w:t>
      </w:r>
      <w:r>
        <w:t xml:space="preserve"> </w:t>
      </w:r>
      <w:r w:rsidRPr="00925BC9">
        <w:rPr>
          <w:lang w:eastAsia="tr-TR"/>
        </w:rPr>
        <w:t xml:space="preserve">This document has been adapted from the instructions for earlier ACL </w:t>
      </w:r>
      <w:r>
        <w:rPr>
          <w:lang w:eastAsia="tr-TR"/>
        </w:rPr>
        <w:t xml:space="preserve">and NAACL </w:t>
      </w:r>
      <w:r w:rsidRPr="00925BC9">
        <w:rPr>
          <w:lang w:eastAsia="tr-TR"/>
        </w:rPr>
        <w:t xml:space="preserve">proceedings, including those for </w:t>
      </w:r>
      <w:r>
        <w:rPr>
          <w:lang w:eastAsia="tr-TR"/>
        </w:rPr>
        <w:t xml:space="preserve">NAACL-HLT-15 by Matt Post and Adam Lopez, </w:t>
      </w:r>
      <w:r w:rsidRPr="000810F0">
        <w:rPr>
          <w:lang w:eastAsia="tr-TR"/>
        </w:rPr>
        <w:t xml:space="preserve">NAACL-HLT-12 by Nizar </w:t>
      </w:r>
      <w:proofErr w:type="spellStart"/>
      <w:r w:rsidRPr="000810F0">
        <w:rPr>
          <w:lang w:eastAsia="tr-TR"/>
        </w:rPr>
        <w:t>Habash</w:t>
      </w:r>
      <w:proofErr w:type="spellEnd"/>
      <w:r w:rsidRPr="000810F0">
        <w:rPr>
          <w:lang w:eastAsia="tr-TR"/>
        </w:rPr>
        <w:t xml:space="preserve"> and William Schuler, </w:t>
      </w:r>
      <w:r w:rsidRPr="009C4BC3">
        <w:rPr>
          <w:lang w:eastAsia="tr-TR"/>
        </w:rPr>
        <w:t>NAACL-HLT-10 by Claudia Le</w:t>
      </w:r>
      <w:r>
        <w:rPr>
          <w:lang w:eastAsia="tr-TR"/>
        </w:rPr>
        <w:t xml:space="preserve">acock and Richard </w:t>
      </w:r>
      <w:proofErr w:type="spellStart"/>
      <w:r>
        <w:rPr>
          <w:lang w:eastAsia="tr-TR"/>
        </w:rPr>
        <w:t>Wicen</w:t>
      </w:r>
      <w:proofErr w:type="spellEnd"/>
      <w:r>
        <w:rPr>
          <w:lang w:eastAsia="tr-TR"/>
        </w:rPr>
        <w:t xml:space="preserve">- </w:t>
      </w:r>
      <w:proofErr w:type="spellStart"/>
      <w:r>
        <w:rPr>
          <w:lang w:eastAsia="tr-TR"/>
        </w:rPr>
        <w:t>towski</w:t>
      </w:r>
      <w:proofErr w:type="spellEnd"/>
      <w:r w:rsidRPr="009C4BC3">
        <w:rPr>
          <w:lang w:eastAsia="tr-TR"/>
        </w:rPr>
        <w:t>,</w:t>
      </w:r>
      <w:r>
        <w:rPr>
          <w:lang w:eastAsia="tr-TR"/>
        </w:rPr>
        <w:t xml:space="preserve"> NAACL-HLT-09 by </w:t>
      </w:r>
      <w:proofErr w:type="spellStart"/>
      <w:r>
        <w:rPr>
          <w:lang w:eastAsia="tr-TR"/>
        </w:rPr>
        <w:t>Joakim</w:t>
      </w:r>
      <w:proofErr w:type="spellEnd"/>
      <w:r>
        <w:rPr>
          <w:lang w:eastAsia="tr-TR"/>
        </w:rPr>
        <w:t xml:space="preserve"> </w:t>
      </w:r>
      <w:proofErr w:type="spellStart"/>
      <w:r>
        <w:rPr>
          <w:lang w:eastAsia="tr-TR"/>
        </w:rPr>
        <w:t>Nivre</w:t>
      </w:r>
      <w:proofErr w:type="spellEnd"/>
      <w:r>
        <w:rPr>
          <w:lang w:eastAsia="tr-TR"/>
        </w:rPr>
        <w:t xml:space="preserve"> and Noah Smith, for </w:t>
      </w:r>
      <w:r w:rsidRPr="00925BC9">
        <w:rPr>
          <w:lang w:eastAsia="tr-TR"/>
        </w:rPr>
        <w:t xml:space="preserve">ACL-05 by </w:t>
      </w:r>
      <w:proofErr w:type="spellStart"/>
      <w:r w:rsidRPr="00925BC9">
        <w:rPr>
          <w:lang w:eastAsia="tr-TR"/>
        </w:rPr>
        <w:t>Hwee</w:t>
      </w:r>
      <w:proofErr w:type="spellEnd"/>
      <w:r w:rsidRPr="00925BC9">
        <w:rPr>
          <w:lang w:eastAsia="tr-TR"/>
        </w:rPr>
        <w:t xml:space="preserve"> </w:t>
      </w:r>
      <w:proofErr w:type="spellStart"/>
      <w:r w:rsidRPr="00925BC9">
        <w:rPr>
          <w:lang w:eastAsia="tr-TR"/>
        </w:rPr>
        <w:t>Tou</w:t>
      </w:r>
      <w:proofErr w:type="spellEnd"/>
      <w:r w:rsidRPr="00925BC9">
        <w:rPr>
          <w:lang w:eastAsia="tr-TR"/>
        </w:rPr>
        <w:t xml:space="preserve"> Ng and Kemal </w:t>
      </w:r>
      <w:proofErr w:type="spellStart"/>
      <w:r w:rsidRPr="00925BC9">
        <w:rPr>
          <w:lang w:eastAsia="tr-TR"/>
        </w:rPr>
        <w:t>Oflazer</w:t>
      </w:r>
      <w:proofErr w:type="spellEnd"/>
      <w:r w:rsidRPr="00925BC9">
        <w:rPr>
          <w:lang w:eastAsia="tr-TR"/>
        </w:rPr>
        <w:t xml:space="preserve">, for ACL-02 by Eugene </w:t>
      </w:r>
      <w:proofErr w:type="spellStart"/>
      <w:r w:rsidRPr="00925BC9">
        <w:rPr>
          <w:lang w:eastAsia="tr-TR"/>
        </w:rPr>
        <w:t>Charniak</w:t>
      </w:r>
      <w:proofErr w:type="spellEnd"/>
      <w:r w:rsidRPr="00925BC9">
        <w:rPr>
          <w:lang w:eastAsia="tr-TR"/>
        </w:rPr>
        <w:t xml:space="preserve"> and </w:t>
      </w:r>
      <w:proofErr w:type="spellStart"/>
      <w:r w:rsidRPr="00925BC9">
        <w:rPr>
          <w:lang w:eastAsia="tr-TR"/>
        </w:rPr>
        <w:t>Dekang</w:t>
      </w:r>
      <w:proofErr w:type="spellEnd"/>
      <w:r w:rsidRPr="00925BC9">
        <w:rPr>
          <w:lang w:eastAsia="tr-TR"/>
        </w:rPr>
        <w:t xml:space="preserve"> Lin, and earlier ACL and EACL formats. Those versions were written by several people, including John Chen, Henry S. Thompson and Donald Walker. Additional elements were taken from the formatting instructions of the </w:t>
      </w:r>
      <w:r w:rsidRPr="00925BC9">
        <w:rPr>
          <w:i/>
          <w:iCs/>
          <w:lang w:eastAsia="tr-TR"/>
        </w:rPr>
        <w:t>International Joint</w:t>
      </w:r>
      <w:r w:rsidRPr="00925BC9">
        <w:rPr>
          <w:lang w:eastAsia="tr-TR"/>
        </w:rPr>
        <w:t xml:space="preserve"> </w:t>
      </w:r>
      <w:r w:rsidRPr="00925BC9">
        <w:rPr>
          <w:i/>
          <w:iCs/>
          <w:lang w:eastAsia="tr-TR"/>
        </w:rPr>
        <w:t>Conference on Artificial Intelligence</w:t>
      </w:r>
      <w:r w:rsidRPr="00925BC9">
        <w:rPr>
          <w:lang w:eastAsia="tr-TR"/>
        </w:rPr>
        <w:t>.</w:t>
      </w:r>
      <w:r>
        <w:rPr>
          <w:lang w:eastAsia="tr-TR"/>
        </w:rPr>
        <w:t xml:space="preserve">  </w:t>
      </w:r>
      <w:r>
        <w:t>Microsoft Word formatting was added by Alexander Mamishev (Mamishev, 2013).</w:t>
      </w:r>
    </w:p>
  </w:footnote>
  <w:footnote w:id="3">
    <w:p w:rsidR="00FE4C01" w:rsidRPr="00F932DC" w:rsidRDefault="00FE4C01" w:rsidP="00DE65A5">
      <w:pPr>
        <w:pStyle w:val="FootnoteText"/>
        <w:rPr>
          <w:szCs w:val="18"/>
        </w:rPr>
      </w:pPr>
      <w:r w:rsidRPr="00C8152C">
        <w:rPr>
          <w:rStyle w:val="FootnoteReference"/>
          <w:szCs w:val="18"/>
        </w:rPr>
        <w:footnoteRef/>
      </w:r>
      <w:r w:rsidRPr="00C8152C">
        <w:rPr>
          <w:szCs w:val="18"/>
        </w:rPr>
        <w:t xml:space="preserve"> </w:t>
      </w:r>
      <w:r w:rsidRPr="00F932DC">
        <w:rPr>
          <w:rFonts w:ascii="Courier New" w:hAnsi="Courier New" w:cs="Courier New"/>
          <w:color w:val="000000"/>
          <w:sz w:val="16"/>
          <w:szCs w:val="18"/>
        </w:rPr>
        <w:t>https://en.wikipedia.org/wiki/</w:t>
      </w:r>
      <w:r w:rsidRPr="00F932DC">
        <w:rPr>
          <w:rFonts w:ascii="Courier New" w:hAnsi="Courier New" w:cs="Courier New"/>
          <w:color w:val="000000"/>
          <w:sz w:val="16"/>
          <w:szCs w:val="18"/>
        </w:rPr>
        <w:br/>
      </w:r>
      <w:proofErr w:type="spellStart"/>
      <w:r>
        <w:rPr>
          <w:rFonts w:ascii="Courier New" w:hAnsi="Courier New" w:cs="Courier New"/>
          <w:color w:val="000000"/>
          <w:sz w:val="16"/>
          <w:szCs w:val="18"/>
        </w:rPr>
        <w:t>List_</w:t>
      </w:r>
      <w:r w:rsidRPr="00F932DC">
        <w:rPr>
          <w:rFonts w:ascii="Courier New" w:hAnsi="Courier New" w:cs="Courier New"/>
          <w:color w:val="000000"/>
          <w:sz w:val="16"/>
          <w:szCs w:val="18"/>
        </w:rPr>
        <w:t>of</w:t>
      </w:r>
      <w:r>
        <w:rPr>
          <w:rFonts w:ascii="Courier New" w:hAnsi="Courier New" w:cs="Courier New"/>
          <w:color w:val="000000"/>
          <w:sz w:val="16"/>
          <w:szCs w:val="18"/>
        </w:rPr>
        <w:t>_</w:t>
      </w:r>
      <w:r w:rsidRPr="00F932DC">
        <w:rPr>
          <w:rFonts w:ascii="Courier New" w:hAnsi="Courier New" w:cs="Courier New"/>
          <w:color w:val="000000"/>
          <w:sz w:val="16"/>
          <w:szCs w:val="18"/>
        </w:rPr>
        <w:t>computer</w:t>
      </w:r>
      <w:r>
        <w:rPr>
          <w:rFonts w:ascii="Courier New" w:hAnsi="Courier New" w:cs="Courier New"/>
          <w:color w:val="000000"/>
          <w:sz w:val="16"/>
          <w:szCs w:val="18"/>
        </w:rPr>
        <w:t>_</w:t>
      </w:r>
      <w:r w:rsidRPr="00F932DC">
        <w:rPr>
          <w:rFonts w:ascii="Courier New" w:hAnsi="Courier New" w:cs="Courier New"/>
          <w:color w:val="000000"/>
          <w:sz w:val="16"/>
          <w:szCs w:val="18"/>
        </w:rPr>
        <w:t>science</w:t>
      </w:r>
      <w:r>
        <w:rPr>
          <w:rFonts w:ascii="Courier New" w:hAnsi="Courier New" w:cs="Courier New"/>
          <w:color w:val="000000"/>
          <w:sz w:val="16"/>
          <w:szCs w:val="18"/>
        </w:rPr>
        <w:t>_</w:t>
      </w:r>
      <w:r w:rsidRPr="00F932DC">
        <w:rPr>
          <w:rFonts w:ascii="Courier New" w:hAnsi="Courier New" w:cs="Courier New"/>
          <w:color w:val="000000"/>
          <w:sz w:val="16"/>
          <w:szCs w:val="18"/>
        </w:rPr>
        <w:t>conference</w:t>
      </w:r>
      <w:r>
        <w:rPr>
          <w:rFonts w:ascii="Courier New" w:hAnsi="Courier New" w:cs="Courier New"/>
          <w:color w:val="000000"/>
          <w:sz w:val="16"/>
          <w:szCs w:val="18"/>
        </w:rPr>
        <w:t>_</w:t>
      </w:r>
      <w:r w:rsidR="00A56EDB">
        <w:rPr>
          <w:rFonts w:ascii="Courier New" w:hAnsi="Courier New" w:cs="Courier New"/>
          <w:color w:val="000000"/>
          <w:sz w:val="16"/>
          <w:szCs w:val="18"/>
        </w:rPr>
        <w:t>acronym</w:t>
      </w:r>
      <w:r w:rsidRPr="00F932DC">
        <w:rPr>
          <w:rFonts w:ascii="Courier New" w:hAnsi="Courier New" w:cs="Courier New"/>
          <w:color w:val="000000"/>
          <w:sz w:val="16"/>
          <w:szCs w:val="18"/>
        </w:rPr>
        <w:t>s</w:t>
      </w:r>
      <w:proofErr w:type="spellEnd"/>
    </w:p>
  </w:footnote>
  <w:footnote w:id="4">
    <w:p w:rsidR="00FE4C01" w:rsidRDefault="00FE4C01" w:rsidP="00DE65A5">
      <w:pPr>
        <w:pStyle w:val="FootnoteText"/>
      </w:pPr>
      <w:r w:rsidRPr="00F932DC">
        <w:rPr>
          <w:rStyle w:val="FootnoteReference"/>
          <w:szCs w:val="18"/>
        </w:rPr>
        <w:footnoteRef/>
      </w:r>
      <w:r w:rsidRPr="00F932DC">
        <w:rPr>
          <w:szCs w:val="18"/>
        </w:rPr>
        <w:t xml:space="preserve"> </w:t>
      </w:r>
      <w:r w:rsidRPr="00F932DC">
        <w:rPr>
          <w:rFonts w:ascii="Courier New" w:hAnsi="Courier New" w:cs="Courier New"/>
          <w:color w:val="000000"/>
          <w:sz w:val="16"/>
          <w:szCs w:val="18"/>
        </w:rPr>
        <w:t>http://www.abbreviations.com/jas.php</w:t>
      </w:r>
    </w:p>
  </w:footnote>
  <w:footnote w:id="5">
    <w:p w:rsidR="00FE4C01" w:rsidRPr="00C8152C" w:rsidRDefault="00FE4C01" w:rsidP="00DE65A5">
      <w:pPr>
        <w:pStyle w:val="ACLFootnoteText"/>
        <w:rPr>
          <w:szCs w:val="18"/>
        </w:rPr>
      </w:pPr>
      <w:r w:rsidRPr="00C8152C">
        <w:rPr>
          <w:rStyle w:val="FootnoteReference"/>
          <w:szCs w:val="18"/>
        </w:rPr>
        <w:footnoteRef/>
      </w:r>
      <w:r w:rsidRPr="00C8152C">
        <w:rPr>
          <w:szCs w:val="18"/>
        </w:rPr>
        <w:t xml:space="preserve"> This is how a footnote should appear.</w:t>
      </w:r>
    </w:p>
  </w:footnote>
  <w:footnote w:id="6">
    <w:p w:rsidR="00FE4C01" w:rsidRDefault="00FE4C01" w:rsidP="00DE65A5">
      <w:pPr>
        <w:pStyle w:val="ACLFootnoteText"/>
      </w:pPr>
      <w:r w:rsidRPr="00C8152C">
        <w:rPr>
          <w:rStyle w:val="FootnoteReference"/>
          <w:szCs w:val="18"/>
        </w:rPr>
        <w:footnoteRef/>
      </w:r>
      <w:r w:rsidRPr="00C8152C">
        <w:rPr>
          <w:szCs w:val="18"/>
        </w:rPr>
        <w:t xml:space="preserve"> Note the line separating the footnotes</w:t>
      </w:r>
      <w:r>
        <w:t xml:space="preserve"> from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C01" w:rsidRPr="001279F2" w:rsidRDefault="00FE4C01" w:rsidP="001279F2">
    <w:pPr>
      <w:pStyle w:val="ACLSubmissionConfidentialityHeader"/>
    </w:pPr>
    <w:r w:rsidRPr="001279F2">
      <w:t>NAACL 2016 Submission ***.  Confidential review copy. DO NOT DISTRIBUTE.</w:t>
    </w:r>
  </w:p>
  <w:p w:rsidR="00FE4C01" w:rsidRDefault="00FE4C01" w:rsidP="00FE794D">
    <w:pPr>
      <w:jc w:val="center"/>
      <w:rPr>
        <w:rFonts w:ascii="Arial" w:hAnsi="Arial" w:cs="Arial"/>
        <w:b/>
        <w:sz w:val="18"/>
      </w:rPr>
    </w:pPr>
  </w:p>
  <w:p w:rsidR="00FE4C01" w:rsidRDefault="00FE4C01" w:rsidP="00FE794D">
    <w:pPr>
      <w:jc w:val="center"/>
      <w:rPr>
        <w:rFonts w:ascii="Arial" w:hAnsi="Arial" w:cs="Arial"/>
        <w:b/>
        <w:sz w:val="18"/>
      </w:rPr>
    </w:pPr>
  </w:p>
  <w:p w:rsidR="00FE4C01" w:rsidRPr="00FE794D" w:rsidRDefault="00FE4C01" w:rsidP="00FE794D">
    <w:pPr>
      <w:jc w:val="center"/>
      <w:rPr>
        <w:rFonts w:ascii="Arial" w:hAnsi="Arial" w:cs="Arial"/>
        <w:b/>
        <w:sz w:val="1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4C01" w:rsidRDefault="00FE4C01" w:rsidP="00FE794D">
    <w:pPr>
      <w:jc w:val="center"/>
      <w:rPr>
        <w:rFonts w:ascii="Arial" w:hAnsi="Arial" w:cs="Arial"/>
        <w:b/>
        <w:sz w:val="18"/>
      </w:rPr>
    </w:pPr>
    <w:r w:rsidRPr="00AE2E60">
      <w:rPr>
        <w:rFonts w:ascii="Arial" w:hAnsi="Arial" w:cs="Arial"/>
        <w:b/>
        <w:sz w:val="18"/>
      </w:rPr>
      <w:t>NAACL 2016 Submission ***.  Confidentia</w:t>
    </w:r>
    <w:r>
      <w:rPr>
        <w:rFonts w:ascii="Arial" w:hAnsi="Arial" w:cs="Arial"/>
        <w:b/>
        <w:sz w:val="18"/>
      </w:rPr>
      <w:t>l review copy. DO NOT DISTRIBUTE.</w:t>
    </w:r>
  </w:p>
  <w:p w:rsidR="00FE4C01" w:rsidRDefault="00FE4C01" w:rsidP="00FE794D">
    <w:pPr>
      <w:jc w:val="center"/>
      <w:rPr>
        <w:rFonts w:ascii="Arial" w:hAnsi="Arial" w:cs="Arial"/>
        <w:b/>
        <w:sz w:val="18"/>
      </w:rPr>
    </w:pPr>
  </w:p>
  <w:p w:rsidR="00FE4C01" w:rsidRDefault="00FE4C01" w:rsidP="00FE794D">
    <w:pPr>
      <w:jc w:val="center"/>
      <w:rPr>
        <w:rFonts w:ascii="Arial" w:hAnsi="Arial" w:cs="Arial"/>
        <w:b/>
        <w:sz w:val="18"/>
      </w:rPr>
    </w:pPr>
  </w:p>
  <w:p w:rsidR="00FE4C01" w:rsidRPr="00FE794D" w:rsidRDefault="00FE4C01" w:rsidP="00FE794D">
    <w:pPr>
      <w:jc w:val="center"/>
      <w:rPr>
        <w:rFonts w:ascii="Arial" w:hAnsi="Arial" w:cs="Arial"/>
        <w:b/>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8F97AB1"/>
    <w:multiLevelType w:val="multilevel"/>
    <w:tmpl w:val="A224E4E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 w15:restartNumberingAfterBreak="0">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15:restartNumberingAfterBreak="0">
    <w:nsid w:val="191F6B57"/>
    <w:multiLevelType w:val="hybridMultilevel"/>
    <w:tmpl w:val="AF249124"/>
    <w:lvl w:ilvl="0" w:tplc="223EEABA">
      <w:start w:val="1"/>
      <w:numFmt w:val="decimal"/>
      <w:pStyle w:val="ProcStep"/>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5667EBA"/>
    <w:multiLevelType w:val="hybridMultilevel"/>
    <w:tmpl w:val="7910B5FC"/>
    <w:lvl w:ilvl="0" w:tplc="9DFA202A">
      <w:start w:val="1"/>
      <w:numFmt w:val="decimal"/>
      <w:pStyle w:val="ACLSubmissionPageNumbering"/>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7" w15:restartNumberingAfterBreak="0">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9" w15:restartNumberingAfterBreak="0">
    <w:nsid w:val="37E62335"/>
    <w:multiLevelType w:val="hybridMultilevel"/>
    <w:tmpl w:val="155CBCBE"/>
    <w:lvl w:ilvl="0" w:tplc="0D46977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E2F4FBE"/>
    <w:multiLevelType w:val="multilevel"/>
    <w:tmpl w:val="15F257CC"/>
    <w:lvl w:ilvl="0">
      <w:start w:val="1"/>
      <w:numFmt w:val="decimal"/>
      <w:pStyle w:val="Abstract"/>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1" w15:restartNumberingAfterBreak="0">
    <w:nsid w:val="423C27DA"/>
    <w:multiLevelType w:val="multilevel"/>
    <w:tmpl w:val="8DB4AA2C"/>
    <w:lvl w:ilvl="0">
      <w:start w:val="1"/>
      <w:numFmt w:val="upperLetter"/>
      <w:pStyle w:val="EACLAppendixheading"/>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3" w15:restartNumberingAfterBreak="0">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5" w15:restartNumberingAfterBreak="0">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5C81156D"/>
    <w:multiLevelType w:val="multilevel"/>
    <w:tmpl w:val="8BB06806"/>
    <w:lvl w:ilvl="0">
      <w:start w:val="1"/>
      <w:numFmt w:val="decimal"/>
      <w:pStyle w:val="EACLSection"/>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8" w15:restartNumberingAfterBreak="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0" w15:restartNumberingAfterBreak="0">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22" w15:restartNumberingAfterBreak="0">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14"/>
  </w:num>
  <w:num w:numId="3">
    <w:abstractNumId w:val="10"/>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19"/>
  </w:num>
  <w:num w:numId="7">
    <w:abstractNumId w:val="21"/>
  </w:num>
  <w:num w:numId="8">
    <w:abstractNumId w:val="11"/>
  </w:num>
  <w:num w:numId="9">
    <w:abstractNumId w:val="17"/>
  </w:num>
  <w:num w:numId="10">
    <w:abstractNumId w:val="22"/>
  </w:num>
  <w:num w:numId="11">
    <w:abstractNumId w:val="23"/>
  </w:num>
  <w:num w:numId="12">
    <w:abstractNumId w:val="1"/>
  </w:num>
  <w:num w:numId="13">
    <w:abstractNumId w:val="3"/>
  </w:num>
  <w:num w:numId="14">
    <w:abstractNumId w:val="0"/>
  </w:num>
  <w:num w:numId="15">
    <w:abstractNumId w:val="13"/>
  </w:num>
  <w:num w:numId="16">
    <w:abstractNumId w:val="8"/>
    <w:lvlOverride w:ilvl="0">
      <w:lvl w:ilvl="0">
        <w:start w:val="1"/>
        <w:numFmt w:val="decimal"/>
        <w:lvlText w:val="%1."/>
        <w:legacy w:legacy="1" w:legacySpace="0" w:legacyIndent="360"/>
        <w:lvlJc w:val="left"/>
        <w:pPr>
          <w:ind w:left="360" w:hanging="360"/>
        </w:pPr>
      </w:lvl>
    </w:lvlOverride>
  </w:num>
  <w:num w:numId="17">
    <w:abstractNumId w:val="12"/>
    <w:lvlOverride w:ilvl="0">
      <w:lvl w:ilvl="0">
        <w:start w:val="1"/>
        <w:numFmt w:val="decimal"/>
        <w:lvlText w:val="%1."/>
        <w:legacy w:legacy="1" w:legacySpace="0" w:legacyIndent="360"/>
        <w:lvlJc w:val="left"/>
        <w:pPr>
          <w:ind w:left="360" w:hanging="360"/>
        </w:pPr>
      </w:lvl>
    </w:lvlOverride>
  </w:num>
  <w:num w:numId="18">
    <w:abstractNumId w:val="4"/>
  </w:num>
  <w:num w:numId="19">
    <w:abstractNumId w:val="4"/>
    <w:lvlOverride w:ilvl="0">
      <w:startOverride w:val="1"/>
    </w:lvlOverride>
  </w:num>
  <w:num w:numId="20">
    <w:abstractNumId w:val="15"/>
  </w:num>
  <w:num w:numId="21">
    <w:abstractNumId w:val="7"/>
  </w:num>
  <w:num w:numId="22">
    <w:abstractNumId w:val="20"/>
  </w:num>
  <w:num w:numId="23">
    <w:abstractNumId w:val="18"/>
  </w:num>
  <w:num w:numId="24">
    <w:abstractNumId w:val="16"/>
  </w:num>
  <w:num w:numId="25">
    <w:abstractNumId w:val="9"/>
  </w:num>
  <w:num w:numId="26">
    <w:abstractNumId w:val="5"/>
  </w:num>
  <w:num w:numId="27">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14"/>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68B"/>
    <w:rsid w:val="00000D96"/>
    <w:rsid w:val="000023FB"/>
    <w:rsid w:val="000072CD"/>
    <w:rsid w:val="000126C6"/>
    <w:rsid w:val="00017FCB"/>
    <w:rsid w:val="0002208A"/>
    <w:rsid w:val="00022F43"/>
    <w:rsid w:val="00023BFC"/>
    <w:rsid w:val="00025524"/>
    <w:rsid w:val="00030275"/>
    <w:rsid w:val="00030F31"/>
    <w:rsid w:val="000318DE"/>
    <w:rsid w:val="00036666"/>
    <w:rsid w:val="00037104"/>
    <w:rsid w:val="00041E14"/>
    <w:rsid w:val="00042F57"/>
    <w:rsid w:val="0005150A"/>
    <w:rsid w:val="00051B5B"/>
    <w:rsid w:val="00052A78"/>
    <w:rsid w:val="000616BD"/>
    <w:rsid w:val="00061C94"/>
    <w:rsid w:val="00070665"/>
    <w:rsid w:val="00070965"/>
    <w:rsid w:val="000722F6"/>
    <w:rsid w:val="000725D1"/>
    <w:rsid w:val="000732CF"/>
    <w:rsid w:val="000762C3"/>
    <w:rsid w:val="000810F0"/>
    <w:rsid w:val="00090586"/>
    <w:rsid w:val="00090940"/>
    <w:rsid w:val="00092443"/>
    <w:rsid w:val="00093514"/>
    <w:rsid w:val="00096DF3"/>
    <w:rsid w:val="000A2349"/>
    <w:rsid w:val="000A4693"/>
    <w:rsid w:val="000A55F9"/>
    <w:rsid w:val="000A56DB"/>
    <w:rsid w:val="000C40D8"/>
    <w:rsid w:val="000D074B"/>
    <w:rsid w:val="000D3912"/>
    <w:rsid w:val="000D52E8"/>
    <w:rsid w:val="000E025A"/>
    <w:rsid w:val="000E2C4E"/>
    <w:rsid w:val="000E5E58"/>
    <w:rsid w:val="000F028B"/>
    <w:rsid w:val="000F39F5"/>
    <w:rsid w:val="000F4556"/>
    <w:rsid w:val="000F5F05"/>
    <w:rsid w:val="00104A54"/>
    <w:rsid w:val="00106CDD"/>
    <w:rsid w:val="00107ACA"/>
    <w:rsid w:val="001136E1"/>
    <w:rsid w:val="00116AC5"/>
    <w:rsid w:val="0012340F"/>
    <w:rsid w:val="001244A7"/>
    <w:rsid w:val="001260DE"/>
    <w:rsid w:val="00127666"/>
    <w:rsid w:val="001279F2"/>
    <w:rsid w:val="001306A9"/>
    <w:rsid w:val="0013104F"/>
    <w:rsid w:val="00135549"/>
    <w:rsid w:val="00144BF7"/>
    <w:rsid w:val="00146F30"/>
    <w:rsid w:val="00154035"/>
    <w:rsid w:val="001542FF"/>
    <w:rsid w:val="00157FDB"/>
    <w:rsid w:val="00161CA4"/>
    <w:rsid w:val="001623F4"/>
    <w:rsid w:val="00164540"/>
    <w:rsid w:val="00176848"/>
    <w:rsid w:val="001826DD"/>
    <w:rsid w:val="00195877"/>
    <w:rsid w:val="001979F1"/>
    <w:rsid w:val="001A17E3"/>
    <w:rsid w:val="001A6A2C"/>
    <w:rsid w:val="001B4D7A"/>
    <w:rsid w:val="001B5C3B"/>
    <w:rsid w:val="001B6594"/>
    <w:rsid w:val="001B6EA1"/>
    <w:rsid w:val="001C11A1"/>
    <w:rsid w:val="001C3639"/>
    <w:rsid w:val="001C461A"/>
    <w:rsid w:val="001C5777"/>
    <w:rsid w:val="001C5D6A"/>
    <w:rsid w:val="001C6771"/>
    <w:rsid w:val="001C7386"/>
    <w:rsid w:val="001D0E0A"/>
    <w:rsid w:val="001D5389"/>
    <w:rsid w:val="001F096A"/>
    <w:rsid w:val="001F38CF"/>
    <w:rsid w:val="002007AA"/>
    <w:rsid w:val="00203C20"/>
    <w:rsid w:val="002070A0"/>
    <w:rsid w:val="002072FA"/>
    <w:rsid w:val="00207451"/>
    <w:rsid w:val="00213F31"/>
    <w:rsid w:val="002140CB"/>
    <w:rsid w:val="00214D0B"/>
    <w:rsid w:val="00216AF3"/>
    <w:rsid w:val="00220C1C"/>
    <w:rsid w:val="00220F5F"/>
    <w:rsid w:val="002263B1"/>
    <w:rsid w:val="00235C1C"/>
    <w:rsid w:val="00243AA3"/>
    <w:rsid w:val="002443B8"/>
    <w:rsid w:val="0024756A"/>
    <w:rsid w:val="0025278A"/>
    <w:rsid w:val="00253EFC"/>
    <w:rsid w:val="00255301"/>
    <w:rsid w:val="002639B3"/>
    <w:rsid w:val="0026405D"/>
    <w:rsid w:val="00266F6E"/>
    <w:rsid w:val="0027176F"/>
    <w:rsid w:val="00272E1C"/>
    <w:rsid w:val="002767D7"/>
    <w:rsid w:val="002830D5"/>
    <w:rsid w:val="002856EC"/>
    <w:rsid w:val="00286341"/>
    <w:rsid w:val="002916DE"/>
    <w:rsid w:val="00292512"/>
    <w:rsid w:val="00296DAB"/>
    <w:rsid w:val="00297CBF"/>
    <w:rsid w:val="002B2572"/>
    <w:rsid w:val="002B33EF"/>
    <w:rsid w:val="002B55F5"/>
    <w:rsid w:val="002B7BC5"/>
    <w:rsid w:val="002C1C6F"/>
    <w:rsid w:val="002C1EBB"/>
    <w:rsid w:val="002C3B02"/>
    <w:rsid w:val="002C606A"/>
    <w:rsid w:val="002C7D3F"/>
    <w:rsid w:val="002D0539"/>
    <w:rsid w:val="002D17F9"/>
    <w:rsid w:val="002D4866"/>
    <w:rsid w:val="002D717E"/>
    <w:rsid w:val="002D7334"/>
    <w:rsid w:val="002D7766"/>
    <w:rsid w:val="002E314F"/>
    <w:rsid w:val="002E36B5"/>
    <w:rsid w:val="002E5CAF"/>
    <w:rsid w:val="002E706A"/>
    <w:rsid w:val="002F6DB9"/>
    <w:rsid w:val="00312150"/>
    <w:rsid w:val="003124B5"/>
    <w:rsid w:val="00314F59"/>
    <w:rsid w:val="0031630E"/>
    <w:rsid w:val="003227ED"/>
    <w:rsid w:val="003241BA"/>
    <w:rsid w:val="003263B3"/>
    <w:rsid w:val="00330D3F"/>
    <w:rsid w:val="003400CC"/>
    <w:rsid w:val="0034529E"/>
    <w:rsid w:val="003461FB"/>
    <w:rsid w:val="00347CF8"/>
    <w:rsid w:val="00356CF3"/>
    <w:rsid w:val="00356D5D"/>
    <w:rsid w:val="0036119D"/>
    <w:rsid w:val="00364CAC"/>
    <w:rsid w:val="003670E6"/>
    <w:rsid w:val="003736C9"/>
    <w:rsid w:val="00376467"/>
    <w:rsid w:val="003802FF"/>
    <w:rsid w:val="00381EB4"/>
    <w:rsid w:val="00385FFD"/>
    <w:rsid w:val="003A50EC"/>
    <w:rsid w:val="003A5953"/>
    <w:rsid w:val="003A5F4E"/>
    <w:rsid w:val="003A6C21"/>
    <w:rsid w:val="003B3AF5"/>
    <w:rsid w:val="003C337A"/>
    <w:rsid w:val="003D671F"/>
    <w:rsid w:val="003D69C8"/>
    <w:rsid w:val="003E16B3"/>
    <w:rsid w:val="003E5149"/>
    <w:rsid w:val="003E5187"/>
    <w:rsid w:val="003E6319"/>
    <w:rsid w:val="003F4830"/>
    <w:rsid w:val="003F6BDB"/>
    <w:rsid w:val="003F7C51"/>
    <w:rsid w:val="004207FB"/>
    <w:rsid w:val="00425A5D"/>
    <w:rsid w:val="00426865"/>
    <w:rsid w:val="0042716D"/>
    <w:rsid w:val="0043028F"/>
    <w:rsid w:val="00433254"/>
    <w:rsid w:val="00437672"/>
    <w:rsid w:val="00441431"/>
    <w:rsid w:val="0044233E"/>
    <w:rsid w:val="00445292"/>
    <w:rsid w:val="00446D99"/>
    <w:rsid w:val="00456504"/>
    <w:rsid w:val="00456BA2"/>
    <w:rsid w:val="00463A2F"/>
    <w:rsid w:val="00464089"/>
    <w:rsid w:val="00480146"/>
    <w:rsid w:val="004814DC"/>
    <w:rsid w:val="00486CD7"/>
    <w:rsid w:val="00486DC0"/>
    <w:rsid w:val="00487743"/>
    <w:rsid w:val="00493EF7"/>
    <w:rsid w:val="00496ADC"/>
    <w:rsid w:val="004A3F93"/>
    <w:rsid w:val="004B2150"/>
    <w:rsid w:val="004B4AC4"/>
    <w:rsid w:val="004C06B9"/>
    <w:rsid w:val="004D2D61"/>
    <w:rsid w:val="004E02A9"/>
    <w:rsid w:val="004E4AB5"/>
    <w:rsid w:val="004E5AC0"/>
    <w:rsid w:val="004E5BCD"/>
    <w:rsid w:val="004F231F"/>
    <w:rsid w:val="004F7C24"/>
    <w:rsid w:val="00501C85"/>
    <w:rsid w:val="00503966"/>
    <w:rsid w:val="00505040"/>
    <w:rsid w:val="00511102"/>
    <w:rsid w:val="0051277F"/>
    <w:rsid w:val="00514C45"/>
    <w:rsid w:val="005151C6"/>
    <w:rsid w:val="00515FD1"/>
    <w:rsid w:val="00517817"/>
    <w:rsid w:val="00520F2C"/>
    <w:rsid w:val="00522D46"/>
    <w:rsid w:val="00522E53"/>
    <w:rsid w:val="005265AA"/>
    <w:rsid w:val="005275FB"/>
    <w:rsid w:val="00531F8C"/>
    <w:rsid w:val="005473F2"/>
    <w:rsid w:val="00555039"/>
    <w:rsid w:val="00555B39"/>
    <w:rsid w:val="0056434C"/>
    <w:rsid w:val="00564B1C"/>
    <w:rsid w:val="00565FE6"/>
    <w:rsid w:val="00584B09"/>
    <w:rsid w:val="00594076"/>
    <w:rsid w:val="0059711A"/>
    <w:rsid w:val="005A1F28"/>
    <w:rsid w:val="005A3B8A"/>
    <w:rsid w:val="005A756E"/>
    <w:rsid w:val="005B27E3"/>
    <w:rsid w:val="005B5E35"/>
    <w:rsid w:val="005C1FC8"/>
    <w:rsid w:val="005C5A9F"/>
    <w:rsid w:val="005D4B7B"/>
    <w:rsid w:val="005D580C"/>
    <w:rsid w:val="005D634E"/>
    <w:rsid w:val="005E637C"/>
    <w:rsid w:val="005F4092"/>
    <w:rsid w:val="00600E47"/>
    <w:rsid w:val="006030E4"/>
    <w:rsid w:val="00604E75"/>
    <w:rsid w:val="00605406"/>
    <w:rsid w:val="00607B3B"/>
    <w:rsid w:val="006147C1"/>
    <w:rsid w:val="00620D7E"/>
    <w:rsid w:val="006214B0"/>
    <w:rsid w:val="00631628"/>
    <w:rsid w:val="0063182D"/>
    <w:rsid w:val="00635866"/>
    <w:rsid w:val="00635D7E"/>
    <w:rsid w:val="00636C3E"/>
    <w:rsid w:val="00641217"/>
    <w:rsid w:val="00652081"/>
    <w:rsid w:val="00652364"/>
    <w:rsid w:val="0065255F"/>
    <w:rsid w:val="00653448"/>
    <w:rsid w:val="00654A07"/>
    <w:rsid w:val="00656416"/>
    <w:rsid w:val="00656A99"/>
    <w:rsid w:val="00661D7C"/>
    <w:rsid w:val="00664C3A"/>
    <w:rsid w:val="00665D31"/>
    <w:rsid w:val="00666D07"/>
    <w:rsid w:val="0067439C"/>
    <w:rsid w:val="00676254"/>
    <w:rsid w:val="00695CE7"/>
    <w:rsid w:val="006A0300"/>
    <w:rsid w:val="006A0C9B"/>
    <w:rsid w:val="006A707C"/>
    <w:rsid w:val="006A7A79"/>
    <w:rsid w:val="006B0588"/>
    <w:rsid w:val="006B1547"/>
    <w:rsid w:val="006B28DA"/>
    <w:rsid w:val="006B2979"/>
    <w:rsid w:val="006B35B6"/>
    <w:rsid w:val="006B5C4F"/>
    <w:rsid w:val="006B7310"/>
    <w:rsid w:val="006C076F"/>
    <w:rsid w:val="006C11F0"/>
    <w:rsid w:val="006C33F7"/>
    <w:rsid w:val="006C4C5F"/>
    <w:rsid w:val="006C7EAB"/>
    <w:rsid w:val="006D2131"/>
    <w:rsid w:val="006D6257"/>
    <w:rsid w:val="006E0308"/>
    <w:rsid w:val="006E21DB"/>
    <w:rsid w:val="006E5ADD"/>
    <w:rsid w:val="006E6696"/>
    <w:rsid w:val="006E7C44"/>
    <w:rsid w:val="006F7014"/>
    <w:rsid w:val="00700E60"/>
    <w:rsid w:val="00701472"/>
    <w:rsid w:val="007031A2"/>
    <w:rsid w:val="007033D1"/>
    <w:rsid w:val="0071327E"/>
    <w:rsid w:val="00714F3A"/>
    <w:rsid w:val="00717A5A"/>
    <w:rsid w:val="00717D26"/>
    <w:rsid w:val="0072047F"/>
    <w:rsid w:val="00724FC8"/>
    <w:rsid w:val="00730F04"/>
    <w:rsid w:val="00731826"/>
    <w:rsid w:val="007330C9"/>
    <w:rsid w:val="00743085"/>
    <w:rsid w:val="00743886"/>
    <w:rsid w:val="00746442"/>
    <w:rsid w:val="007466B5"/>
    <w:rsid w:val="00746756"/>
    <w:rsid w:val="0074732D"/>
    <w:rsid w:val="007568AE"/>
    <w:rsid w:val="00756CE0"/>
    <w:rsid w:val="00764216"/>
    <w:rsid w:val="00767BFE"/>
    <w:rsid w:val="00770921"/>
    <w:rsid w:val="00771CED"/>
    <w:rsid w:val="007728D0"/>
    <w:rsid w:val="00774DB4"/>
    <w:rsid w:val="007844C6"/>
    <w:rsid w:val="00790654"/>
    <w:rsid w:val="00796AF7"/>
    <w:rsid w:val="007970C1"/>
    <w:rsid w:val="007A2F22"/>
    <w:rsid w:val="007B1057"/>
    <w:rsid w:val="007B290A"/>
    <w:rsid w:val="007B63F7"/>
    <w:rsid w:val="007B6823"/>
    <w:rsid w:val="007B70B4"/>
    <w:rsid w:val="007C45F9"/>
    <w:rsid w:val="007C7951"/>
    <w:rsid w:val="007D1CEE"/>
    <w:rsid w:val="007D663D"/>
    <w:rsid w:val="007E0979"/>
    <w:rsid w:val="007E350A"/>
    <w:rsid w:val="007E6B62"/>
    <w:rsid w:val="007F15C9"/>
    <w:rsid w:val="007F7066"/>
    <w:rsid w:val="007F7D13"/>
    <w:rsid w:val="00804F2E"/>
    <w:rsid w:val="0081147B"/>
    <w:rsid w:val="00814F5B"/>
    <w:rsid w:val="00824716"/>
    <w:rsid w:val="008251B1"/>
    <w:rsid w:val="00826D02"/>
    <w:rsid w:val="00833E00"/>
    <w:rsid w:val="0084665C"/>
    <w:rsid w:val="0085139B"/>
    <w:rsid w:val="00857FB5"/>
    <w:rsid w:val="00860D0A"/>
    <w:rsid w:val="008630C7"/>
    <w:rsid w:val="00870502"/>
    <w:rsid w:val="00874EF1"/>
    <w:rsid w:val="00875715"/>
    <w:rsid w:val="00877D4E"/>
    <w:rsid w:val="00886013"/>
    <w:rsid w:val="00891CB8"/>
    <w:rsid w:val="00892621"/>
    <w:rsid w:val="00893144"/>
    <w:rsid w:val="0089439C"/>
    <w:rsid w:val="00897147"/>
    <w:rsid w:val="008B0168"/>
    <w:rsid w:val="008B3E25"/>
    <w:rsid w:val="008B5742"/>
    <w:rsid w:val="008B5DAF"/>
    <w:rsid w:val="008B643F"/>
    <w:rsid w:val="008B67FB"/>
    <w:rsid w:val="008D048E"/>
    <w:rsid w:val="008D4607"/>
    <w:rsid w:val="008D726B"/>
    <w:rsid w:val="008E45E6"/>
    <w:rsid w:val="008F4ADD"/>
    <w:rsid w:val="008F4E7E"/>
    <w:rsid w:val="008F5B68"/>
    <w:rsid w:val="008F633C"/>
    <w:rsid w:val="008F79A5"/>
    <w:rsid w:val="00901AA3"/>
    <w:rsid w:val="00903B24"/>
    <w:rsid w:val="00904658"/>
    <w:rsid w:val="00904892"/>
    <w:rsid w:val="00907D18"/>
    <w:rsid w:val="009105CC"/>
    <w:rsid w:val="009149E9"/>
    <w:rsid w:val="009152DB"/>
    <w:rsid w:val="009154BB"/>
    <w:rsid w:val="0092270A"/>
    <w:rsid w:val="00926554"/>
    <w:rsid w:val="00927CA5"/>
    <w:rsid w:val="009327DE"/>
    <w:rsid w:val="00933024"/>
    <w:rsid w:val="00934C71"/>
    <w:rsid w:val="00935CF4"/>
    <w:rsid w:val="00936700"/>
    <w:rsid w:val="00936DE3"/>
    <w:rsid w:val="0094361A"/>
    <w:rsid w:val="00946DF4"/>
    <w:rsid w:val="00952B02"/>
    <w:rsid w:val="00962524"/>
    <w:rsid w:val="00963D8C"/>
    <w:rsid w:val="009722F0"/>
    <w:rsid w:val="009804FA"/>
    <w:rsid w:val="009813EE"/>
    <w:rsid w:val="00981940"/>
    <w:rsid w:val="009854E5"/>
    <w:rsid w:val="00986AFC"/>
    <w:rsid w:val="00986F02"/>
    <w:rsid w:val="00991646"/>
    <w:rsid w:val="00991EF8"/>
    <w:rsid w:val="00994783"/>
    <w:rsid w:val="00995AD3"/>
    <w:rsid w:val="009963C4"/>
    <w:rsid w:val="009A27B8"/>
    <w:rsid w:val="009B01B9"/>
    <w:rsid w:val="009C15AF"/>
    <w:rsid w:val="009C47EC"/>
    <w:rsid w:val="009C4BC3"/>
    <w:rsid w:val="009C54B1"/>
    <w:rsid w:val="009C70CD"/>
    <w:rsid w:val="009D15FB"/>
    <w:rsid w:val="009D17FE"/>
    <w:rsid w:val="009D1BCD"/>
    <w:rsid w:val="009D2C0C"/>
    <w:rsid w:val="009D7873"/>
    <w:rsid w:val="009E021C"/>
    <w:rsid w:val="009E4151"/>
    <w:rsid w:val="009E5B39"/>
    <w:rsid w:val="009E7531"/>
    <w:rsid w:val="009E77BA"/>
    <w:rsid w:val="009F0BF7"/>
    <w:rsid w:val="009F7CD5"/>
    <w:rsid w:val="00A01520"/>
    <w:rsid w:val="00A035FD"/>
    <w:rsid w:val="00A0582C"/>
    <w:rsid w:val="00A0718F"/>
    <w:rsid w:val="00A1175B"/>
    <w:rsid w:val="00A12B84"/>
    <w:rsid w:val="00A147FC"/>
    <w:rsid w:val="00A14824"/>
    <w:rsid w:val="00A14EE5"/>
    <w:rsid w:val="00A220E7"/>
    <w:rsid w:val="00A229D6"/>
    <w:rsid w:val="00A36FEC"/>
    <w:rsid w:val="00A56430"/>
    <w:rsid w:val="00A56EDB"/>
    <w:rsid w:val="00A57706"/>
    <w:rsid w:val="00A6358A"/>
    <w:rsid w:val="00A70E0C"/>
    <w:rsid w:val="00A7546E"/>
    <w:rsid w:val="00A76606"/>
    <w:rsid w:val="00A820BE"/>
    <w:rsid w:val="00A83E15"/>
    <w:rsid w:val="00A8465C"/>
    <w:rsid w:val="00A927B7"/>
    <w:rsid w:val="00A974E0"/>
    <w:rsid w:val="00AA4669"/>
    <w:rsid w:val="00AA601B"/>
    <w:rsid w:val="00AB51D6"/>
    <w:rsid w:val="00AB7802"/>
    <w:rsid w:val="00AC0423"/>
    <w:rsid w:val="00AC3042"/>
    <w:rsid w:val="00AC5C28"/>
    <w:rsid w:val="00AC6424"/>
    <w:rsid w:val="00AD11F5"/>
    <w:rsid w:val="00AD3782"/>
    <w:rsid w:val="00AE2DFB"/>
    <w:rsid w:val="00AE2E60"/>
    <w:rsid w:val="00AE39E7"/>
    <w:rsid w:val="00AE52E9"/>
    <w:rsid w:val="00AE579A"/>
    <w:rsid w:val="00AF0D89"/>
    <w:rsid w:val="00AF218F"/>
    <w:rsid w:val="00B00A0A"/>
    <w:rsid w:val="00B01C84"/>
    <w:rsid w:val="00B04787"/>
    <w:rsid w:val="00B047EC"/>
    <w:rsid w:val="00B0789C"/>
    <w:rsid w:val="00B10C0C"/>
    <w:rsid w:val="00B11102"/>
    <w:rsid w:val="00B13E20"/>
    <w:rsid w:val="00B23714"/>
    <w:rsid w:val="00B25BEF"/>
    <w:rsid w:val="00B26B86"/>
    <w:rsid w:val="00B333B3"/>
    <w:rsid w:val="00B41532"/>
    <w:rsid w:val="00B50EBF"/>
    <w:rsid w:val="00B66494"/>
    <w:rsid w:val="00B80EDC"/>
    <w:rsid w:val="00B85556"/>
    <w:rsid w:val="00B90D23"/>
    <w:rsid w:val="00B97A70"/>
    <w:rsid w:val="00BA5F06"/>
    <w:rsid w:val="00BB09FC"/>
    <w:rsid w:val="00BB5C57"/>
    <w:rsid w:val="00BB62EC"/>
    <w:rsid w:val="00BC1352"/>
    <w:rsid w:val="00BC78CE"/>
    <w:rsid w:val="00BD1F7F"/>
    <w:rsid w:val="00BD2768"/>
    <w:rsid w:val="00BD7A7A"/>
    <w:rsid w:val="00BE5537"/>
    <w:rsid w:val="00BE5F35"/>
    <w:rsid w:val="00BE642C"/>
    <w:rsid w:val="00BF4E77"/>
    <w:rsid w:val="00BF6D1C"/>
    <w:rsid w:val="00BF78AF"/>
    <w:rsid w:val="00C02716"/>
    <w:rsid w:val="00C04BC2"/>
    <w:rsid w:val="00C059D0"/>
    <w:rsid w:val="00C0610E"/>
    <w:rsid w:val="00C07A98"/>
    <w:rsid w:val="00C1411F"/>
    <w:rsid w:val="00C15082"/>
    <w:rsid w:val="00C17377"/>
    <w:rsid w:val="00C17487"/>
    <w:rsid w:val="00C178BC"/>
    <w:rsid w:val="00C17D60"/>
    <w:rsid w:val="00C23E2E"/>
    <w:rsid w:val="00C23EA9"/>
    <w:rsid w:val="00C31A70"/>
    <w:rsid w:val="00C332B3"/>
    <w:rsid w:val="00C33522"/>
    <w:rsid w:val="00C35609"/>
    <w:rsid w:val="00C37DE5"/>
    <w:rsid w:val="00C46D76"/>
    <w:rsid w:val="00C4727B"/>
    <w:rsid w:val="00C654BA"/>
    <w:rsid w:val="00C72D25"/>
    <w:rsid w:val="00C73AE1"/>
    <w:rsid w:val="00C8152C"/>
    <w:rsid w:val="00C81AB3"/>
    <w:rsid w:val="00C82A2A"/>
    <w:rsid w:val="00C85BD2"/>
    <w:rsid w:val="00C944A0"/>
    <w:rsid w:val="00C94BBB"/>
    <w:rsid w:val="00C9698E"/>
    <w:rsid w:val="00C96DDE"/>
    <w:rsid w:val="00CA4E65"/>
    <w:rsid w:val="00CB2D37"/>
    <w:rsid w:val="00CB768B"/>
    <w:rsid w:val="00CC0BEC"/>
    <w:rsid w:val="00CD3B8A"/>
    <w:rsid w:val="00CD6FB8"/>
    <w:rsid w:val="00CE0D22"/>
    <w:rsid w:val="00CE1CFA"/>
    <w:rsid w:val="00CE7477"/>
    <w:rsid w:val="00D00868"/>
    <w:rsid w:val="00D0184D"/>
    <w:rsid w:val="00D027AC"/>
    <w:rsid w:val="00D107CA"/>
    <w:rsid w:val="00D1271C"/>
    <w:rsid w:val="00D12BEF"/>
    <w:rsid w:val="00D34385"/>
    <w:rsid w:val="00D42A1C"/>
    <w:rsid w:val="00D50B08"/>
    <w:rsid w:val="00D50C75"/>
    <w:rsid w:val="00D5210B"/>
    <w:rsid w:val="00D6267E"/>
    <w:rsid w:val="00D902B1"/>
    <w:rsid w:val="00D962C7"/>
    <w:rsid w:val="00DA0CA1"/>
    <w:rsid w:val="00DA3498"/>
    <w:rsid w:val="00DA43AF"/>
    <w:rsid w:val="00DB218C"/>
    <w:rsid w:val="00DB28A3"/>
    <w:rsid w:val="00DB31D1"/>
    <w:rsid w:val="00DD0795"/>
    <w:rsid w:val="00DD0EC1"/>
    <w:rsid w:val="00DD17AE"/>
    <w:rsid w:val="00DD1E0F"/>
    <w:rsid w:val="00DD3DAA"/>
    <w:rsid w:val="00DD42DD"/>
    <w:rsid w:val="00DD6DB0"/>
    <w:rsid w:val="00DD7B9D"/>
    <w:rsid w:val="00DD7CE0"/>
    <w:rsid w:val="00DE536C"/>
    <w:rsid w:val="00DE65A5"/>
    <w:rsid w:val="00DF332F"/>
    <w:rsid w:val="00DF48E5"/>
    <w:rsid w:val="00DF4E32"/>
    <w:rsid w:val="00DF7CA5"/>
    <w:rsid w:val="00E0022C"/>
    <w:rsid w:val="00E006C3"/>
    <w:rsid w:val="00E00E8F"/>
    <w:rsid w:val="00E025B8"/>
    <w:rsid w:val="00E040B2"/>
    <w:rsid w:val="00E06BC7"/>
    <w:rsid w:val="00E07A8C"/>
    <w:rsid w:val="00E1194D"/>
    <w:rsid w:val="00E1463B"/>
    <w:rsid w:val="00E20FA9"/>
    <w:rsid w:val="00E26D7C"/>
    <w:rsid w:val="00E32646"/>
    <w:rsid w:val="00E363B2"/>
    <w:rsid w:val="00E36DF3"/>
    <w:rsid w:val="00E37BE9"/>
    <w:rsid w:val="00E6021F"/>
    <w:rsid w:val="00E62E9A"/>
    <w:rsid w:val="00E6522B"/>
    <w:rsid w:val="00E71757"/>
    <w:rsid w:val="00E80B3D"/>
    <w:rsid w:val="00E811D1"/>
    <w:rsid w:val="00E9502D"/>
    <w:rsid w:val="00E95074"/>
    <w:rsid w:val="00E95EC1"/>
    <w:rsid w:val="00E961BA"/>
    <w:rsid w:val="00E96915"/>
    <w:rsid w:val="00EA13D3"/>
    <w:rsid w:val="00EA15FA"/>
    <w:rsid w:val="00EA5D4C"/>
    <w:rsid w:val="00EA7855"/>
    <w:rsid w:val="00EB205D"/>
    <w:rsid w:val="00EC4631"/>
    <w:rsid w:val="00ED035A"/>
    <w:rsid w:val="00ED308F"/>
    <w:rsid w:val="00ED4CEC"/>
    <w:rsid w:val="00EE0A8E"/>
    <w:rsid w:val="00EE23A8"/>
    <w:rsid w:val="00EE61DE"/>
    <w:rsid w:val="00F0082B"/>
    <w:rsid w:val="00F107EC"/>
    <w:rsid w:val="00F150DF"/>
    <w:rsid w:val="00F15797"/>
    <w:rsid w:val="00F17BCD"/>
    <w:rsid w:val="00F21EF3"/>
    <w:rsid w:val="00F22616"/>
    <w:rsid w:val="00F2276D"/>
    <w:rsid w:val="00F2286C"/>
    <w:rsid w:val="00F26529"/>
    <w:rsid w:val="00F47690"/>
    <w:rsid w:val="00F477EC"/>
    <w:rsid w:val="00F515DF"/>
    <w:rsid w:val="00F61E56"/>
    <w:rsid w:val="00F64752"/>
    <w:rsid w:val="00F64FFA"/>
    <w:rsid w:val="00F664CD"/>
    <w:rsid w:val="00F6728F"/>
    <w:rsid w:val="00F72AAC"/>
    <w:rsid w:val="00F74549"/>
    <w:rsid w:val="00F77E7E"/>
    <w:rsid w:val="00F83EC5"/>
    <w:rsid w:val="00F85A86"/>
    <w:rsid w:val="00F932DC"/>
    <w:rsid w:val="00F97B7A"/>
    <w:rsid w:val="00FA170E"/>
    <w:rsid w:val="00FA3141"/>
    <w:rsid w:val="00FA3604"/>
    <w:rsid w:val="00FA36D0"/>
    <w:rsid w:val="00FA3E45"/>
    <w:rsid w:val="00FB338B"/>
    <w:rsid w:val="00FC4F39"/>
    <w:rsid w:val="00FD1BB4"/>
    <w:rsid w:val="00FD6B05"/>
    <w:rsid w:val="00FE39CF"/>
    <w:rsid w:val="00FE4B60"/>
    <w:rsid w:val="00FE4C01"/>
    <w:rsid w:val="00FE5D20"/>
    <w:rsid w:val="00FE6972"/>
    <w:rsid w:val="00FE794D"/>
    <w:rsid w:val="00FF3CE5"/>
    <w:rsid w:val="00FF60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061B7D3-B3D5-4A57-91A5-A831C961C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71">
    <w:lsdException w:name="Normal" w:uiPriority="0" w:qFormat="1"/>
    <w:lsdException w:name="heading 1" w:uiPriority="0"/>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4540"/>
    <w:pPr>
      <w:ind w:firstLine="0"/>
      <w:jc w:val="left"/>
    </w:pPr>
    <w:rPr>
      <w:szCs w:val="20"/>
      <w:lang w:eastAsia="de-DE"/>
    </w:rPr>
  </w:style>
  <w:style w:type="paragraph" w:styleId="Heading1">
    <w:name w:val="heading 1"/>
    <w:aliases w:val="Introduction"/>
    <w:basedOn w:val="Normal"/>
    <w:next w:val="Text"/>
    <w:link w:val="Heading1Char"/>
    <w:rsid w:val="00164540"/>
    <w:pPr>
      <w:keepNext/>
      <w:numPr>
        <w:numId w:val="5"/>
      </w:numPr>
      <w:spacing w:before="240" w:after="180"/>
      <w:jc w:val="both"/>
      <w:outlineLvl w:val="0"/>
    </w:pPr>
    <w:rPr>
      <w:b/>
      <w:sz w:val="24"/>
    </w:rPr>
  </w:style>
  <w:style w:type="paragraph" w:styleId="Heading2">
    <w:name w:val="heading 2"/>
    <w:basedOn w:val="Normal"/>
    <w:next w:val="Text"/>
    <w:link w:val="Heading2Char"/>
    <w:qFormat/>
    <w:rsid w:val="00164540"/>
    <w:pPr>
      <w:keepNext/>
      <w:numPr>
        <w:ilvl w:val="1"/>
        <w:numId w:val="5"/>
      </w:numPr>
      <w:spacing w:before="180" w:after="120"/>
      <w:jc w:val="both"/>
      <w:outlineLvl w:val="1"/>
    </w:pPr>
    <w:rPr>
      <w:b/>
      <w:szCs w:val="22"/>
    </w:rPr>
  </w:style>
  <w:style w:type="paragraph" w:styleId="Heading3">
    <w:name w:val="heading 3"/>
    <w:basedOn w:val="Normal"/>
    <w:next w:val="Text"/>
    <w:qFormat/>
    <w:rsid w:val="00164540"/>
    <w:pPr>
      <w:keepNext/>
      <w:spacing w:before="180" w:after="120"/>
      <w:jc w:val="both"/>
      <w:outlineLvl w:val="2"/>
    </w:pPr>
    <w:rPr>
      <w:rFonts w:cs="Arial"/>
      <w:b/>
      <w:bCs/>
      <w:szCs w:val="26"/>
    </w:rPr>
  </w:style>
  <w:style w:type="character" w:default="1" w:styleId="DefaultParagraphFont">
    <w:name w:val="Default Paragraph Font"/>
    <w:semiHidden/>
    <w:rsid w:val="0016454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164540"/>
  </w:style>
  <w:style w:type="character" w:customStyle="1" w:styleId="Heading1Char">
    <w:name w:val="Heading 1 Char"/>
    <w:aliases w:val="Introduction Char"/>
    <w:link w:val="Heading1"/>
    <w:rsid w:val="00164540"/>
    <w:rPr>
      <w:b/>
      <w:sz w:val="24"/>
      <w:szCs w:val="20"/>
      <w:lang w:eastAsia="de-DE"/>
    </w:rPr>
  </w:style>
  <w:style w:type="character" w:customStyle="1" w:styleId="Heading2Char">
    <w:name w:val="Heading 2 Char"/>
    <w:link w:val="Heading2"/>
    <w:rsid w:val="00164540"/>
    <w:rPr>
      <w:b/>
      <w:lang w:eastAsia="de-DE"/>
    </w:rPr>
  </w:style>
  <w:style w:type="paragraph" w:customStyle="1" w:styleId="ACLFirstLineIndent">
    <w:name w:val="ACL First Line Indent"/>
    <w:basedOn w:val="Normal"/>
    <w:next w:val="Normal"/>
    <w:link w:val="ACLFirstLineIndentChar"/>
    <w:qFormat/>
    <w:rsid w:val="00164540"/>
    <w:pPr>
      <w:ind w:firstLine="227"/>
      <w:jc w:val="both"/>
    </w:pPr>
    <w:rPr>
      <w:rFonts w:eastAsia="MS Mincho"/>
      <w:sz w:val="20"/>
    </w:rPr>
  </w:style>
  <w:style w:type="character" w:customStyle="1" w:styleId="ACLFirstLineIndentChar">
    <w:name w:val="ACL First Line Indent Char"/>
    <w:link w:val="ACLFirstLineIndent"/>
    <w:rsid w:val="00164540"/>
    <w:rPr>
      <w:rFonts w:eastAsia="MS Mincho"/>
      <w:sz w:val="20"/>
      <w:szCs w:val="20"/>
      <w:lang w:eastAsia="de-DE"/>
    </w:rPr>
  </w:style>
  <w:style w:type="character" w:customStyle="1" w:styleId="ACLCaptionLabel">
    <w:name w:val="ACL Caption Label"/>
    <w:qFormat/>
    <w:rsid w:val="00164540"/>
    <w:rPr>
      <w:rFonts w:ascii="Times New Roman" w:eastAsia="MS Mincho" w:hAnsi="Times New Roman"/>
      <w:b/>
      <w:bCs/>
      <w:sz w:val="18"/>
      <w:szCs w:val="20"/>
      <w:lang w:eastAsia="de-DE"/>
    </w:rPr>
  </w:style>
  <w:style w:type="character" w:customStyle="1" w:styleId="ACLTextChar">
    <w:name w:val="ACL Text Char"/>
    <w:link w:val="ACLText"/>
    <w:rsid w:val="00164540"/>
    <w:rPr>
      <w:rFonts w:eastAsia="MS Mincho"/>
      <w:szCs w:val="20"/>
      <w:lang w:eastAsia="de-DE"/>
    </w:rPr>
  </w:style>
  <w:style w:type="paragraph" w:customStyle="1" w:styleId="ACLText">
    <w:name w:val="ACL Text"/>
    <w:basedOn w:val="ACLTextIndent"/>
    <w:next w:val="ACLTextIndent"/>
    <w:link w:val="ACLTextChar"/>
    <w:qFormat/>
    <w:rsid w:val="00164540"/>
    <w:pPr>
      <w:ind w:firstLine="0"/>
    </w:pPr>
  </w:style>
  <w:style w:type="paragraph" w:styleId="FootnoteText">
    <w:name w:val="footnote text"/>
    <w:basedOn w:val="Normal"/>
    <w:autoRedefine/>
    <w:semiHidden/>
    <w:rsid w:val="00164540"/>
    <w:rPr>
      <w:sz w:val="18"/>
    </w:rPr>
  </w:style>
  <w:style w:type="character" w:styleId="FootnoteReference">
    <w:name w:val="footnote reference"/>
    <w:semiHidden/>
    <w:rsid w:val="00164540"/>
    <w:rPr>
      <w:vertAlign w:val="superscript"/>
    </w:rPr>
  </w:style>
  <w:style w:type="paragraph" w:customStyle="1" w:styleId="ACLSubmissionPageNumbering">
    <w:name w:val="ACL Submission Page Numbering"/>
    <w:basedOn w:val="Footer"/>
    <w:link w:val="ACLSubmissionPageNumberingChar"/>
    <w:qFormat/>
    <w:rsid w:val="00164540"/>
    <w:pPr>
      <w:numPr>
        <w:numId w:val="26"/>
      </w:numPr>
    </w:pPr>
  </w:style>
  <w:style w:type="character" w:customStyle="1" w:styleId="ACLSubmissionPageNumberingChar">
    <w:name w:val="ACL Submission Page Numbering Char"/>
    <w:link w:val="ACLSubmissionPageNumbering"/>
    <w:rsid w:val="00164540"/>
    <w:rPr>
      <w:sz w:val="20"/>
      <w:szCs w:val="20"/>
      <w:lang w:eastAsia="de-DE"/>
    </w:rPr>
  </w:style>
  <w:style w:type="paragraph" w:customStyle="1" w:styleId="ACLBulletedList">
    <w:name w:val="ACL Bulleted List"/>
    <w:basedOn w:val="BulletedList"/>
    <w:link w:val="ACLBulletedListChar"/>
    <w:qFormat/>
    <w:rsid w:val="00164540"/>
    <w:pPr>
      <w:numPr>
        <w:numId w:val="25"/>
      </w:numPr>
      <w:spacing w:after="200"/>
      <w:outlineLvl w:val="9"/>
    </w:pPr>
    <w:rPr>
      <w:kern w:val="16"/>
    </w:rPr>
  </w:style>
  <w:style w:type="paragraph" w:customStyle="1" w:styleId="BulletedList">
    <w:name w:val="Bulleted List"/>
    <w:basedOn w:val="ACLTextIndent"/>
    <w:next w:val="ACLTextIndent"/>
    <w:link w:val="BulletedListChar"/>
    <w:qFormat/>
    <w:rsid w:val="00164540"/>
    <w:pPr>
      <w:ind w:firstLine="0"/>
      <w:outlineLvl w:val="1"/>
    </w:pPr>
  </w:style>
  <w:style w:type="character" w:customStyle="1" w:styleId="BulletedListChar">
    <w:name w:val="Bulleted List Char"/>
    <w:link w:val="BulletedList"/>
    <w:rsid w:val="00164540"/>
    <w:rPr>
      <w:rFonts w:eastAsia="MS Mincho"/>
      <w:szCs w:val="20"/>
      <w:lang w:eastAsia="de-DE"/>
    </w:rPr>
  </w:style>
  <w:style w:type="character" w:customStyle="1" w:styleId="ACLBulletedListChar">
    <w:name w:val="ACL Bulleted List Char"/>
    <w:link w:val="ACLBulletedList"/>
    <w:rsid w:val="00164540"/>
    <w:rPr>
      <w:rFonts w:eastAsia="MS Mincho"/>
      <w:kern w:val="16"/>
      <w:szCs w:val="20"/>
      <w:lang w:eastAsia="de-DE"/>
    </w:rPr>
  </w:style>
  <w:style w:type="paragraph" w:styleId="BodyText3">
    <w:name w:val="Body Text 3"/>
    <w:basedOn w:val="Normal"/>
    <w:link w:val="BodyText3Char"/>
    <w:uiPriority w:val="99"/>
    <w:semiHidden/>
    <w:unhideWhenUsed/>
    <w:rsid w:val="00164540"/>
    <w:pPr>
      <w:spacing w:after="120"/>
    </w:pPr>
    <w:rPr>
      <w:sz w:val="16"/>
      <w:szCs w:val="16"/>
    </w:rPr>
  </w:style>
  <w:style w:type="character" w:customStyle="1" w:styleId="BodyText3Char">
    <w:name w:val="Body Text 3 Char"/>
    <w:basedOn w:val="DefaultParagraphFont"/>
    <w:link w:val="BodyText3"/>
    <w:uiPriority w:val="99"/>
    <w:semiHidden/>
    <w:rsid w:val="00164540"/>
    <w:rPr>
      <w:sz w:val="16"/>
      <w:szCs w:val="16"/>
      <w:lang w:eastAsia="de-DE"/>
    </w:rPr>
  </w:style>
  <w:style w:type="paragraph" w:customStyle="1" w:styleId="ACLTextFirstlineindent016">
    <w:name w:val="ACL Text + First line indent:  0.16&quot;"/>
    <w:basedOn w:val="ACLText"/>
    <w:qFormat/>
    <w:rsid w:val="00164540"/>
    <w:pPr>
      <w:ind w:firstLine="227"/>
    </w:pPr>
    <w:rPr>
      <w:rFonts w:eastAsia="Times New Roman"/>
    </w:rPr>
  </w:style>
  <w:style w:type="paragraph" w:customStyle="1" w:styleId="ACLEnumeratedList">
    <w:name w:val="ACL Enumerated List"/>
    <w:basedOn w:val="BulletedListKernat8ptLinespacing15lines"/>
    <w:link w:val="ACLEnumeratedListChar"/>
    <w:qFormat/>
    <w:rsid w:val="00164540"/>
    <w:pPr>
      <w:numPr>
        <w:numId w:val="26"/>
      </w:numPr>
      <w:spacing w:after="200"/>
      <w:ind w:left="216"/>
    </w:pPr>
    <w:rPr>
      <w:rFonts w:eastAsia="MS Mincho"/>
      <w:lang w:eastAsia="tr-TR"/>
    </w:rPr>
  </w:style>
  <w:style w:type="character" w:customStyle="1" w:styleId="ACLEnumeratedListChar">
    <w:name w:val="ACL Enumerated List Char"/>
    <w:link w:val="ACLEnumeratedList"/>
    <w:rsid w:val="00164540"/>
    <w:rPr>
      <w:rFonts w:eastAsia="MS Mincho"/>
      <w:kern w:val="16"/>
      <w:szCs w:val="20"/>
      <w:lang w:eastAsia="tr-TR"/>
    </w:rPr>
  </w:style>
  <w:style w:type="paragraph" w:customStyle="1" w:styleId="ACLEmail">
    <w:name w:val="ACL Email"/>
    <w:basedOn w:val="Normal"/>
    <w:qFormat/>
    <w:rsid w:val="00164540"/>
    <w:pPr>
      <w:spacing w:before="60" w:after="60"/>
      <w:jc w:val="center"/>
    </w:pPr>
    <w:rPr>
      <w:rFonts w:ascii="Courier New" w:hAnsi="Courier New"/>
      <w:sz w:val="20"/>
    </w:rPr>
  </w:style>
  <w:style w:type="paragraph" w:customStyle="1" w:styleId="ACLReferenceText">
    <w:name w:val="ACL Reference Text"/>
    <w:basedOn w:val="Normal"/>
    <w:link w:val="ACLReferenceTextChar"/>
    <w:qFormat/>
    <w:rsid w:val="00164540"/>
    <w:pPr>
      <w:ind w:left="230" w:hanging="230"/>
      <w:jc w:val="both"/>
    </w:pPr>
    <w:rPr>
      <w:rFonts w:eastAsia="MS Mincho"/>
      <w:kern w:val="16"/>
      <w:sz w:val="20"/>
    </w:rPr>
  </w:style>
  <w:style w:type="character" w:customStyle="1" w:styleId="ACLReferenceTextChar">
    <w:name w:val="ACL Reference Text Char"/>
    <w:link w:val="ACLReferenceText"/>
    <w:rsid w:val="00164540"/>
    <w:rPr>
      <w:rFonts w:eastAsia="MS Mincho"/>
      <w:kern w:val="16"/>
      <w:sz w:val="20"/>
      <w:szCs w:val="20"/>
      <w:lang w:eastAsia="de-DE"/>
    </w:rPr>
  </w:style>
  <w:style w:type="character" w:customStyle="1" w:styleId="ACLCaptionText">
    <w:name w:val="ACL Caption Text"/>
    <w:basedOn w:val="ACLCaptionLabel"/>
    <w:qFormat/>
    <w:rsid w:val="00213F31"/>
    <w:rPr>
      <w:rFonts w:ascii="Times New Roman" w:eastAsia="MS Mincho" w:hAnsi="Times New Roman"/>
      <w:b w:val="0"/>
      <w:bCs w:val="0"/>
      <w:sz w:val="18"/>
      <w:szCs w:val="20"/>
      <w:lang w:eastAsia="de-DE"/>
    </w:rPr>
  </w:style>
  <w:style w:type="paragraph" w:customStyle="1" w:styleId="ACLAddress">
    <w:name w:val="ACL Address"/>
    <w:basedOn w:val="TemplateText"/>
    <w:qFormat/>
    <w:rsid w:val="00164540"/>
    <w:pPr>
      <w:jc w:val="center"/>
    </w:pPr>
    <w:rPr>
      <w:rFonts w:eastAsia="MS Mincho"/>
      <w:sz w:val="24"/>
    </w:rPr>
  </w:style>
  <w:style w:type="paragraph" w:customStyle="1" w:styleId="ACLFootnoteText">
    <w:name w:val="ACL Footnote Text"/>
    <w:basedOn w:val="Normal"/>
    <w:qFormat/>
    <w:rsid w:val="00164540"/>
    <w:rPr>
      <w:sz w:val="18"/>
    </w:rPr>
  </w:style>
  <w:style w:type="paragraph" w:customStyle="1" w:styleId="ACLAbstractHeading">
    <w:name w:val="ACL Abstract Heading"/>
    <w:basedOn w:val="EACLAbstractHeading"/>
    <w:next w:val="Normal"/>
    <w:qFormat/>
    <w:rsid w:val="00164540"/>
    <w:pPr>
      <w:spacing w:line="276" w:lineRule="auto"/>
      <w:outlineLvl w:val="0"/>
    </w:pPr>
    <w:rPr>
      <w:kern w:val="16"/>
    </w:rPr>
  </w:style>
  <w:style w:type="paragraph" w:customStyle="1" w:styleId="ACLAcknowledgments">
    <w:name w:val="ACL Acknowledgments"/>
    <w:basedOn w:val="EACLReferencesHeading"/>
    <w:link w:val="ACLAcknowledgmentsChar"/>
    <w:qFormat/>
    <w:rsid w:val="00164540"/>
    <w:pPr>
      <w:keepNext/>
      <w:spacing w:before="180"/>
      <w:outlineLvl w:val="0"/>
    </w:pPr>
    <w:rPr>
      <w:kern w:val="16"/>
    </w:rPr>
  </w:style>
  <w:style w:type="character" w:customStyle="1" w:styleId="ACLAcknowledgmentsChar">
    <w:name w:val="ACL Acknowledgments Char"/>
    <w:link w:val="ACLAcknowledgments"/>
    <w:rsid w:val="00164540"/>
    <w:rPr>
      <w:rFonts w:eastAsia="MS Mincho"/>
      <w:b/>
      <w:bCs/>
      <w:kern w:val="16"/>
      <w:sz w:val="24"/>
      <w:szCs w:val="26"/>
      <w:lang w:eastAsia="de-DE"/>
    </w:rPr>
  </w:style>
  <w:style w:type="paragraph" w:customStyle="1" w:styleId="ACLTitle">
    <w:name w:val="ACL Title"/>
    <w:basedOn w:val="Normal"/>
    <w:next w:val="ACLAuthor"/>
    <w:rsid w:val="00164540"/>
    <w:pPr>
      <w:spacing w:after="300"/>
      <w:jc w:val="center"/>
    </w:pPr>
    <w:rPr>
      <w:rFonts w:eastAsia="MS Mincho"/>
      <w:b/>
      <w:bCs/>
      <w:sz w:val="30"/>
      <w:szCs w:val="30"/>
    </w:rPr>
  </w:style>
  <w:style w:type="paragraph" w:customStyle="1" w:styleId="ACLAuthor">
    <w:name w:val="ACL Author"/>
    <w:basedOn w:val="TemplateText"/>
    <w:next w:val="ACLAddress"/>
    <w:rsid w:val="00164540"/>
    <w:pPr>
      <w:jc w:val="center"/>
    </w:pPr>
    <w:rPr>
      <w:rFonts w:eastAsia="MS Mincho"/>
      <w:b/>
      <w:sz w:val="24"/>
    </w:rPr>
  </w:style>
  <w:style w:type="table" w:styleId="TableGrid">
    <w:name w:val="Table Grid"/>
    <w:basedOn w:val="TableNormal"/>
    <w:rsid w:val="00164540"/>
    <w:pPr>
      <w:ind w:firstLine="0"/>
      <w:jc w:val="left"/>
    </w:pPr>
    <w:rPr>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64540"/>
    <w:rPr>
      <w:rFonts w:ascii="Tahoma" w:hAnsi="Tahoma" w:cs="Tahoma"/>
      <w:sz w:val="16"/>
      <w:szCs w:val="16"/>
    </w:rPr>
  </w:style>
  <w:style w:type="character" w:customStyle="1" w:styleId="BalloonTextChar">
    <w:name w:val="Balloon Text Char"/>
    <w:link w:val="BalloonText"/>
    <w:uiPriority w:val="99"/>
    <w:semiHidden/>
    <w:rsid w:val="00164540"/>
    <w:rPr>
      <w:rFonts w:ascii="Tahoma" w:hAnsi="Tahoma" w:cs="Tahoma"/>
      <w:sz w:val="16"/>
      <w:szCs w:val="16"/>
      <w:lang w:eastAsia="de-DE"/>
    </w:rPr>
  </w:style>
  <w:style w:type="paragraph" w:styleId="BodyText">
    <w:name w:val="Body Text"/>
    <w:basedOn w:val="BulletedList"/>
    <w:link w:val="BodyTextChar"/>
    <w:rsid w:val="00164540"/>
    <w:rPr>
      <w:color w:val="000000"/>
    </w:rPr>
  </w:style>
  <w:style w:type="character" w:customStyle="1" w:styleId="BodyTextChar">
    <w:name w:val="Body Text Char"/>
    <w:link w:val="BodyText"/>
    <w:rsid w:val="00164540"/>
    <w:rPr>
      <w:rFonts w:eastAsia="MS Mincho"/>
      <w:color w:val="000000"/>
      <w:szCs w:val="20"/>
      <w:lang w:eastAsia="de-DE"/>
    </w:rPr>
  </w:style>
  <w:style w:type="character" w:customStyle="1" w:styleId="ACLFootnoteReference">
    <w:name w:val="ACL Footnote Reference"/>
    <w:qFormat/>
    <w:rsid w:val="00164540"/>
    <w:rPr>
      <w:kern w:val="16"/>
      <w:vertAlign w:val="superscript"/>
    </w:rPr>
  </w:style>
  <w:style w:type="paragraph" w:customStyle="1" w:styleId="ACLEquationLine">
    <w:name w:val="ACL EquationLine"/>
    <w:basedOn w:val="Normal"/>
    <w:qFormat/>
    <w:rsid w:val="00164540"/>
    <w:pPr>
      <w:tabs>
        <w:tab w:val="center" w:pos="2340"/>
        <w:tab w:val="right" w:pos="4500"/>
      </w:tabs>
      <w:spacing w:before="120" w:after="120"/>
      <w:jc w:val="center"/>
    </w:pPr>
    <w:rPr>
      <w:bCs/>
      <w:sz w:val="20"/>
    </w:rPr>
  </w:style>
  <w:style w:type="character" w:styleId="PlaceholderText">
    <w:name w:val="Placeholder Text"/>
    <w:uiPriority w:val="99"/>
    <w:semiHidden/>
    <w:rsid w:val="00164540"/>
    <w:rPr>
      <w:color w:val="808080"/>
    </w:rPr>
  </w:style>
  <w:style w:type="paragraph" w:styleId="NormalWeb">
    <w:name w:val="Normal (Web)"/>
    <w:basedOn w:val="Normal"/>
    <w:uiPriority w:val="99"/>
    <w:semiHidden/>
    <w:unhideWhenUsed/>
    <w:rsid w:val="00164540"/>
    <w:pPr>
      <w:spacing w:before="100" w:beforeAutospacing="1" w:after="100" w:afterAutospacing="1"/>
    </w:pPr>
    <w:rPr>
      <w:sz w:val="24"/>
      <w:szCs w:val="24"/>
      <w:lang w:eastAsia="en-US"/>
    </w:rPr>
  </w:style>
  <w:style w:type="character" w:styleId="CommentReference">
    <w:name w:val="annotation reference"/>
    <w:uiPriority w:val="99"/>
    <w:semiHidden/>
    <w:unhideWhenUsed/>
    <w:rsid w:val="00164540"/>
    <w:rPr>
      <w:sz w:val="16"/>
      <w:szCs w:val="16"/>
    </w:rPr>
  </w:style>
  <w:style w:type="paragraph" w:styleId="CommentText">
    <w:name w:val="annotation text"/>
    <w:basedOn w:val="Normal"/>
    <w:link w:val="CommentTextChar"/>
    <w:uiPriority w:val="99"/>
    <w:semiHidden/>
    <w:unhideWhenUsed/>
    <w:rsid w:val="00164540"/>
  </w:style>
  <w:style w:type="character" w:customStyle="1" w:styleId="CommentTextChar">
    <w:name w:val="Comment Text Char"/>
    <w:link w:val="CommentText"/>
    <w:uiPriority w:val="99"/>
    <w:semiHidden/>
    <w:rsid w:val="00164540"/>
    <w:rPr>
      <w:szCs w:val="20"/>
      <w:lang w:eastAsia="de-DE"/>
    </w:rPr>
  </w:style>
  <w:style w:type="paragraph" w:styleId="CommentSubject">
    <w:name w:val="annotation subject"/>
    <w:basedOn w:val="CommentText"/>
    <w:next w:val="CommentText"/>
    <w:link w:val="CommentSubjectChar"/>
    <w:uiPriority w:val="99"/>
    <w:semiHidden/>
    <w:unhideWhenUsed/>
    <w:rsid w:val="00164540"/>
    <w:rPr>
      <w:b/>
      <w:bCs/>
    </w:rPr>
  </w:style>
  <w:style w:type="character" w:customStyle="1" w:styleId="CommentSubjectChar">
    <w:name w:val="Comment Subject Char"/>
    <w:link w:val="CommentSubject"/>
    <w:uiPriority w:val="99"/>
    <w:semiHidden/>
    <w:rsid w:val="00164540"/>
    <w:rPr>
      <w:b/>
      <w:bCs/>
      <w:szCs w:val="20"/>
      <w:lang w:eastAsia="de-DE"/>
    </w:rPr>
  </w:style>
  <w:style w:type="paragraph" w:customStyle="1" w:styleId="ACLReferencesHeader">
    <w:name w:val="ACL References Header"/>
    <w:basedOn w:val="EACLReferencesHeading"/>
    <w:link w:val="ACLReferencesHeaderChar"/>
    <w:qFormat/>
    <w:rsid w:val="00164540"/>
    <w:pPr>
      <w:keepNext/>
      <w:spacing w:before="180"/>
      <w:outlineLvl w:val="0"/>
    </w:pPr>
    <w:rPr>
      <w:kern w:val="16"/>
    </w:rPr>
  </w:style>
  <w:style w:type="character" w:customStyle="1" w:styleId="ACLReferencesHeaderChar">
    <w:name w:val="ACL References Header Char"/>
    <w:link w:val="ACLReferencesHeader"/>
    <w:rsid w:val="00164540"/>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164540"/>
    <w:pPr>
      <w:ind w:left="562" w:hanging="562"/>
    </w:pPr>
  </w:style>
  <w:style w:type="character" w:customStyle="1" w:styleId="ACLSubsectionChar">
    <w:name w:val="ACL Subsection Char"/>
    <w:link w:val="ACLSubsection"/>
    <w:rsid w:val="00164540"/>
    <w:rPr>
      <w:b/>
      <w:lang w:eastAsia="de-DE"/>
    </w:rPr>
  </w:style>
  <w:style w:type="paragraph" w:customStyle="1" w:styleId="ACLSection">
    <w:name w:val="ACL Section"/>
    <w:basedOn w:val="Heading1"/>
    <w:next w:val="ACLText"/>
    <w:link w:val="ACLSectionChar"/>
    <w:qFormat/>
    <w:rsid w:val="00164540"/>
    <w:pPr>
      <w:ind w:left="403" w:hanging="403"/>
    </w:pPr>
  </w:style>
  <w:style w:type="character" w:customStyle="1" w:styleId="ACLSectionChar">
    <w:name w:val="ACL Section Char"/>
    <w:link w:val="ACLSection"/>
    <w:rsid w:val="00164540"/>
    <w:rPr>
      <w:b/>
      <w:sz w:val="24"/>
      <w:szCs w:val="20"/>
      <w:lang w:eastAsia="de-DE"/>
    </w:rPr>
  </w:style>
  <w:style w:type="paragraph" w:customStyle="1" w:styleId="ACLAbstractText">
    <w:name w:val="ACL Abstract Text"/>
    <w:basedOn w:val="Normal"/>
    <w:qFormat/>
    <w:rsid w:val="00164540"/>
    <w:pPr>
      <w:spacing w:after="240"/>
      <w:ind w:left="397" w:right="397"/>
      <w:jc w:val="both"/>
    </w:pPr>
    <w:rPr>
      <w:rFonts w:eastAsia="MS Mincho"/>
      <w:kern w:val="16"/>
      <w:sz w:val="20"/>
    </w:rPr>
  </w:style>
  <w:style w:type="paragraph" w:customStyle="1" w:styleId="ACLAcknowledgmentsHeader">
    <w:name w:val="ACL Acknowledgments Header"/>
    <w:basedOn w:val="ACLAcknowledgments"/>
    <w:link w:val="ACLAcknowledgmentsHeaderChar"/>
    <w:qFormat/>
    <w:rsid w:val="00164540"/>
  </w:style>
  <w:style w:type="character" w:customStyle="1" w:styleId="ACLAcknowledgmentsHeaderChar">
    <w:name w:val="ACL Acknowledgments Header Char"/>
    <w:link w:val="ACLAcknowledgmentsHeader"/>
    <w:rsid w:val="00164540"/>
    <w:rPr>
      <w:rFonts w:eastAsia="MS Mincho"/>
      <w:b/>
      <w:bCs/>
      <w:kern w:val="16"/>
      <w:sz w:val="24"/>
      <w:szCs w:val="26"/>
      <w:lang w:eastAsia="de-DE"/>
    </w:rPr>
  </w:style>
  <w:style w:type="paragraph" w:customStyle="1" w:styleId="ACLReferencesText">
    <w:name w:val="ACL References Text"/>
    <w:basedOn w:val="EACLReferencetext"/>
    <w:link w:val="ACLReferencesTextChar"/>
    <w:qFormat/>
    <w:rsid w:val="00164540"/>
    <w:pPr>
      <w:spacing w:after="0"/>
      <w:ind w:left="230" w:hanging="230"/>
    </w:pPr>
    <w:rPr>
      <w:kern w:val="16"/>
    </w:rPr>
  </w:style>
  <w:style w:type="character" w:customStyle="1" w:styleId="ACLReferencesTextChar">
    <w:name w:val="ACL References Text Char"/>
    <w:link w:val="ACLReferencesText"/>
    <w:rsid w:val="00164540"/>
    <w:rPr>
      <w:rFonts w:eastAsia="MS Mincho"/>
      <w:kern w:val="16"/>
      <w:sz w:val="20"/>
      <w:szCs w:val="20"/>
      <w:lang w:eastAsia="de-DE"/>
    </w:rPr>
  </w:style>
  <w:style w:type="paragraph" w:customStyle="1" w:styleId="ACLCaption">
    <w:name w:val="ACL Caption"/>
    <w:basedOn w:val="Normal"/>
    <w:link w:val="ACLCaptionChar"/>
    <w:qFormat/>
    <w:rsid w:val="00164540"/>
    <w:pPr>
      <w:framePr w:hSpace="187" w:wrap="around" w:hAnchor="text" w:xAlign="center" w:y="1"/>
      <w:spacing w:before="80"/>
      <w:suppressOverlap/>
      <w:jc w:val="center"/>
    </w:pPr>
    <w:rPr>
      <w:sz w:val="18"/>
    </w:rPr>
  </w:style>
  <w:style w:type="paragraph" w:styleId="Header">
    <w:name w:val="header"/>
    <w:basedOn w:val="Normal"/>
    <w:link w:val="HeaderChar"/>
    <w:unhideWhenUsed/>
    <w:rsid w:val="00164540"/>
    <w:pPr>
      <w:tabs>
        <w:tab w:val="center" w:pos="4680"/>
        <w:tab w:val="right" w:pos="9360"/>
      </w:tabs>
    </w:pPr>
  </w:style>
  <w:style w:type="paragraph" w:styleId="Footer">
    <w:name w:val="footer"/>
    <w:aliases w:val="ACL Submission Page Number"/>
    <w:basedOn w:val="Normal"/>
    <w:link w:val="FooterChar"/>
    <w:uiPriority w:val="99"/>
    <w:unhideWhenUsed/>
    <w:qFormat/>
    <w:rsid w:val="00164540"/>
    <w:pPr>
      <w:tabs>
        <w:tab w:val="center" w:pos="4680"/>
        <w:tab w:val="right" w:pos="9360"/>
      </w:tabs>
      <w:jc w:val="center"/>
    </w:pPr>
    <w:rPr>
      <w:sz w:val="20"/>
    </w:rPr>
  </w:style>
  <w:style w:type="character" w:customStyle="1" w:styleId="FooterChar">
    <w:name w:val="Footer Char"/>
    <w:aliases w:val="ACL Submission Page Number Char"/>
    <w:link w:val="Footer"/>
    <w:uiPriority w:val="99"/>
    <w:rsid w:val="00164540"/>
    <w:rPr>
      <w:sz w:val="20"/>
      <w:szCs w:val="20"/>
      <w:lang w:eastAsia="de-DE"/>
    </w:rPr>
  </w:style>
  <w:style w:type="character" w:customStyle="1" w:styleId="ACLCaptionChar">
    <w:name w:val="ACL Caption Char"/>
    <w:link w:val="ACLCaption"/>
    <w:rsid w:val="00164540"/>
    <w:rPr>
      <w:sz w:val="18"/>
      <w:szCs w:val="20"/>
      <w:lang w:eastAsia="de-DE"/>
    </w:rPr>
  </w:style>
  <w:style w:type="character" w:customStyle="1" w:styleId="HeaderChar">
    <w:name w:val="Header Char"/>
    <w:link w:val="Header"/>
    <w:rsid w:val="00164540"/>
    <w:rPr>
      <w:szCs w:val="20"/>
      <w:lang w:eastAsia="de-DE"/>
    </w:rPr>
  </w:style>
  <w:style w:type="paragraph" w:customStyle="1" w:styleId="ACLSubmissionConfidentialityHeader">
    <w:name w:val="ACL Submission Confidentiality Header"/>
    <w:basedOn w:val="Normal"/>
    <w:link w:val="ACLSubmissionConfidentialityHeaderChar"/>
    <w:qFormat/>
    <w:rsid w:val="00164540"/>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164540"/>
    <w:rPr>
      <w:rFonts w:ascii="Arial" w:hAnsi="Arial" w:cs="Arial"/>
      <w:b/>
      <w:spacing w:val="-2"/>
      <w:kern w:val="16"/>
      <w:sz w:val="18"/>
      <w:szCs w:val="20"/>
      <w:lang w:eastAsia="de-DE"/>
    </w:rPr>
  </w:style>
  <w:style w:type="paragraph" w:customStyle="1" w:styleId="EACLTextIndent">
    <w:name w:val="EACL Text Indent"/>
    <w:basedOn w:val="TemplateText"/>
    <w:next w:val="Normal"/>
    <w:link w:val="EACLTextIndentChar"/>
    <w:rsid w:val="00164540"/>
    <w:pPr>
      <w:ind w:firstLine="227"/>
      <w:jc w:val="both"/>
    </w:pPr>
    <w:rPr>
      <w:rFonts w:eastAsia="MS Mincho"/>
    </w:rPr>
  </w:style>
  <w:style w:type="paragraph" w:customStyle="1" w:styleId="TemplateText">
    <w:name w:val="Template Text"/>
    <w:basedOn w:val="Normal"/>
    <w:link w:val="TemplateTextChar"/>
    <w:rsid w:val="00164540"/>
  </w:style>
  <w:style w:type="paragraph" w:customStyle="1" w:styleId="EACLAddress">
    <w:name w:val="EACL Address"/>
    <w:basedOn w:val="TemplateText"/>
    <w:rsid w:val="00164540"/>
    <w:pPr>
      <w:jc w:val="center"/>
    </w:pPr>
    <w:rPr>
      <w:rFonts w:eastAsia="MS Mincho"/>
      <w:sz w:val="24"/>
    </w:rPr>
  </w:style>
  <w:style w:type="character" w:styleId="Hyperlink">
    <w:name w:val="Hyperlink"/>
    <w:rsid w:val="00164540"/>
    <w:rPr>
      <w:color w:val="0000FF"/>
      <w:u w:val="single"/>
    </w:rPr>
  </w:style>
  <w:style w:type="paragraph" w:customStyle="1" w:styleId="EACLAbstractHeading">
    <w:name w:val="EACL Abstract Heading"/>
    <w:basedOn w:val="Normal"/>
    <w:next w:val="EACLAbstract"/>
    <w:rsid w:val="00164540"/>
    <w:pPr>
      <w:spacing w:before="240" w:after="240"/>
      <w:jc w:val="center"/>
    </w:pPr>
    <w:rPr>
      <w:rFonts w:eastAsia="MS Mincho"/>
      <w:b/>
      <w:sz w:val="24"/>
      <w:szCs w:val="26"/>
    </w:rPr>
  </w:style>
  <w:style w:type="paragraph" w:customStyle="1" w:styleId="EACLAbstract">
    <w:name w:val="EACL Abstract"/>
    <w:basedOn w:val="TemplateText"/>
    <w:rsid w:val="00164540"/>
    <w:pPr>
      <w:spacing w:after="240"/>
      <w:ind w:left="340" w:right="340"/>
      <w:jc w:val="both"/>
    </w:pPr>
    <w:rPr>
      <w:rFonts w:eastAsia="MS Mincho"/>
    </w:rPr>
  </w:style>
  <w:style w:type="paragraph" w:customStyle="1" w:styleId="Text">
    <w:name w:val="Text"/>
    <w:basedOn w:val="TemplateText"/>
    <w:next w:val="TextIndent"/>
    <w:link w:val="TextChar"/>
    <w:rsid w:val="00164540"/>
    <w:pPr>
      <w:jc w:val="both"/>
    </w:pPr>
    <w:rPr>
      <w:rFonts w:eastAsia="MS Mincho"/>
    </w:rPr>
  </w:style>
  <w:style w:type="paragraph" w:customStyle="1" w:styleId="EACLTitle">
    <w:name w:val="EACL Title"/>
    <w:basedOn w:val="Normal"/>
    <w:next w:val="EACLAuthor"/>
    <w:rsid w:val="00164540"/>
    <w:pPr>
      <w:spacing w:after="300"/>
      <w:jc w:val="center"/>
    </w:pPr>
    <w:rPr>
      <w:rFonts w:eastAsia="MS Mincho"/>
      <w:b/>
      <w:bCs/>
      <w:sz w:val="30"/>
      <w:szCs w:val="30"/>
    </w:rPr>
  </w:style>
  <w:style w:type="paragraph" w:customStyle="1" w:styleId="EACLAuthor">
    <w:name w:val="EACL Author"/>
    <w:basedOn w:val="TemplateText"/>
    <w:next w:val="EACLAddress"/>
    <w:rsid w:val="00164540"/>
    <w:pPr>
      <w:jc w:val="center"/>
    </w:pPr>
    <w:rPr>
      <w:rFonts w:eastAsia="MS Mincho"/>
      <w:b/>
      <w:sz w:val="24"/>
    </w:rPr>
  </w:style>
  <w:style w:type="paragraph" w:customStyle="1" w:styleId="EACLEmail">
    <w:name w:val="EACL Email"/>
    <w:basedOn w:val="TemplateText"/>
    <w:rsid w:val="00164540"/>
    <w:pPr>
      <w:spacing w:before="60" w:after="60"/>
      <w:jc w:val="center"/>
    </w:pPr>
    <w:rPr>
      <w:rFonts w:ascii="Courier New" w:hAnsi="Courier New"/>
      <w:sz w:val="24"/>
    </w:rPr>
  </w:style>
  <w:style w:type="paragraph" w:customStyle="1" w:styleId="EACLReferencetext">
    <w:name w:val="EACL Reference text"/>
    <w:basedOn w:val="ACLTextIndent"/>
    <w:link w:val="EACLReferencetextChar"/>
    <w:rsid w:val="00164540"/>
    <w:pPr>
      <w:spacing w:after="120"/>
      <w:ind w:left="227" w:hanging="227"/>
    </w:pPr>
    <w:rPr>
      <w:sz w:val="20"/>
    </w:rPr>
  </w:style>
  <w:style w:type="paragraph" w:customStyle="1" w:styleId="TemplateExample">
    <w:name w:val="Template Example"/>
    <w:basedOn w:val="Normal"/>
    <w:rsid w:val="00164540"/>
    <w:rPr>
      <w:rFonts w:ascii="Courier New" w:hAnsi="Courier New"/>
    </w:rPr>
  </w:style>
  <w:style w:type="paragraph" w:customStyle="1" w:styleId="EACLExample">
    <w:name w:val="EACL Example"/>
    <w:basedOn w:val="TemplateExample"/>
    <w:rsid w:val="00164540"/>
    <w:pPr>
      <w:ind w:left="288" w:right="288"/>
    </w:pPr>
  </w:style>
  <w:style w:type="paragraph" w:customStyle="1" w:styleId="EACLExample1stLine">
    <w:name w:val="EACL Example 1st Line"/>
    <w:basedOn w:val="EACLExample"/>
    <w:next w:val="EACLExample"/>
    <w:rsid w:val="00164540"/>
    <w:pPr>
      <w:spacing w:before="220"/>
      <w:ind w:left="289" w:right="289"/>
    </w:pPr>
  </w:style>
  <w:style w:type="paragraph" w:customStyle="1" w:styleId="EACLExampleLastLine">
    <w:name w:val="EACL Example Last Line"/>
    <w:basedOn w:val="EACLExample1stLine"/>
    <w:next w:val="Normal"/>
    <w:rsid w:val="00164540"/>
    <w:pPr>
      <w:spacing w:before="0" w:after="220"/>
    </w:pPr>
  </w:style>
  <w:style w:type="paragraph" w:customStyle="1" w:styleId="TemplateList">
    <w:name w:val="Template List"/>
    <w:basedOn w:val="Normal"/>
    <w:rsid w:val="00164540"/>
    <w:pPr>
      <w:spacing w:line="360" w:lineRule="auto"/>
      <w:ind w:left="284"/>
      <w:jc w:val="both"/>
    </w:pPr>
    <w:rPr>
      <w:rFonts w:eastAsia="MS Mincho"/>
      <w:szCs w:val="22"/>
    </w:rPr>
  </w:style>
  <w:style w:type="paragraph" w:customStyle="1" w:styleId="EACLListIndent">
    <w:name w:val="EACL List Indent"/>
    <w:basedOn w:val="TemplateList"/>
    <w:rsid w:val="00164540"/>
    <w:pPr>
      <w:spacing w:after="120" w:line="240" w:lineRule="auto"/>
      <w:ind w:left="288"/>
    </w:pPr>
  </w:style>
  <w:style w:type="paragraph" w:customStyle="1" w:styleId="EACLListBulleted">
    <w:name w:val="EACL List Bulleted"/>
    <w:basedOn w:val="EACLListIndent"/>
    <w:rsid w:val="00164540"/>
    <w:pPr>
      <w:spacing w:after="160"/>
      <w:ind w:left="578" w:hanging="289"/>
    </w:pPr>
  </w:style>
  <w:style w:type="paragraph" w:customStyle="1" w:styleId="EACLListBulleted1stLine">
    <w:name w:val="EACL List Bulleted 1st Line"/>
    <w:basedOn w:val="EACLListBulleted"/>
    <w:next w:val="EACLListBulleted"/>
    <w:rsid w:val="00164540"/>
    <w:pPr>
      <w:spacing w:before="160"/>
    </w:pPr>
  </w:style>
  <w:style w:type="paragraph" w:customStyle="1" w:styleId="EACLListIndent1stLine">
    <w:name w:val="EACL List Indent 1st Line"/>
    <w:basedOn w:val="EACLListIndent"/>
    <w:next w:val="EACLListIndent"/>
    <w:rsid w:val="00164540"/>
    <w:pPr>
      <w:spacing w:before="120"/>
    </w:pPr>
  </w:style>
  <w:style w:type="paragraph" w:customStyle="1" w:styleId="Address">
    <w:name w:val="Address"/>
    <w:basedOn w:val="TemplateText"/>
    <w:rsid w:val="00164540"/>
    <w:pPr>
      <w:jc w:val="center"/>
    </w:pPr>
    <w:rPr>
      <w:rFonts w:eastAsia="MS Mincho"/>
      <w:sz w:val="24"/>
    </w:rPr>
  </w:style>
  <w:style w:type="paragraph" w:customStyle="1" w:styleId="EACLCaptionText">
    <w:name w:val="EACL Caption Text"/>
    <w:basedOn w:val="Normal"/>
    <w:rsid w:val="00164540"/>
  </w:style>
  <w:style w:type="paragraph" w:styleId="PlainText">
    <w:name w:val="Plain Text"/>
    <w:basedOn w:val="Normal"/>
    <w:link w:val="PlainTextChar"/>
    <w:rsid w:val="00164540"/>
    <w:rPr>
      <w:rFonts w:ascii="Courier New" w:hAnsi="Courier New" w:cs="Courier New"/>
      <w:lang w:val="fr-FR" w:eastAsia="fr-FR"/>
    </w:rPr>
  </w:style>
  <w:style w:type="character" w:customStyle="1" w:styleId="PlainTextChar">
    <w:name w:val="Plain Text Char"/>
    <w:basedOn w:val="DefaultParagraphFont"/>
    <w:link w:val="PlainText"/>
    <w:rsid w:val="00161CA4"/>
    <w:rPr>
      <w:rFonts w:ascii="Courier New" w:hAnsi="Courier New" w:cs="Courier New"/>
      <w:szCs w:val="20"/>
      <w:lang w:val="fr-FR" w:eastAsia="fr-FR"/>
    </w:rPr>
  </w:style>
  <w:style w:type="paragraph" w:customStyle="1" w:styleId="EACLbookjournaltitle">
    <w:name w:val="EACL book/journal title"/>
    <w:basedOn w:val="EACLReferencetext"/>
    <w:rsid w:val="00164540"/>
    <w:rPr>
      <w:i/>
    </w:rPr>
  </w:style>
  <w:style w:type="paragraph" w:customStyle="1" w:styleId="EACLSection">
    <w:name w:val="EACL Section"/>
    <w:basedOn w:val="Normal"/>
    <w:next w:val="Normal"/>
    <w:rsid w:val="00164540"/>
    <w:pPr>
      <w:numPr>
        <w:numId w:val="9"/>
      </w:numPr>
      <w:spacing w:before="200" w:after="200"/>
      <w:jc w:val="both"/>
    </w:pPr>
    <w:rPr>
      <w:rFonts w:eastAsia="MS Mincho"/>
      <w:b/>
      <w:bCs/>
      <w:sz w:val="24"/>
      <w:szCs w:val="26"/>
    </w:rPr>
  </w:style>
  <w:style w:type="paragraph" w:customStyle="1" w:styleId="EACLText">
    <w:name w:val="EACL Text"/>
    <w:basedOn w:val="EACLTextIndent"/>
    <w:next w:val="EACLTextIndent"/>
    <w:link w:val="EACLTextChar"/>
    <w:rsid w:val="00164540"/>
    <w:pPr>
      <w:ind w:firstLine="0"/>
    </w:pPr>
  </w:style>
  <w:style w:type="paragraph" w:customStyle="1" w:styleId="EACLReferencesHeading">
    <w:name w:val="EACL References Heading"/>
    <w:basedOn w:val="Normal"/>
    <w:link w:val="EACLReferencesHeadingChar"/>
    <w:rsid w:val="00164540"/>
    <w:pPr>
      <w:spacing w:before="240" w:after="120"/>
      <w:jc w:val="both"/>
    </w:pPr>
    <w:rPr>
      <w:rFonts w:eastAsia="MS Mincho"/>
      <w:b/>
      <w:bCs/>
      <w:sz w:val="24"/>
      <w:szCs w:val="26"/>
    </w:rPr>
  </w:style>
  <w:style w:type="paragraph" w:customStyle="1" w:styleId="EACLSubsubsection">
    <w:name w:val="EACL Subsubsection"/>
    <w:basedOn w:val="EACLSection"/>
    <w:rsid w:val="00164540"/>
    <w:pPr>
      <w:numPr>
        <w:numId w:val="0"/>
      </w:numPr>
      <w:tabs>
        <w:tab w:val="num" w:leader="none" w:pos="340"/>
        <w:tab w:val="num" w:leader="none" w:pos="432"/>
      </w:tabs>
      <w:ind w:left="431" w:hanging="431"/>
    </w:pPr>
  </w:style>
  <w:style w:type="paragraph" w:customStyle="1" w:styleId="EACLAppendixheading">
    <w:name w:val="EACL Appendix heading"/>
    <w:basedOn w:val="EACLSection"/>
    <w:rsid w:val="00164540"/>
    <w:pPr>
      <w:numPr>
        <w:numId w:val="8"/>
      </w:numPr>
    </w:pPr>
  </w:style>
  <w:style w:type="paragraph" w:customStyle="1" w:styleId="EACLAcknowledgementheading">
    <w:name w:val="EACL Acknowledgement heading"/>
    <w:basedOn w:val="EACLAppendixheading"/>
    <w:rsid w:val="00164540"/>
    <w:pPr>
      <w:numPr>
        <w:numId w:val="0"/>
      </w:numPr>
    </w:pPr>
  </w:style>
  <w:style w:type="paragraph" w:customStyle="1" w:styleId="EACLfootnotetext">
    <w:name w:val="EACL footnote text"/>
    <w:basedOn w:val="Normal"/>
    <w:rsid w:val="00164540"/>
    <w:rPr>
      <w:sz w:val="18"/>
    </w:rPr>
  </w:style>
  <w:style w:type="paragraph" w:customStyle="1" w:styleId="Heading">
    <w:name w:val="Heading"/>
    <w:basedOn w:val="Normal"/>
    <w:next w:val="Text"/>
    <w:rsid w:val="00164540"/>
    <w:pPr>
      <w:spacing w:before="240"/>
      <w:jc w:val="both"/>
    </w:pPr>
    <w:rPr>
      <w:rFonts w:eastAsia="MS Mincho"/>
      <w:b/>
      <w:bCs/>
      <w:sz w:val="26"/>
      <w:szCs w:val="26"/>
    </w:rPr>
  </w:style>
  <w:style w:type="paragraph" w:customStyle="1" w:styleId="AbstractHeading">
    <w:name w:val="Abstract Heading"/>
    <w:basedOn w:val="Heading"/>
    <w:next w:val="Abstract"/>
    <w:rsid w:val="00164540"/>
    <w:pPr>
      <w:spacing w:after="240"/>
      <w:jc w:val="center"/>
    </w:pPr>
    <w:rPr>
      <w:bCs w:val="0"/>
      <w:sz w:val="24"/>
    </w:rPr>
  </w:style>
  <w:style w:type="paragraph" w:customStyle="1" w:styleId="Abstract">
    <w:name w:val="Abstract"/>
    <w:basedOn w:val="TemplateText"/>
    <w:rsid w:val="00164540"/>
    <w:pPr>
      <w:numPr>
        <w:numId w:val="3"/>
      </w:numPr>
      <w:spacing w:after="240"/>
      <w:ind w:right="397"/>
      <w:jc w:val="both"/>
    </w:pPr>
    <w:rPr>
      <w:rFonts w:eastAsia="MS Mincho"/>
      <w:sz w:val="20"/>
    </w:rPr>
  </w:style>
  <w:style w:type="paragraph" w:customStyle="1" w:styleId="References">
    <w:name w:val="References"/>
    <w:basedOn w:val="TemplateText"/>
    <w:rsid w:val="00164540"/>
    <w:pPr>
      <w:spacing w:before="120"/>
      <w:ind w:left="230" w:hanging="230"/>
      <w:jc w:val="both"/>
    </w:pPr>
    <w:rPr>
      <w:rFonts w:eastAsia="MS Mincho"/>
      <w:sz w:val="20"/>
    </w:rPr>
  </w:style>
  <w:style w:type="paragraph" w:customStyle="1" w:styleId="Author">
    <w:name w:val="Author"/>
    <w:basedOn w:val="TemplateText"/>
    <w:next w:val="Address"/>
    <w:rsid w:val="00164540"/>
    <w:pPr>
      <w:jc w:val="center"/>
    </w:pPr>
    <w:rPr>
      <w:rFonts w:eastAsia="MS Mincho"/>
      <w:b/>
      <w:sz w:val="24"/>
    </w:rPr>
  </w:style>
  <w:style w:type="paragraph" w:customStyle="1" w:styleId="Email">
    <w:name w:val="Email"/>
    <w:basedOn w:val="TemplateText"/>
    <w:rsid w:val="00164540"/>
    <w:pPr>
      <w:spacing w:before="60" w:after="60"/>
      <w:jc w:val="center"/>
    </w:pPr>
    <w:rPr>
      <w:rFonts w:ascii="Courier New" w:hAnsi="Courier New"/>
      <w:sz w:val="24"/>
    </w:rPr>
  </w:style>
  <w:style w:type="paragraph" w:customStyle="1" w:styleId="TextIndent">
    <w:name w:val="Text Indent"/>
    <w:basedOn w:val="Text"/>
    <w:rsid w:val="00164540"/>
    <w:pPr>
      <w:ind w:firstLine="288"/>
    </w:pPr>
  </w:style>
  <w:style w:type="paragraph" w:customStyle="1" w:styleId="Example">
    <w:name w:val="Example"/>
    <w:basedOn w:val="TemplateExample"/>
    <w:rsid w:val="00164540"/>
    <w:pPr>
      <w:ind w:left="288" w:right="288"/>
    </w:pPr>
  </w:style>
  <w:style w:type="paragraph" w:customStyle="1" w:styleId="Example1stLine">
    <w:name w:val="Example 1st Line"/>
    <w:basedOn w:val="Example"/>
    <w:next w:val="Example"/>
    <w:rsid w:val="00164540"/>
    <w:pPr>
      <w:spacing w:before="120"/>
    </w:pPr>
  </w:style>
  <w:style w:type="paragraph" w:customStyle="1" w:styleId="ExampleLastLine">
    <w:name w:val="Example Last Line"/>
    <w:basedOn w:val="Example1stLine"/>
    <w:next w:val="TextIndent"/>
    <w:rsid w:val="00164540"/>
    <w:pPr>
      <w:spacing w:before="0" w:after="120"/>
    </w:pPr>
  </w:style>
  <w:style w:type="paragraph" w:customStyle="1" w:styleId="ListIndent">
    <w:name w:val="List Indent"/>
    <w:basedOn w:val="TemplateList"/>
    <w:rsid w:val="00164540"/>
    <w:pPr>
      <w:spacing w:after="120" w:line="240" w:lineRule="auto"/>
      <w:ind w:left="288"/>
    </w:pPr>
  </w:style>
  <w:style w:type="paragraph" w:customStyle="1" w:styleId="ListBulleted">
    <w:name w:val="List Bulleted"/>
    <w:basedOn w:val="ListIndent"/>
    <w:rsid w:val="00164540"/>
    <w:pPr>
      <w:ind w:left="576" w:hanging="288"/>
    </w:pPr>
  </w:style>
  <w:style w:type="paragraph" w:customStyle="1" w:styleId="ListBulleted1stLine">
    <w:name w:val="List Bulleted 1st Line"/>
    <w:basedOn w:val="ListBulleted"/>
    <w:next w:val="ListBulleted"/>
    <w:rsid w:val="00164540"/>
    <w:pPr>
      <w:spacing w:before="120"/>
    </w:pPr>
  </w:style>
  <w:style w:type="paragraph" w:customStyle="1" w:styleId="ListIndent1stLine">
    <w:name w:val="List Indent 1st Line"/>
    <w:basedOn w:val="ListIndent"/>
    <w:next w:val="ListIndent"/>
    <w:rsid w:val="00164540"/>
    <w:pPr>
      <w:spacing w:before="120"/>
    </w:pPr>
  </w:style>
  <w:style w:type="paragraph" w:styleId="Caption">
    <w:name w:val="caption"/>
    <w:basedOn w:val="Normal"/>
    <w:next w:val="Normal"/>
    <w:qFormat/>
    <w:rsid w:val="00164540"/>
    <w:pPr>
      <w:jc w:val="center"/>
    </w:pPr>
    <w:rPr>
      <w:bCs/>
      <w:sz w:val="20"/>
    </w:rPr>
  </w:style>
  <w:style w:type="paragraph" w:customStyle="1" w:styleId="CaptionText">
    <w:name w:val="Caption Text"/>
    <w:basedOn w:val="Normal"/>
    <w:rsid w:val="00164540"/>
    <w:pPr>
      <w:framePr w:hSpace="187" w:wrap="around" w:hAnchor="text" w:xAlign="center" w:y="1"/>
      <w:suppressOverlap/>
      <w:jc w:val="center"/>
    </w:pPr>
    <w:rPr>
      <w:sz w:val="18"/>
    </w:rPr>
  </w:style>
  <w:style w:type="character" w:customStyle="1" w:styleId="TemplateTextChar">
    <w:name w:val="Template Text Char"/>
    <w:link w:val="TemplateText"/>
    <w:rsid w:val="00164540"/>
    <w:rPr>
      <w:szCs w:val="20"/>
      <w:lang w:eastAsia="de-DE"/>
    </w:rPr>
  </w:style>
  <w:style w:type="character" w:customStyle="1" w:styleId="EACLTextIndentChar">
    <w:name w:val="EACL Text Indent Char"/>
    <w:link w:val="EACLTextIndent"/>
    <w:rsid w:val="00164540"/>
    <w:rPr>
      <w:rFonts w:eastAsia="MS Mincho"/>
      <w:szCs w:val="20"/>
      <w:lang w:eastAsia="de-DE"/>
    </w:rPr>
  </w:style>
  <w:style w:type="character" w:customStyle="1" w:styleId="EACLTextChar">
    <w:name w:val="EACL Text Char"/>
    <w:basedOn w:val="EACLTextIndentChar"/>
    <w:link w:val="EACLText"/>
    <w:rsid w:val="00164540"/>
    <w:rPr>
      <w:rFonts w:eastAsia="MS Mincho"/>
      <w:szCs w:val="20"/>
      <w:lang w:eastAsia="de-DE"/>
    </w:rPr>
  </w:style>
  <w:style w:type="character" w:styleId="PageNumber">
    <w:name w:val="page number"/>
    <w:rsid w:val="00164540"/>
  </w:style>
  <w:style w:type="paragraph" w:customStyle="1" w:styleId="FirstLine">
    <w:name w:val="First Line"/>
    <w:basedOn w:val="Text"/>
    <w:qFormat/>
    <w:rsid w:val="00164540"/>
    <w:pPr>
      <w:ind w:firstLine="230"/>
    </w:pPr>
  </w:style>
  <w:style w:type="paragraph" w:customStyle="1" w:styleId="AbstractText">
    <w:name w:val="Abstract Text"/>
    <w:basedOn w:val="Abstract"/>
    <w:qFormat/>
    <w:rsid w:val="00164540"/>
    <w:rPr>
      <w:kern w:val="16"/>
    </w:rPr>
  </w:style>
  <w:style w:type="paragraph" w:customStyle="1" w:styleId="ACLTextIndent">
    <w:name w:val="ACL Text Indent"/>
    <w:basedOn w:val="TemplateText"/>
    <w:next w:val="Normal"/>
    <w:link w:val="ACLTextIndentChar"/>
    <w:qFormat/>
    <w:rsid w:val="00164540"/>
    <w:pPr>
      <w:ind w:firstLine="227"/>
      <w:jc w:val="both"/>
    </w:pPr>
    <w:rPr>
      <w:rFonts w:eastAsia="MS Mincho"/>
    </w:rPr>
  </w:style>
  <w:style w:type="character" w:customStyle="1" w:styleId="ACLTextIndentChar">
    <w:name w:val="ACL Text Indent Char"/>
    <w:link w:val="ACLTextIndent"/>
    <w:rsid w:val="00164540"/>
    <w:rPr>
      <w:rFonts w:eastAsia="MS Mincho"/>
      <w:szCs w:val="20"/>
      <w:lang w:eastAsia="de-DE"/>
    </w:rPr>
  </w:style>
  <w:style w:type="paragraph" w:customStyle="1" w:styleId="ACLIndent">
    <w:name w:val="ACL Indent"/>
    <w:basedOn w:val="ACLText"/>
    <w:qFormat/>
    <w:rsid w:val="00164540"/>
    <w:pPr>
      <w:ind w:firstLine="230"/>
    </w:pPr>
  </w:style>
  <w:style w:type="paragraph" w:customStyle="1" w:styleId="StyleACLReferencesTextItalic">
    <w:name w:val="Style ACL References Text + Italic"/>
    <w:basedOn w:val="ACLReferencesText"/>
    <w:qFormat/>
    <w:rsid w:val="00164540"/>
    <w:rPr>
      <w:i/>
      <w:iCs/>
    </w:rPr>
  </w:style>
  <w:style w:type="paragraph" w:customStyle="1" w:styleId="StyleEACLSection11ptKernat8pt">
    <w:name w:val="Style EACL Section + 11 pt Kern at 8 pt"/>
    <w:basedOn w:val="EACLSection"/>
    <w:rsid w:val="00164540"/>
    <w:pPr>
      <w:keepNext/>
      <w:keepLines/>
      <w:tabs>
        <w:tab w:val="num" w:leader="none" w:pos="340"/>
        <w:tab w:val="num" w:leader="none" w:pos="432"/>
      </w:tabs>
    </w:pPr>
    <w:rPr>
      <w:kern w:val="16"/>
      <w:sz w:val="22"/>
    </w:rPr>
  </w:style>
  <w:style w:type="paragraph" w:customStyle="1" w:styleId="StyleEACLSection11ptKernat8pt1">
    <w:name w:val="Style EACL Section + 11 pt Kern at 8 pt1"/>
    <w:basedOn w:val="EACLSection"/>
    <w:rsid w:val="00164540"/>
    <w:pPr>
      <w:keepNext/>
      <w:tabs>
        <w:tab w:val="num" w:leader="none" w:pos="340"/>
        <w:tab w:val="num" w:leader="none" w:pos="432"/>
      </w:tabs>
    </w:pPr>
    <w:rPr>
      <w:kern w:val="16"/>
      <w:sz w:val="22"/>
    </w:rPr>
  </w:style>
  <w:style w:type="paragraph" w:customStyle="1" w:styleId="ProcStep">
    <w:name w:val="ProcStep"/>
    <w:basedOn w:val="Normal"/>
    <w:rsid w:val="00164540"/>
    <w:pPr>
      <w:numPr>
        <w:numId w:val="18"/>
      </w:numPr>
      <w:spacing w:after="160"/>
    </w:pPr>
    <w:rPr>
      <w:szCs w:val="22"/>
      <w:lang w:eastAsia="en-US"/>
    </w:rPr>
  </w:style>
  <w:style w:type="paragraph" w:customStyle="1" w:styleId="ProcSubTitle">
    <w:name w:val="ProcSubTitle"/>
    <w:basedOn w:val="Normal"/>
    <w:next w:val="ProcStep"/>
    <w:rsid w:val="00164540"/>
    <w:pPr>
      <w:spacing w:after="160"/>
    </w:pPr>
    <w:rPr>
      <w:b/>
      <w:szCs w:val="24"/>
      <w:lang w:eastAsia="en-US"/>
    </w:rPr>
  </w:style>
  <w:style w:type="paragraph" w:customStyle="1" w:styleId="ProcText">
    <w:name w:val="ProcText"/>
    <w:basedOn w:val="Normal"/>
    <w:next w:val="ProcStep"/>
    <w:rsid w:val="00164540"/>
    <w:pPr>
      <w:spacing w:after="160"/>
      <w:ind w:firstLine="432"/>
    </w:pPr>
    <w:rPr>
      <w:szCs w:val="24"/>
      <w:lang w:eastAsia="en-US"/>
    </w:rPr>
  </w:style>
  <w:style w:type="paragraph" w:customStyle="1" w:styleId="EquationLine">
    <w:name w:val="EquationLine"/>
    <w:basedOn w:val="Caption"/>
    <w:qFormat/>
    <w:rsid w:val="00164540"/>
    <w:pPr>
      <w:tabs>
        <w:tab w:val="center" w:pos="2340"/>
        <w:tab w:val="right" w:pos="4500"/>
      </w:tabs>
      <w:spacing w:before="120" w:after="120"/>
    </w:pPr>
  </w:style>
  <w:style w:type="paragraph" w:customStyle="1" w:styleId="Normal-FirstParagraph">
    <w:name w:val="Normal - First Paragraph"/>
    <w:basedOn w:val="Normal"/>
    <w:link w:val="Normal-FirstParagraphChar"/>
    <w:qFormat/>
    <w:rsid w:val="00164540"/>
    <w:rPr>
      <w:color w:val="000000"/>
    </w:rPr>
  </w:style>
  <w:style w:type="character" w:customStyle="1" w:styleId="Normal-FirstParagraphChar">
    <w:name w:val="Normal - First Paragraph Char"/>
    <w:link w:val="Normal-FirstParagraph"/>
    <w:rsid w:val="00164540"/>
    <w:rPr>
      <w:color w:val="000000"/>
      <w:szCs w:val="20"/>
      <w:lang w:eastAsia="de-DE"/>
    </w:rPr>
  </w:style>
  <w:style w:type="paragraph" w:customStyle="1" w:styleId="Section">
    <w:name w:val="Section"/>
    <w:basedOn w:val="Heading1"/>
    <w:link w:val="SectionChar"/>
    <w:qFormat/>
    <w:rsid w:val="00164540"/>
    <w:pPr>
      <w:ind w:left="403" w:hanging="403"/>
    </w:pPr>
  </w:style>
  <w:style w:type="character" w:customStyle="1" w:styleId="SectionChar">
    <w:name w:val="Section Char"/>
    <w:link w:val="Section"/>
    <w:rsid w:val="00164540"/>
    <w:rPr>
      <w:b/>
      <w:sz w:val="24"/>
      <w:szCs w:val="20"/>
      <w:lang w:eastAsia="de-DE"/>
    </w:rPr>
  </w:style>
  <w:style w:type="character" w:styleId="Strong">
    <w:name w:val="Strong"/>
    <w:uiPriority w:val="22"/>
    <w:qFormat/>
    <w:rsid w:val="00164540"/>
    <w:rPr>
      <w:b/>
      <w:bCs/>
    </w:rPr>
  </w:style>
  <w:style w:type="character" w:styleId="Emphasis">
    <w:name w:val="Emphasis"/>
    <w:uiPriority w:val="20"/>
    <w:qFormat/>
    <w:rsid w:val="00164540"/>
    <w:rPr>
      <w:i/>
      <w:iCs/>
    </w:rPr>
  </w:style>
  <w:style w:type="paragraph" w:styleId="ListParagraph">
    <w:name w:val="List Paragraph"/>
    <w:basedOn w:val="Normal"/>
    <w:uiPriority w:val="34"/>
    <w:qFormat/>
    <w:rsid w:val="00164540"/>
    <w:pPr>
      <w:ind w:left="720"/>
      <w:contextualSpacing/>
    </w:pPr>
  </w:style>
  <w:style w:type="character" w:customStyle="1" w:styleId="TextChar">
    <w:name w:val="Text Char"/>
    <w:link w:val="Text"/>
    <w:rsid w:val="00164540"/>
    <w:rPr>
      <w:rFonts w:eastAsia="MS Mincho"/>
      <w:szCs w:val="20"/>
      <w:lang w:eastAsia="de-DE"/>
    </w:rPr>
  </w:style>
  <w:style w:type="character" w:customStyle="1" w:styleId="EACLReferencetextChar">
    <w:name w:val="EACL Reference text Char"/>
    <w:link w:val="EACLReferencetext"/>
    <w:rsid w:val="00164540"/>
    <w:rPr>
      <w:rFonts w:eastAsia="MS Mincho"/>
      <w:sz w:val="20"/>
      <w:szCs w:val="20"/>
      <w:lang w:eastAsia="de-DE"/>
    </w:rPr>
  </w:style>
  <w:style w:type="character" w:customStyle="1" w:styleId="EACLReferencesHeadingChar">
    <w:name w:val="EACL References Heading Char"/>
    <w:link w:val="EACLReferencesHeading"/>
    <w:rsid w:val="00164540"/>
    <w:rPr>
      <w:rFonts w:eastAsia="MS Mincho"/>
      <w:b/>
      <w:bCs/>
      <w:sz w:val="24"/>
      <w:szCs w:val="26"/>
      <w:lang w:eastAsia="de-DE"/>
    </w:rPr>
  </w:style>
  <w:style w:type="paragraph" w:customStyle="1" w:styleId="StyleACLTextFirstlineindent016">
    <w:name w:val="Style ACL Text + First line indent:  0.16&quot;"/>
    <w:basedOn w:val="ACLText"/>
    <w:qFormat/>
    <w:rsid w:val="00164540"/>
    <w:pPr>
      <w:ind w:firstLine="227"/>
    </w:pPr>
    <w:rPr>
      <w:rFonts w:eastAsia="Times New Roman"/>
    </w:rPr>
  </w:style>
  <w:style w:type="paragraph" w:customStyle="1" w:styleId="StyleCentered">
    <w:name w:val="Style Centered"/>
    <w:basedOn w:val="Normal"/>
    <w:qFormat/>
    <w:rsid w:val="00164540"/>
    <w:pPr>
      <w:jc w:val="center"/>
    </w:pPr>
  </w:style>
  <w:style w:type="paragraph" w:customStyle="1" w:styleId="ACLbookjournaltitle">
    <w:name w:val="ACL book/journal title"/>
    <w:basedOn w:val="ACLReferencesText"/>
    <w:qFormat/>
    <w:rsid w:val="00164540"/>
    <w:rPr>
      <w:i/>
    </w:rPr>
  </w:style>
  <w:style w:type="paragraph" w:customStyle="1" w:styleId="ACLfootnotetext0">
    <w:name w:val="ACL footnote text"/>
    <w:basedOn w:val="Normal"/>
    <w:qFormat/>
    <w:rsid w:val="00164540"/>
    <w:rPr>
      <w:sz w:val="18"/>
    </w:rPr>
  </w:style>
  <w:style w:type="paragraph" w:customStyle="1" w:styleId="ACLReferencetext0">
    <w:name w:val="ACL Reference text"/>
    <w:basedOn w:val="Normal"/>
    <w:link w:val="ACLReferencetextChar0"/>
    <w:qFormat/>
    <w:rsid w:val="00164540"/>
    <w:pPr>
      <w:ind w:left="230" w:hanging="230"/>
      <w:jc w:val="both"/>
    </w:pPr>
    <w:rPr>
      <w:rFonts w:eastAsia="MS Mincho"/>
      <w:kern w:val="16"/>
      <w:sz w:val="20"/>
    </w:rPr>
  </w:style>
  <w:style w:type="character" w:customStyle="1" w:styleId="ACLReferencetextChar0">
    <w:name w:val="ACL Reference text Char"/>
    <w:link w:val="ACLReferencetext0"/>
    <w:rsid w:val="00164540"/>
    <w:rPr>
      <w:rFonts w:eastAsia="MS Mincho"/>
      <w:kern w:val="16"/>
      <w:sz w:val="20"/>
      <w:szCs w:val="20"/>
      <w:lang w:eastAsia="de-DE"/>
    </w:rPr>
  </w:style>
  <w:style w:type="paragraph" w:customStyle="1" w:styleId="BulletedListKernat8ptLinespacing15lines">
    <w:name w:val="Bulleted List + Kern at 8 pt Line spacing:  1.5 lines"/>
    <w:basedOn w:val="BulletedList"/>
    <w:qFormat/>
    <w:rsid w:val="00164540"/>
    <w:pPr>
      <w:spacing w:after="120"/>
      <w:outlineLvl w:val="9"/>
    </w:pPr>
    <w:rPr>
      <w:rFonts w:eastAsia="Times New Roman"/>
      <w:kern w:val="16"/>
    </w:rPr>
  </w:style>
  <w:style w:type="character" w:customStyle="1" w:styleId="ACLFootnoteReferenceKernat8pt">
    <w:name w:val="ACL Footnote Reference + Kern at 8 pt"/>
    <w:qFormat/>
    <w:rsid w:val="00164540"/>
    <w:rPr>
      <w:kern w:val="16"/>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image" Target="media/image16.emf"/><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24" Type="http://schemas.openxmlformats.org/officeDocument/2006/relationships/image" Target="media/image15.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image" Target="media/image14.emf"/><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emf"/><Relationship Id="rId22" Type="http://schemas.openxmlformats.org/officeDocument/2006/relationships/image" Target="media/image13.emf"/><Relationship Id="rId27"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mitc\Desktop\organizing\NAACL2016\naacl-pubs\assets\files\naaclhlt2016\naaclhlt2016_submittin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0C31FC-FEC8-4C68-9268-0D7A26F323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naaclhlt2016_submitting.dot</Template>
  <TotalTime>580</TotalTime>
  <Pages>6</Pages>
  <Words>3299</Words>
  <Characters>18806</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22061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Margaret Mitchell</cp:lastModifiedBy>
  <cp:revision>176</cp:revision>
  <cp:lastPrinted>2015-10-15T04:40:00Z</cp:lastPrinted>
  <dcterms:created xsi:type="dcterms:W3CDTF">2015-10-14T09:02:00Z</dcterms:created>
  <dcterms:modified xsi:type="dcterms:W3CDTF">2015-10-15T05:13:00Z</dcterms:modified>
</cp:coreProperties>
</file>